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2004807119"/>
        <w:docPartObj>
          <w:docPartGallery w:val="Cover Pages"/>
          <w:docPartUnique/>
        </w:docPartObj>
      </w:sdtPr>
      <w:sdtEndPr>
        <w:rPr>
          <w:rFonts w:eastAsiaTheme="minorHAnsi"/>
          <w:lang w:eastAsia="en-US"/>
        </w:rPr>
      </w:sdtEndPr>
      <w:sdtContent>
        <w:sdt>
          <w:sdtPr>
            <w:alias w:val="Clique no ícone à direita para substituir o logotipo"/>
            <w:tag w:val="Clique no ícone à direita para substituir o logotipo"/>
            <w:id w:val="346306309"/>
            <w:picture/>
          </w:sdtPr>
          <w:sdtEndPr/>
          <w:sdtContent>
            <w:p w:rsidR="00792337" w:rsidRPr="005F7448" w:rsidRDefault="00792337" w:rsidP="005F7448">
              <w:pPr>
                <w:pStyle w:val="Logotipo"/>
                <w:spacing w:line="276" w:lineRule="auto"/>
              </w:pPr>
              <w:r w:rsidRPr="005F7448">
                <w:rPr>
                  <w:noProof/>
                </w:rPr>
                <w:drawing>
                  <wp:inline distT="0" distB="0" distL="0" distR="0">
                    <wp:extent cx="404948" cy="404948"/>
                    <wp:effectExtent l="0" t="0" r="0" b="0"/>
                    <wp:docPr id="107" name="Imagem 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m 3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04948" cy="4049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p>
          </w:sdtContent>
        </w:sdt>
        <w:p w:rsidR="00792337" w:rsidRPr="005F7448" w:rsidRDefault="001C4AE1" w:rsidP="005F7448">
          <w:pPr>
            <w:spacing w:line="276" w:lineRule="auto"/>
          </w:pPr>
          <w:r>
            <w:rPr>
              <w:noProof/>
            </w:rPr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5" o:spid="_x0000_s1026" type="#_x0000_t202" alt="Caixa de texto que mostra o título e o subtítulo do documento" style="position:absolute;margin-left:0;margin-top:258.75pt;width:396.6pt;height:166.2pt;z-index:251659264;visibility:visible;mso-width-percent:850;mso-position-horizontal-relative:margin;mso-position-vertical-relative:margin;mso-width-percent:85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" filled="f" stroked="f" strokeweight=".5pt">
                <v:textbox style="mso-next-textbox:#Caixa de Texto 5;mso-fit-shape-to-text:t" inset="0,0,0,0">
                  <w:txbxContent>
                    <w:sdt>
                      <w:sdtPr>
                        <w:alias w:val="Título"/>
                        <w:tag w:val=""/>
                        <w:id w:val="1077169503"/>
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<w:text/>
                      </w:sdtPr>
                      <w:sdtEndPr/>
                      <w:sdtContent>
                        <w:p w:rsidR="00E86E53" w:rsidRDefault="00E86E53">
                          <w:pPr>
                            <w:pStyle w:val="Ttulo10"/>
                          </w:pPr>
                          <w:r>
                            <w:t>Documentação</w:t>
                          </w:r>
                        </w:p>
                      </w:sdtContent>
                    </w:sdt>
                    <w:sdt>
                      <w:sdtPr>
                        <w:alias w:val="Subtítulo"/>
                        <w:tag w:val=""/>
                        <w:id w:val="-2143496904"/>
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<w:text/>
                      </w:sdtPr>
                      <w:sdtEndPr/>
                      <w:sdtContent>
                        <w:p w:rsidR="00E86E53" w:rsidRDefault="00E86E53">
                          <w:pPr>
                            <w:pStyle w:val="Subttulo1"/>
                          </w:pPr>
                          <w:r>
                            <w:t>SP Medical Group</w:t>
                          </w:r>
                        </w:p>
                      </w:sdtContent>
                    </w:sdt>
                  </w:txbxContent>
                </v:textbox>
                <w10:wrap type="topAndBottom" anchorx="margin" anchory="margin"/>
              </v:shape>
            </w:pict>
          </w:r>
          <w:r>
            <w:rPr>
              <w:noProof/>
            </w:rPr>
            <w:pict>
              <v:shape id="Caixa de Texto 10" o:spid="_x0000_s1027" type="#_x0000_t202" alt="Caixa de texto que mostra as informações de contato comerciais" style="position:absolute;margin-left:0;margin-top:0;width:468pt;height:48.95pt;z-index:251660288;visibility:visible;mso-width-percent:1000;mso-position-horizontal:left;mso-position-horizontal-relative:margin;mso-position-vertical:bottom;mso-position-vertical-relative:margin;mso-width-percent:100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" fillcolor="#7030a0" stroked="f" strokeweight=".5pt">
                <v:textbox style="mso-next-textbox:#Caixa de Texto 10" inset="12.96pt,0,12.96pt,0">
                  <w:txbxContent>
                    <w:tbl>
                      <w:tblPr>
                        <w:tblW w:w="5000" w:type="pct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550"/>
                        <w:gridCol w:w="429"/>
                        <w:gridCol w:w="2558"/>
                        <w:gridCol w:w="429"/>
                        <w:gridCol w:w="2555"/>
                      </w:tblGrid>
                      <w:tr w:rsidR="005F7448">
                        <w:sdt>
                          <w:sdtPr>
                            <w:alias w:val="Endereço"/>
                            <w:tag w:val=""/>
                            <w:id w:val="1804426379"/>
                            <w:dataBinding w:prefixMappings="xmlns:ns0='http://schemas.microsoft.com/office/2006/coverPageProps' " w:xpath="/ns0:CoverPageProperties[1]/ns0:CompanyAddress[1]" w:storeItemID="{55AF091B-3C7A-41E3-B477-F2FDAA23CFDA}"/>
                            <w:text w:multiLine="1"/>
                          </w:sdtPr>
                          <w:sdtEndPr/>
                          <w:sdtContent>
                            <w:tc>
                              <w:tcPr>
                                <w:tcW w:w="1496" w:type="pct"/>
                              </w:tcPr>
                              <w:p w:rsidR="00E86E53" w:rsidRDefault="00E86E53" w:rsidP="00952E23">
                                <w:pPr>
                                  <w:pStyle w:val="InformaesdeContato0"/>
                                </w:pPr>
                                <w:r>
                                  <w:t>Alameda Barão de Limeira, 539 – São Paulo/SP</w:t>
                                </w:r>
                              </w:p>
                            </w:tc>
                          </w:sdtContent>
                        </w:sdt>
                        <w:tc>
                          <w:tcPr>
                            <w:tcW w:w="252" w:type="pct"/>
                          </w:tcPr>
                          <w:p w:rsidR="00E86E53" w:rsidRDefault="00E86E53">
                            <w:pPr>
                              <w:pStyle w:val="InformaesdeContato0"/>
                            </w:pPr>
                          </w:p>
                        </w:tc>
                        <w:tc>
                          <w:tcPr>
                            <w:tcW w:w="1501" w:type="pct"/>
                          </w:tcPr>
                          <w:p w:rsidR="00E86E53" w:rsidRDefault="00E86E53" w:rsidP="00952E23">
                            <w:pPr>
                              <w:pStyle w:val="InformaesdeContato0"/>
                              <w:jc w:val="center"/>
                            </w:pPr>
                          </w:p>
                        </w:tc>
                        <w:tc>
                          <w:tcPr>
                            <w:tcW w:w="252" w:type="pct"/>
                          </w:tcPr>
                          <w:p w:rsidR="00E86E53" w:rsidRDefault="00E86E53">
                            <w:pPr>
                              <w:pStyle w:val="InformaesdeContato0"/>
                            </w:pPr>
                          </w:p>
                        </w:tc>
                        <w:tc>
                          <w:tcPr>
                            <w:tcW w:w="1500" w:type="pct"/>
                          </w:tcPr>
                          <w:sdt>
                            <w:sdtPr>
                              <w:alias w:val="Email"/>
                              <w:tag w:val=""/>
                              <w:id w:val="-2019763175"/>
                              <w:showingPlcHdr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p w:rsidR="00E86E53" w:rsidRDefault="00E86E53">
                                <w:pPr>
                                  <w:pStyle w:val="InformaesdeContato0"/>
                                  <w:jc w:val="right"/>
                                </w:pPr>
                                <w:r>
                                  <w:t xml:space="preserve">     </w:t>
                                </w:r>
                              </w:p>
                            </w:sdtContent>
                          </w:sdt>
                          <w:p w:rsidR="00E86E53" w:rsidRDefault="001C4AE1" w:rsidP="00952E23">
                            <w:pPr>
                              <w:pStyle w:val="InformaesdeContato0"/>
                              <w:jc w:val="right"/>
                            </w:pPr>
                            <w:sdt>
                              <w:sdtPr>
                                <w:alias w:val="Endereço Web"/>
                                <w:tag w:val=""/>
                                <w:id w:val="1550418689"/>
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E86E53">
                                  <w:t>sp.senai.br</w:t>
                                </w:r>
                              </w:sdtContent>
                            </w:sdt>
                          </w:p>
                        </w:tc>
                      </w:tr>
                    </w:tbl>
                    <w:p w:rsidR="00E86E53" w:rsidRDefault="00E86E53">
                      <w:pPr>
                        <w:pStyle w:val="EspaodaTabela0"/>
                      </w:pPr>
                    </w:p>
                  </w:txbxContent>
                </v:textbox>
                <w10:wrap type="topAndBottom" anchorx="margin" anchory="margin"/>
              </v:shape>
            </w:pict>
          </w:r>
        </w:p>
        <w:p w:rsidR="00792337" w:rsidRPr="005F7448" w:rsidRDefault="00792337" w:rsidP="005F7448">
          <w:pPr>
            <w:spacing w:line="276" w:lineRule="auto"/>
          </w:pPr>
        </w:p>
        <w:p w:rsidR="00792337" w:rsidRPr="005F7448" w:rsidRDefault="00792337" w:rsidP="005F7448">
          <w:pPr>
            <w:spacing w:line="276" w:lineRule="auto"/>
            <w:rPr>
              <w:rFonts w:eastAsiaTheme="minorHAnsi"/>
              <w:lang w:eastAsia="en-US"/>
            </w:rPr>
          </w:pPr>
          <w:r w:rsidRPr="005F7448">
            <w:rPr>
              <w:rFonts w:eastAsiaTheme="minorHAnsi"/>
              <w:lang w:eastAsia="en-US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4C483D" w:themeColor="text2"/>
          <w:sz w:val="20"/>
          <w:szCs w:val="20"/>
        </w:rPr>
        <w:id w:val="1250242059"/>
      </w:sdtPr>
      <w:sdtEndPr>
        <w:rPr>
          <w:b/>
          <w:bCs/>
          <w:noProof/>
        </w:rPr>
      </w:sdtEndPr>
      <w:sdtContent>
        <w:sdt>
          <w:sdtPr>
            <w:rPr>
              <w:rFonts w:asciiTheme="minorHAnsi" w:eastAsiaTheme="minorEastAsia" w:hAnsiTheme="minorHAnsi" w:cstheme="minorBidi"/>
              <w:color w:val="4C483D" w:themeColor="text2"/>
              <w:sz w:val="20"/>
              <w:szCs w:val="20"/>
            </w:rPr>
            <w:id w:val="573324689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:rsidR="007C7D98" w:rsidRPr="005F7448" w:rsidRDefault="007C7D98" w:rsidP="005F7448">
              <w:pPr>
                <w:pStyle w:val="Cabealhodondice"/>
                <w:spacing w:line="276" w:lineRule="auto"/>
              </w:pPr>
              <w:r w:rsidRPr="005F7448">
                <w:t>Sumário</w:t>
              </w:r>
            </w:p>
            <w:p w:rsidR="0046629B" w:rsidRPr="005F7448" w:rsidRDefault="0017389D" w:rsidP="005F7448">
              <w:pPr>
                <w:pStyle w:val="Sumrio1"/>
                <w:spacing w:line="276" w:lineRule="auto"/>
                <w:rPr>
                  <w:b w:val="0"/>
                  <w:noProof/>
                  <w:color w:val="auto"/>
                  <w:sz w:val="22"/>
                  <w:szCs w:val="22"/>
                </w:rPr>
              </w:pPr>
              <w:r w:rsidRPr="005F7448">
                <w:rPr>
                  <w:b w:val="0"/>
                </w:rPr>
                <w:fldChar w:fldCharType="begin"/>
              </w:r>
              <w:r w:rsidR="00DE3EA9" w:rsidRPr="005F7448">
                <w:rPr>
                  <w:b w:val="0"/>
                </w:rPr>
                <w:instrText xml:space="preserve"> TOC \o "1-2" </w:instrText>
              </w:r>
              <w:r w:rsidR="00674BE9" w:rsidRPr="005F7448">
                <w:rPr>
                  <w:b w:val="0"/>
                </w:rPr>
                <w:instrText xml:space="preserve">\n "2-2" </w:instrText>
              </w:r>
              <w:r w:rsidR="00DE3EA9" w:rsidRPr="005F7448">
                <w:rPr>
                  <w:b w:val="0"/>
                </w:rPr>
                <w:instrText xml:space="preserve">\h \z \u </w:instrText>
              </w:r>
              <w:r w:rsidRPr="005F7448">
                <w:rPr>
                  <w:b w:val="0"/>
                </w:rPr>
                <w:fldChar w:fldCharType="separate"/>
              </w:r>
              <w:hyperlink w:anchor="_Toc533767843" w:history="1">
                <w:r w:rsidR="0046629B" w:rsidRPr="005F7448">
                  <w:rPr>
                    <w:rStyle w:val="Hyperlink"/>
                    <w:noProof/>
                  </w:rPr>
                  <w:t>Resumo</w:t>
                </w:r>
                <w:r w:rsidR="0046629B" w:rsidRPr="005F7448">
                  <w:rPr>
                    <w:noProof/>
                    <w:webHidden/>
                  </w:rPr>
                  <w:tab/>
                </w:r>
                <w:r w:rsidRPr="005F7448">
                  <w:rPr>
                    <w:noProof/>
                    <w:webHidden/>
                  </w:rPr>
                  <w:fldChar w:fldCharType="begin"/>
                </w:r>
                <w:r w:rsidR="0046629B" w:rsidRPr="005F7448">
                  <w:rPr>
                    <w:noProof/>
                    <w:webHidden/>
                  </w:rPr>
                  <w:instrText xml:space="preserve"> PAGEREF _Toc533767843 \h </w:instrText>
                </w:r>
                <w:r w:rsidRPr="005F7448">
                  <w:rPr>
                    <w:noProof/>
                    <w:webHidden/>
                  </w:rPr>
                </w:r>
                <w:r w:rsidRPr="005F7448">
                  <w:rPr>
                    <w:noProof/>
                    <w:webHidden/>
                  </w:rPr>
                  <w:fldChar w:fldCharType="separate"/>
                </w:r>
                <w:r w:rsidR="0046629B" w:rsidRPr="005F7448">
                  <w:rPr>
                    <w:noProof/>
                    <w:webHidden/>
                  </w:rPr>
                  <w:t>2</w:t>
                </w:r>
                <w:r w:rsidRPr="005F7448">
                  <w:rPr>
                    <w:noProof/>
                    <w:webHidden/>
                  </w:rPr>
                  <w:fldChar w:fldCharType="end"/>
                </w:r>
              </w:hyperlink>
            </w:p>
            <w:p w:rsidR="0046629B" w:rsidRPr="005F7448" w:rsidRDefault="001C4AE1" w:rsidP="005F7448">
              <w:pPr>
                <w:pStyle w:val="Sumrio2"/>
                <w:spacing w:line="276" w:lineRule="auto"/>
                <w:rPr>
                  <w:noProof/>
                  <w:color w:val="auto"/>
                  <w:szCs w:val="22"/>
                </w:rPr>
              </w:pPr>
              <w:hyperlink w:anchor="_Toc533767844" w:history="1">
                <w:r w:rsidR="0046629B" w:rsidRPr="005F7448">
                  <w:rPr>
                    <w:rStyle w:val="Hyperlink"/>
                    <w:noProof/>
                  </w:rPr>
                  <w:t>Objetivos</w:t>
                </w:r>
              </w:hyperlink>
            </w:p>
            <w:p w:rsidR="0046629B" w:rsidRPr="005F7448" w:rsidRDefault="001C4AE1" w:rsidP="005F7448">
              <w:pPr>
                <w:pStyle w:val="Sumrio1"/>
                <w:spacing w:line="276" w:lineRule="auto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533767845" w:history="1">
                <w:r w:rsidR="0046629B" w:rsidRPr="005F7448">
                  <w:rPr>
                    <w:rStyle w:val="Hyperlink"/>
                    <w:noProof/>
                  </w:rPr>
                  <w:t>Descrição do projeto</w:t>
                </w:r>
                <w:r w:rsidR="0046629B" w:rsidRPr="005F7448">
                  <w:rPr>
                    <w:noProof/>
                    <w:webHidden/>
                  </w:rPr>
                  <w:tab/>
                </w:r>
                <w:r w:rsidR="0017389D" w:rsidRPr="005F7448">
                  <w:rPr>
                    <w:noProof/>
                    <w:webHidden/>
                  </w:rPr>
                  <w:fldChar w:fldCharType="begin"/>
                </w:r>
                <w:r w:rsidR="0046629B" w:rsidRPr="005F7448">
                  <w:rPr>
                    <w:noProof/>
                    <w:webHidden/>
                  </w:rPr>
                  <w:instrText xml:space="preserve"> PAGEREF _Toc533767845 \h </w:instrText>
                </w:r>
                <w:r w:rsidR="0017389D" w:rsidRPr="005F7448">
                  <w:rPr>
                    <w:noProof/>
                    <w:webHidden/>
                  </w:rPr>
                </w:r>
                <w:r w:rsidR="0017389D" w:rsidRPr="005F7448">
                  <w:rPr>
                    <w:noProof/>
                    <w:webHidden/>
                  </w:rPr>
                  <w:fldChar w:fldCharType="separate"/>
                </w:r>
                <w:r w:rsidR="0046629B" w:rsidRPr="005F7448">
                  <w:rPr>
                    <w:noProof/>
                    <w:webHidden/>
                  </w:rPr>
                  <w:t>2</w:t>
                </w:r>
                <w:r w:rsidR="0017389D" w:rsidRPr="005F7448">
                  <w:rPr>
                    <w:noProof/>
                    <w:webHidden/>
                  </w:rPr>
                  <w:fldChar w:fldCharType="end"/>
                </w:r>
              </w:hyperlink>
            </w:p>
            <w:p w:rsidR="0046629B" w:rsidRPr="005F7448" w:rsidRDefault="001C4AE1" w:rsidP="005F7448">
              <w:pPr>
                <w:pStyle w:val="Sumrio2"/>
                <w:spacing w:line="276" w:lineRule="auto"/>
                <w:rPr>
                  <w:noProof/>
                  <w:color w:val="auto"/>
                  <w:szCs w:val="22"/>
                </w:rPr>
              </w:pPr>
              <w:hyperlink w:anchor="_Toc533767846" w:history="1">
                <w:r w:rsidR="0046629B" w:rsidRPr="005F7448">
                  <w:rPr>
                    <w:rStyle w:val="Hyperlink"/>
                    <w:noProof/>
                  </w:rPr>
                  <w:t>Resumo do projeto</w:t>
                </w:r>
              </w:hyperlink>
            </w:p>
            <w:p w:rsidR="0046629B" w:rsidRPr="005F7448" w:rsidRDefault="001C4AE1" w:rsidP="005F7448">
              <w:pPr>
                <w:pStyle w:val="Sumrio1"/>
                <w:spacing w:line="276" w:lineRule="auto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533767847" w:history="1">
                <w:r w:rsidR="0046629B" w:rsidRPr="005F7448">
                  <w:rPr>
                    <w:rStyle w:val="Hyperlink"/>
                    <w:noProof/>
                  </w:rPr>
                  <w:t>Modelagem de Software</w:t>
                </w:r>
                <w:r w:rsidR="0046629B" w:rsidRPr="005F7448">
                  <w:rPr>
                    <w:noProof/>
                    <w:webHidden/>
                  </w:rPr>
                  <w:tab/>
                </w:r>
                <w:r w:rsidR="0017389D" w:rsidRPr="005F7448">
                  <w:rPr>
                    <w:noProof/>
                    <w:webHidden/>
                  </w:rPr>
                  <w:fldChar w:fldCharType="begin"/>
                </w:r>
                <w:r w:rsidR="0046629B" w:rsidRPr="005F7448">
                  <w:rPr>
                    <w:noProof/>
                    <w:webHidden/>
                  </w:rPr>
                  <w:instrText xml:space="preserve"> PAGEREF _Toc533767847 \h </w:instrText>
                </w:r>
                <w:r w:rsidR="0017389D" w:rsidRPr="005F7448">
                  <w:rPr>
                    <w:noProof/>
                    <w:webHidden/>
                  </w:rPr>
                </w:r>
                <w:r w:rsidR="0017389D" w:rsidRPr="005F7448">
                  <w:rPr>
                    <w:noProof/>
                    <w:webHidden/>
                  </w:rPr>
                  <w:fldChar w:fldCharType="separate"/>
                </w:r>
                <w:r w:rsidR="0046629B" w:rsidRPr="005F7448">
                  <w:rPr>
                    <w:noProof/>
                    <w:webHidden/>
                  </w:rPr>
                  <w:t>3</w:t>
                </w:r>
                <w:r w:rsidR="0017389D" w:rsidRPr="005F7448">
                  <w:rPr>
                    <w:noProof/>
                    <w:webHidden/>
                  </w:rPr>
                  <w:fldChar w:fldCharType="end"/>
                </w:r>
              </w:hyperlink>
            </w:p>
            <w:p w:rsidR="0046629B" w:rsidRPr="005F7448" w:rsidRDefault="001C4AE1" w:rsidP="005F7448">
              <w:pPr>
                <w:pStyle w:val="Sumrio2"/>
                <w:spacing w:line="276" w:lineRule="auto"/>
                <w:rPr>
                  <w:noProof/>
                  <w:color w:val="auto"/>
                  <w:szCs w:val="22"/>
                </w:rPr>
              </w:pPr>
              <w:hyperlink w:anchor="_Toc533767848" w:history="1">
                <w:r w:rsidR="0046629B" w:rsidRPr="005F7448">
                  <w:rPr>
                    <w:rStyle w:val="Hyperlink"/>
                    <w:noProof/>
                  </w:rPr>
                  <w:t>Modelo Lógico</w:t>
                </w:r>
              </w:hyperlink>
            </w:p>
            <w:p w:rsidR="0046629B" w:rsidRPr="005F7448" w:rsidRDefault="001C4AE1" w:rsidP="005F7448">
              <w:pPr>
                <w:pStyle w:val="Sumrio2"/>
                <w:spacing w:line="276" w:lineRule="auto"/>
                <w:rPr>
                  <w:noProof/>
                  <w:color w:val="auto"/>
                  <w:szCs w:val="22"/>
                </w:rPr>
              </w:pPr>
              <w:hyperlink w:anchor="_Toc533767849" w:history="1">
                <w:r w:rsidR="0046629B" w:rsidRPr="005F7448">
                  <w:rPr>
                    <w:rStyle w:val="Hyperlink"/>
                    <w:noProof/>
                  </w:rPr>
                  <w:t>Modelo Físico</w:t>
                </w:r>
              </w:hyperlink>
            </w:p>
            <w:p w:rsidR="0046629B" w:rsidRPr="005F7448" w:rsidRDefault="001C4AE1" w:rsidP="005F7448">
              <w:pPr>
                <w:pStyle w:val="Sumrio2"/>
                <w:spacing w:line="276" w:lineRule="auto"/>
                <w:rPr>
                  <w:noProof/>
                  <w:color w:val="auto"/>
                  <w:szCs w:val="22"/>
                </w:rPr>
              </w:pPr>
              <w:hyperlink w:anchor="_Toc533767850" w:history="1">
                <w:r w:rsidR="0046629B" w:rsidRPr="005F7448">
                  <w:rPr>
                    <w:rStyle w:val="Hyperlink"/>
                    <w:noProof/>
                  </w:rPr>
                  <w:t>Modelo Conceitual</w:t>
                </w:r>
              </w:hyperlink>
            </w:p>
            <w:p w:rsidR="0046629B" w:rsidRPr="005F7448" w:rsidRDefault="001C4AE1" w:rsidP="005F7448">
              <w:pPr>
                <w:pStyle w:val="Sumrio2"/>
                <w:spacing w:line="276" w:lineRule="auto"/>
                <w:rPr>
                  <w:noProof/>
                  <w:color w:val="auto"/>
                  <w:szCs w:val="22"/>
                </w:rPr>
              </w:pPr>
              <w:hyperlink w:anchor="_Toc533767851" w:history="1">
                <w:r w:rsidR="0046629B" w:rsidRPr="005F7448">
                  <w:rPr>
                    <w:rStyle w:val="Hyperlink"/>
                    <w:noProof/>
                  </w:rPr>
                  <w:t>Cronograma</w:t>
                </w:r>
              </w:hyperlink>
            </w:p>
            <w:p w:rsidR="0046629B" w:rsidRPr="005F7448" w:rsidRDefault="001C4AE1" w:rsidP="005F7448">
              <w:pPr>
                <w:pStyle w:val="Sumrio1"/>
                <w:spacing w:line="276" w:lineRule="auto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533767852" w:history="1">
                <w:r w:rsidR="0046629B" w:rsidRPr="005F7448">
                  <w:rPr>
                    <w:rStyle w:val="Hyperlink"/>
                    <w:noProof/>
                    <w:lang w:eastAsia="en-US"/>
                  </w:rPr>
                  <w:t>Funcionalidades</w:t>
                </w:r>
                <w:r w:rsidR="0046629B" w:rsidRPr="005F7448">
                  <w:rPr>
                    <w:noProof/>
                    <w:webHidden/>
                  </w:rPr>
                  <w:tab/>
                </w:r>
                <w:r w:rsidR="0017389D" w:rsidRPr="005F7448">
                  <w:rPr>
                    <w:noProof/>
                    <w:webHidden/>
                  </w:rPr>
                  <w:fldChar w:fldCharType="begin"/>
                </w:r>
                <w:r w:rsidR="0046629B" w:rsidRPr="005F7448">
                  <w:rPr>
                    <w:noProof/>
                    <w:webHidden/>
                  </w:rPr>
                  <w:instrText xml:space="preserve"> PAGEREF _Toc533767852 \h </w:instrText>
                </w:r>
                <w:r w:rsidR="0017389D" w:rsidRPr="005F7448">
                  <w:rPr>
                    <w:noProof/>
                    <w:webHidden/>
                  </w:rPr>
                </w:r>
                <w:r w:rsidR="0017389D" w:rsidRPr="005F7448">
                  <w:rPr>
                    <w:noProof/>
                    <w:webHidden/>
                  </w:rPr>
                  <w:fldChar w:fldCharType="separate"/>
                </w:r>
                <w:r w:rsidR="0046629B" w:rsidRPr="005F7448">
                  <w:rPr>
                    <w:noProof/>
                    <w:webHidden/>
                  </w:rPr>
                  <w:t>5</w:t>
                </w:r>
                <w:r w:rsidR="0017389D" w:rsidRPr="005F7448">
                  <w:rPr>
                    <w:noProof/>
                    <w:webHidden/>
                  </w:rPr>
                  <w:fldChar w:fldCharType="end"/>
                </w:r>
              </w:hyperlink>
            </w:p>
            <w:p w:rsidR="0046629B" w:rsidRPr="005F7448" w:rsidRDefault="001C4AE1" w:rsidP="005F7448">
              <w:pPr>
                <w:pStyle w:val="Sumrio2"/>
                <w:spacing w:line="276" w:lineRule="auto"/>
                <w:rPr>
                  <w:noProof/>
                  <w:color w:val="auto"/>
                  <w:szCs w:val="22"/>
                </w:rPr>
              </w:pPr>
              <w:hyperlink w:anchor="_Toc533767853" w:history="1">
                <w:r w:rsidR="0046629B" w:rsidRPr="005F7448">
                  <w:rPr>
                    <w:rStyle w:val="Hyperlink"/>
                    <w:noProof/>
                    <w:lang w:eastAsia="en-US"/>
                  </w:rPr>
                  <w:t>Web</w:t>
                </w:r>
              </w:hyperlink>
            </w:p>
            <w:p w:rsidR="0046629B" w:rsidRPr="005F7448" w:rsidRDefault="001C4AE1" w:rsidP="005F7448">
              <w:pPr>
                <w:pStyle w:val="Sumrio2"/>
                <w:spacing w:line="276" w:lineRule="auto"/>
                <w:rPr>
                  <w:noProof/>
                  <w:color w:val="auto"/>
                  <w:szCs w:val="22"/>
                </w:rPr>
              </w:pPr>
              <w:hyperlink w:anchor="_Toc533767854" w:history="1">
                <w:r w:rsidR="0046629B" w:rsidRPr="005F7448">
                  <w:rPr>
                    <w:rStyle w:val="Hyperlink"/>
                    <w:noProof/>
                    <w:lang w:eastAsia="en-US"/>
                  </w:rPr>
                  <w:t>Mobile</w:t>
                </w:r>
              </w:hyperlink>
            </w:p>
            <w:p w:rsidR="0046629B" w:rsidRPr="005F7448" w:rsidRDefault="001C4AE1" w:rsidP="005F7448">
              <w:pPr>
                <w:pStyle w:val="Sumrio1"/>
                <w:spacing w:line="276" w:lineRule="auto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533767855" w:history="1">
                <w:r w:rsidR="0046629B" w:rsidRPr="005F7448">
                  <w:rPr>
                    <w:rStyle w:val="Hyperlink"/>
                    <w:noProof/>
                    <w:lang w:eastAsia="en-US"/>
                  </w:rPr>
                  <w:t>Protótipos</w:t>
                </w:r>
                <w:r w:rsidR="0046629B" w:rsidRPr="005F7448">
                  <w:rPr>
                    <w:noProof/>
                    <w:webHidden/>
                  </w:rPr>
                  <w:tab/>
                </w:r>
                <w:r w:rsidR="0017389D" w:rsidRPr="005F7448">
                  <w:rPr>
                    <w:noProof/>
                    <w:webHidden/>
                  </w:rPr>
                  <w:fldChar w:fldCharType="begin"/>
                </w:r>
                <w:r w:rsidR="0046629B" w:rsidRPr="005F7448">
                  <w:rPr>
                    <w:noProof/>
                    <w:webHidden/>
                  </w:rPr>
                  <w:instrText xml:space="preserve"> PAGEREF _Toc533767855 \h </w:instrText>
                </w:r>
                <w:r w:rsidR="0017389D" w:rsidRPr="005F7448">
                  <w:rPr>
                    <w:noProof/>
                    <w:webHidden/>
                  </w:rPr>
                </w:r>
                <w:r w:rsidR="0017389D" w:rsidRPr="005F7448">
                  <w:rPr>
                    <w:noProof/>
                    <w:webHidden/>
                  </w:rPr>
                  <w:fldChar w:fldCharType="separate"/>
                </w:r>
                <w:r w:rsidR="0046629B" w:rsidRPr="005F7448">
                  <w:rPr>
                    <w:noProof/>
                    <w:webHidden/>
                  </w:rPr>
                  <w:t>6</w:t>
                </w:r>
                <w:r w:rsidR="0017389D" w:rsidRPr="005F7448">
                  <w:rPr>
                    <w:noProof/>
                    <w:webHidden/>
                  </w:rPr>
                  <w:fldChar w:fldCharType="end"/>
                </w:r>
              </w:hyperlink>
            </w:p>
            <w:p w:rsidR="0046629B" w:rsidRPr="005F7448" w:rsidRDefault="001C4AE1" w:rsidP="005F7448">
              <w:pPr>
                <w:pStyle w:val="Sumrio2"/>
                <w:spacing w:line="276" w:lineRule="auto"/>
                <w:rPr>
                  <w:noProof/>
                  <w:color w:val="auto"/>
                  <w:szCs w:val="22"/>
                </w:rPr>
              </w:pPr>
              <w:hyperlink w:anchor="_Toc533767856" w:history="1">
                <w:r w:rsidR="0046629B" w:rsidRPr="005F7448">
                  <w:rPr>
                    <w:rStyle w:val="Hyperlink"/>
                    <w:noProof/>
                    <w:lang w:eastAsia="en-US"/>
                  </w:rPr>
                  <w:t>Web</w:t>
                </w:r>
              </w:hyperlink>
            </w:p>
            <w:p w:rsidR="0046629B" w:rsidRPr="005F7448" w:rsidRDefault="001C4AE1" w:rsidP="005F7448">
              <w:pPr>
                <w:pStyle w:val="Sumrio2"/>
                <w:spacing w:line="276" w:lineRule="auto"/>
                <w:rPr>
                  <w:noProof/>
                  <w:color w:val="auto"/>
                  <w:szCs w:val="22"/>
                </w:rPr>
              </w:pPr>
              <w:hyperlink w:anchor="_Toc533767857" w:history="1">
                <w:r w:rsidR="0046629B" w:rsidRPr="005F7448">
                  <w:rPr>
                    <w:rStyle w:val="Hyperlink"/>
                    <w:noProof/>
                    <w:lang w:eastAsia="en-US"/>
                  </w:rPr>
                  <w:t>Mobile</w:t>
                </w:r>
              </w:hyperlink>
            </w:p>
            <w:p w:rsidR="0046629B" w:rsidRPr="005F7448" w:rsidRDefault="001C4AE1" w:rsidP="005F7448">
              <w:pPr>
                <w:pStyle w:val="Sumrio1"/>
                <w:spacing w:line="276" w:lineRule="auto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533767858" w:history="1">
                <w:r w:rsidR="0046629B" w:rsidRPr="005F7448">
                  <w:rPr>
                    <w:rStyle w:val="Hyperlink"/>
                    <w:noProof/>
                  </w:rPr>
                  <w:t>Front-End</w:t>
                </w:r>
                <w:r w:rsidR="0046629B" w:rsidRPr="005F7448">
                  <w:rPr>
                    <w:noProof/>
                    <w:webHidden/>
                  </w:rPr>
                  <w:tab/>
                </w:r>
                <w:r w:rsidR="0017389D" w:rsidRPr="005F7448">
                  <w:rPr>
                    <w:noProof/>
                    <w:webHidden/>
                  </w:rPr>
                  <w:fldChar w:fldCharType="begin"/>
                </w:r>
                <w:r w:rsidR="0046629B" w:rsidRPr="005F7448">
                  <w:rPr>
                    <w:noProof/>
                    <w:webHidden/>
                  </w:rPr>
                  <w:instrText xml:space="preserve"> PAGEREF _Toc533767858 \h </w:instrText>
                </w:r>
                <w:r w:rsidR="0017389D" w:rsidRPr="005F7448">
                  <w:rPr>
                    <w:noProof/>
                    <w:webHidden/>
                  </w:rPr>
                </w:r>
                <w:r w:rsidR="0017389D" w:rsidRPr="005F7448">
                  <w:rPr>
                    <w:noProof/>
                    <w:webHidden/>
                  </w:rPr>
                  <w:fldChar w:fldCharType="separate"/>
                </w:r>
                <w:r w:rsidR="0046629B" w:rsidRPr="005F7448">
                  <w:rPr>
                    <w:noProof/>
                    <w:webHidden/>
                  </w:rPr>
                  <w:t>7</w:t>
                </w:r>
                <w:r w:rsidR="0017389D" w:rsidRPr="005F7448">
                  <w:rPr>
                    <w:noProof/>
                    <w:webHidden/>
                  </w:rPr>
                  <w:fldChar w:fldCharType="end"/>
                </w:r>
              </w:hyperlink>
            </w:p>
            <w:p w:rsidR="0046629B" w:rsidRPr="005F7448" w:rsidRDefault="001C4AE1" w:rsidP="005F7448">
              <w:pPr>
                <w:pStyle w:val="Sumrio1"/>
                <w:spacing w:line="276" w:lineRule="auto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533767859" w:history="1">
                <w:r w:rsidR="0046629B" w:rsidRPr="005F7448">
                  <w:rPr>
                    <w:rStyle w:val="Hyperlink"/>
                    <w:noProof/>
                  </w:rPr>
                  <w:t>Mobile</w:t>
                </w:r>
                <w:r w:rsidR="0046629B" w:rsidRPr="005F7448">
                  <w:rPr>
                    <w:noProof/>
                    <w:webHidden/>
                  </w:rPr>
                  <w:tab/>
                </w:r>
                <w:r w:rsidR="0017389D" w:rsidRPr="005F7448">
                  <w:rPr>
                    <w:noProof/>
                    <w:webHidden/>
                  </w:rPr>
                  <w:fldChar w:fldCharType="begin"/>
                </w:r>
                <w:r w:rsidR="0046629B" w:rsidRPr="005F7448">
                  <w:rPr>
                    <w:noProof/>
                    <w:webHidden/>
                  </w:rPr>
                  <w:instrText xml:space="preserve"> PAGEREF _Toc533767859 \h </w:instrText>
                </w:r>
                <w:r w:rsidR="0017389D" w:rsidRPr="005F7448">
                  <w:rPr>
                    <w:noProof/>
                    <w:webHidden/>
                  </w:rPr>
                </w:r>
                <w:r w:rsidR="0017389D" w:rsidRPr="005F7448">
                  <w:rPr>
                    <w:noProof/>
                    <w:webHidden/>
                  </w:rPr>
                  <w:fldChar w:fldCharType="separate"/>
                </w:r>
                <w:r w:rsidR="0046629B" w:rsidRPr="005F7448">
                  <w:rPr>
                    <w:noProof/>
                    <w:webHidden/>
                  </w:rPr>
                  <w:t>8</w:t>
                </w:r>
                <w:r w:rsidR="0017389D" w:rsidRPr="005F7448">
                  <w:rPr>
                    <w:noProof/>
                    <w:webHidden/>
                  </w:rPr>
                  <w:fldChar w:fldCharType="end"/>
                </w:r>
              </w:hyperlink>
            </w:p>
            <w:p w:rsidR="0046629B" w:rsidRPr="005F7448" w:rsidRDefault="001C4AE1" w:rsidP="005F7448">
              <w:pPr>
                <w:pStyle w:val="Sumrio1"/>
                <w:spacing w:line="276" w:lineRule="auto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533767860" w:history="1">
                <w:r w:rsidR="0046629B" w:rsidRPr="005F7448">
                  <w:rPr>
                    <w:rStyle w:val="Hyperlink"/>
                    <w:noProof/>
                  </w:rPr>
                  <w:t>Arquitetura do Projeto</w:t>
                </w:r>
                <w:r w:rsidR="0046629B" w:rsidRPr="005F7448">
                  <w:rPr>
                    <w:noProof/>
                    <w:webHidden/>
                  </w:rPr>
                  <w:tab/>
                </w:r>
                <w:r w:rsidR="0017389D" w:rsidRPr="005F7448">
                  <w:rPr>
                    <w:noProof/>
                    <w:webHidden/>
                  </w:rPr>
                  <w:fldChar w:fldCharType="begin"/>
                </w:r>
                <w:r w:rsidR="0046629B" w:rsidRPr="005F7448">
                  <w:rPr>
                    <w:noProof/>
                    <w:webHidden/>
                  </w:rPr>
                  <w:instrText xml:space="preserve"> PAGEREF _Toc533767860 \h </w:instrText>
                </w:r>
                <w:r w:rsidR="0017389D" w:rsidRPr="005F7448">
                  <w:rPr>
                    <w:noProof/>
                    <w:webHidden/>
                  </w:rPr>
                </w:r>
                <w:r w:rsidR="0017389D" w:rsidRPr="005F7448">
                  <w:rPr>
                    <w:noProof/>
                    <w:webHidden/>
                  </w:rPr>
                  <w:fldChar w:fldCharType="separate"/>
                </w:r>
                <w:r w:rsidR="0046629B" w:rsidRPr="005F7448">
                  <w:rPr>
                    <w:noProof/>
                    <w:webHidden/>
                  </w:rPr>
                  <w:t>9</w:t>
                </w:r>
                <w:r w:rsidR="0017389D" w:rsidRPr="005F7448">
                  <w:rPr>
                    <w:noProof/>
                    <w:webHidden/>
                  </w:rPr>
                  <w:fldChar w:fldCharType="end"/>
                </w:r>
              </w:hyperlink>
            </w:p>
            <w:p w:rsidR="0046629B" w:rsidRPr="005F7448" w:rsidRDefault="001C4AE1" w:rsidP="005F7448">
              <w:pPr>
                <w:pStyle w:val="Sumrio1"/>
                <w:spacing w:line="276" w:lineRule="auto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533767861" w:history="1">
                <w:r w:rsidR="0046629B" w:rsidRPr="005F7448">
                  <w:rPr>
                    <w:rStyle w:val="Hyperlink"/>
                    <w:noProof/>
                  </w:rPr>
                  <w:t>Referências</w:t>
                </w:r>
                <w:r w:rsidR="0046629B" w:rsidRPr="005F7448">
                  <w:rPr>
                    <w:noProof/>
                    <w:webHidden/>
                  </w:rPr>
                  <w:tab/>
                </w:r>
                <w:r w:rsidR="0017389D" w:rsidRPr="005F7448">
                  <w:rPr>
                    <w:noProof/>
                    <w:webHidden/>
                  </w:rPr>
                  <w:fldChar w:fldCharType="begin"/>
                </w:r>
                <w:r w:rsidR="0046629B" w:rsidRPr="005F7448">
                  <w:rPr>
                    <w:noProof/>
                    <w:webHidden/>
                  </w:rPr>
                  <w:instrText xml:space="preserve"> PAGEREF _Toc533767861 \h </w:instrText>
                </w:r>
                <w:r w:rsidR="0017389D" w:rsidRPr="005F7448">
                  <w:rPr>
                    <w:noProof/>
                    <w:webHidden/>
                  </w:rPr>
                </w:r>
                <w:r w:rsidR="0017389D" w:rsidRPr="005F7448">
                  <w:rPr>
                    <w:noProof/>
                    <w:webHidden/>
                  </w:rPr>
                  <w:fldChar w:fldCharType="separate"/>
                </w:r>
                <w:r w:rsidR="0046629B" w:rsidRPr="005F7448">
                  <w:rPr>
                    <w:noProof/>
                    <w:webHidden/>
                  </w:rPr>
                  <w:t>10</w:t>
                </w:r>
                <w:r w:rsidR="0017389D" w:rsidRPr="005F7448">
                  <w:rPr>
                    <w:noProof/>
                    <w:webHidden/>
                  </w:rPr>
                  <w:fldChar w:fldCharType="end"/>
                </w:r>
              </w:hyperlink>
            </w:p>
            <w:p w:rsidR="0046629B" w:rsidRPr="005F7448" w:rsidRDefault="001C4AE1" w:rsidP="005F7448">
              <w:pPr>
                <w:pStyle w:val="Sumrio2"/>
                <w:spacing w:line="276" w:lineRule="auto"/>
                <w:rPr>
                  <w:noProof/>
                  <w:color w:val="auto"/>
                  <w:szCs w:val="22"/>
                </w:rPr>
              </w:pPr>
              <w:hyperlink w:anchor="_Toc533767862" w:history="1">
                <w:r w:rsidR="0046629B" w:rsidRPr="005F7448">
                  <w:rPr>
                    <w:rStyle w:val="Hyperlink"/>
                    <w:noProof/>
                  </w:rPr>
                  <w:t>Links</w:t>
                </w:r>
              </w:hyperlink>
            </w:p>
            <w:p w:rsidR="0046629B" w:rsidRPr="005F7448" w:rsidRDefault="001C4AE1" w:rsidP="005F7448">
              <w:pPr>
                <w:pStyle w:val="Sumrio2"/>
                <w:spacing w:line="276" w:lineRule="auto"/>
                <w:rPr>
                  <w:noProof/>
                  <w:color w:val="auto"/>
                  <w:szCs w:val="22"/>
                </w:rPr>
              </w:pPr>
              <w:hyperlink w:anchor="_Toc533767863" w:history="1">
                <w:r w:rsidR="0046629B" w:rsidRPr="005F7448">
                  <w:rPr>
                    <w:rStyle w:val="Hyperlink"/>
                    <w:noProof/>
                  </w:rPr>
                  <w:t>Livros</w:t>
                </w:r>
              </w:hyperlink>
            </w:p>
            <w:p w:rsidR="00DA19B6" w:rsidRPr="005F7448" w:rsidRDefault="0017389D" w:rsidP="005F7448">
              <w:pPr>
                <w:spacing w:line="276" w:lineRule="auto"/>
              </w:pPr>
              <w:r w:rsidRPr="005F7448">
                <w:rPr>
                  <w:b/>
                  <w:sz w:val="26"/>
                </w:rPr>
                <w:fldChar w:fldCharType="end"/>
              </w:r>
            </w:p>
          </w:sdtContent>
        </w:sdt>
      </w:sdtContent>
    </w:sdt>
    <w:p w:rsidR="00DA19B6" w:rsidRPr="005F7448" w:rsidRDefault="00DA19B6" w:rsidP="005F7448">
      <w:pPr>
        <w:spacing w:line="276" w:lineRule="auto"/>
        <w:sectPr w:rsidR="00DA19B6" w:rsidRPr="005F7448" w:rsidSect="007C7D98">
          <w:pgSz w:w="11907" w:h="16839" w:code="9"/>
          <w:pgMar w:top="1080" w:right="1440" w:bottom="1080" w:left="1440" w:header="720" w:footer="576" w:gutter="0"/>
          <w:pgNumType w:start="0"/>
          <w:cols w:space="720"/>
          <w:titlePg/>
          <w:docGrid w:linePitch="360"/>
        </w:sectPr>
      </w:pPr>
    </w:p>
    <w:p w:rsidR="00DA19B6" w:rsidRPr="005F7448" w:rsidRDefault="0001427C" w:rsidP="005F7448">
      <w:pPr>
        <w:pStyle w:val="cabealho1"/>
        <w:spacing w:line="276" w:lineRule="auto"/>
      </w:pPr>
      <w:bookmarkStart w:id="0" w:name="_Toc533767843"/>
      <w:r w:rsidRPr="005F7448">
        <w:lastRenderedPageBreak/>
        <w:t>Resumo</w:t>
      </w:r>
      <w:bookmarkEnd w:id="0"/>
    </w:p>
    <w:p w:rsidR="006031F6" w:rsidRPr="005F7448" w:rsidRDefault="006031F6" w:rsidP="005F7448">
      <w:pPr>
        <w:pStyle w:val="cabealho2"/>
        <w:spacing w:line="276" w:lineRule="auto"/>
      </w:pPr>
      <w:bookmarkStart w:id="1" w:name="_Toc533767844"/>
    </w:p>
    <w:p w:rsidR="00DA19B6" w:rsidRPr="005F7448" w:rsidRDefault="0001427C" w:rsidP="005F7448">
      <w:pPr>
        <w:pStyle w:val="cabealho2"/>
        <w:spacing w:line="360" w:lineRule="auto"/>
      </w:pPr>
      <w:r w:rsidRPr="005F7448">
        <w:t>Objetivos</w:t>
      </w:r>
      <w:bookmarkEnd w:id="1"/>
    </w:p>
    <w:p w:rsidR="00D53416" w:rsidRPr="005F7448" w:rsidRDefault="00D53416" w:rsidP="005F7448">
      <w:pPr>
        <w:spacing w:line="276" w:lineRule="auto"/>
        <w:rPr>
          <w:sz w:val="22"/>
        </w:rPr>
      </w:pPr>
      <w:r w:rsidRPr="005F7448">
        <w:rPr>
          <w:sz w:val="22"/>
        </w:rPr>
        <w:t xml:space="preserve">Documento que traz os detalhes do sistema desenvolvido, tais como sua estrutura, planejamento, </w:t>
      </w:r>
      <w:r w:rsidR="005D3041" w:rsidRPr="005F7448">
        <w:rPr>
          <w:sz w:val="22"/>
        </w:rPr>
        <w:t xml:space="preserve">modelagem e </w:t>
      </w:r>
      <w:r w:rsidR="00DE24D3" w:rsidRPr="005F7448">
        <w:rPr>
          <w:sz w:val="22"/>
        </w:rPr>
        <w:t>funcionalidade</w:t>
      </w:r>
      <w:r w:rsidR="005D3041" w:rsidRPr="005F7448">
        <w:rPr>
          <w:sz w:val="22"/>
        </w:rPr>
        <w:t>s.</w:t>
      </w:r>
      <w:r w:rsidR="00DE24D3" w:rsidRPr="005F7448">
        <w:rPr>
          <w:sz w:val="22"/>
        </w:rPr>
        <w:t xml:space="preserve"> </w:t>
      </w:r>
    </w:p>
    <w:p w:rsidR="004A0592" w:rsidRPr="005F7448" w:rsidRDefault="004A0592" w:rsidP="005F7448">
      <w:pPr>
        <w:spacing w:line="276" w:lineRule="auto"/>
      </w:pPr>
    </w:p>
    <w:p w:rsidR="00DA19B6" w:rsidRPr="005F7448" w:rsidRDefault="0001427C" w:rsidP="005F7448">
      <w:pPr>
        <w:pStyle w:val="cabealho1"/>
        <w:spacing w:line="276" w:lineRule="auto"/>
      </w:pPr>
      <w:bookmarkStart w:id="2" w:name="_Toc533767845"/>
      <w:r w:rsidRPr="005F7448">
        <w:t xml:space="preserve">Descrição do </w:t>
      </w:r>
      <w:r w:rsidR="00952E23" w:rsidRPr="005F7448">
        <w:t>projeto</w:t>
      </w:r>
      <w:bookmarkEnd w:id="2"/>
    </w:p>
    <w:p w:rsidR="00DE24D3" w:rsidRPr="005F7448" w:rsidRDefault="00DE24D3" w:rsidP="005F7448">
      <w:pPr>
        <w:spacing w:line="276" w:lineRule="auto"/>
        <w:rPr>
          <w:sz w:val="22"/>
        </w:rPr>
      </w:pPr>
      <w:r w:rsidRPr="005F7448">
        <w:rPr>
          <w:sz w:val="22"/>
        </w:rPr>
        <w:t>Desenvolver um sistema web/mobile com um banco de estruturados, para armazenar os dados passados pelo cliente, juntamente com uma API que será desenvolvida utilizando C#, servindo tanto para web quanto mobile, e por fim criar toda a parte d</w:t>
      </w:r>
      <w:r w:rsidR="005D3041" w:rsidRPr="005F7448">
        <w:rPr>
          <w:sz w:val="22"/>
        </w:rPr>
        <w:t xml:space="preserve">a interface do sistema, </w:t>
      </w:r>
      <w:r w:rsidRPr="005F7448">
        <w:rPr>
          <w:sz w:val="22"/>
        </w:rPr>
        <w:t xml:space="preserve">utilizando </w:t>
      </w:r>
      <w:r w:rsidR="005D3041" w:rsidRPr="005F7448">
        <w:rPr>
          <w:sz w:val="22"/>
        </w:rPr>
        <w:t>React para web e React-Native para mobile</w:t>
      </w:r>
      <w:r w:rsidRPr="005F7448">
        <w:rPr>
          <w:sz w:val="22"/>
        </w:rPr>
        <w:t>.</w:t>
      </w:r>
    </w:p>
    <w:p w:rsidR="00DA19B6" w:rsidRPr="005F7448" w:rsidRDefault="0001427C" w:rsidP="005F7448">
      <w:pPr>
        <w:pStyle w:val="cabealho2"/>
        <w:spacing w:line="360" w:lineRule="auto"/>
      </w:pPr>
      <w:bookmarkStart w:id="3" w:name="_Toc533767846"/>
      <w:r w:rsidRPr="005F7448">
        <w:t xml:space="preserve">Resumo </w:t>
      </w:r>
      <w:r w:rsidR="00952E23" w:rsidRPr="005F7448">
        <w:t>do projeto</w:t>
      </w:r>
      <w:bookmarkEnd w:id="3"/>
    </w:p>
    <w:p w:rsidR="00DE24D3" w:rsidRPr="005F7448" w:rsidRDefault="00DE24D3" w:rsidP="005F7448">
      <w:pPr>
        <w:spacing w:line="276" w:lineRule="auto"/>
        <w:jc w:val="both"/>
        <w:rPr>
          <w:sz w:val="22"/>
        </w:rPr>
      </w:pPr>
      <w:r w:rsidRPr="005F7448">
        <w:rPr>
          <w:sz w:val="22"/>
        </w:rPr>
        <w:t>Desenvolver um sistema web/mobile integrado onde seja possível realizar a gestão da clínica de forma automatizada e ter acesso fácil aos dados sobre as informações de seus pacientes.</w:t>
      </w:r>
    </w:p>
    <w:p w:rsidR="008A7F37" w:rsidRPr="005F7448" w:rsidRDefault="008A7F37" w:rsidP="005F7448">
      <w:pPr>
        <w:spacing w:line="276" w:lineRule="auto"/>
      </w:pPr>
      <w:r w:rsidRPr="005F7448">
        <w:br w:type="page"/>
      </w:r>
    </w:p>
    <w:p w:rsidR="00DA19B6" w:rsidRPr="005F7448" w:rsidRDefault="00C92BD1" w:rsidP="005F7448">
      <w:pPr>
        <w:pStyle w:val="cabealho1"/>
        <w:spacing w:line="276" w:lineRule="auto"/>
      </w:pPr>
      <w:bookmarkStart w:id="4" w:name="_Toc533767847"/>
      <w:r w:rsidRPr="005F7448">
        <w:lastRenderedPageBreak/>
        <w:t>Modelagem de Software</w:t>
      </w:r>
      <w:bookmarkEnd w:id="4"/>
    </w:p>
    <w:p w:rsidR="00154216" w:rsidRPr="005F7448" w:rsidRDefault="00154216" w:rsidP="005F7448">
      <w:pPr>
        <w:spacing w:line="276" w:lineRule="auto"/>
        <w:rPr>
          <w:sz w:val="22"/>
        </w:rPr>
      </w:pPr>
      <w:r w:rsidRPr="005F7448">
        <w:rPr>
          <w:sz w:val="22"/>
        </w:rPr>
        <w:t>A modelagem é uma das principais atividades que levam à implementação de um bom software. Construímos modelos para comunicar a estrutura e o comportamento desejados do sistema, visualizar e controlar a arquitetura do mesmo e compreender melhor o sistema que estamos elaborando.</w:t>
      </w:r>
    </w:p>
    <w:p w:rsidR="00154216" w:rsidRPr="005F7448" w:rsidRDefault="00154216" w:rsidP="005F7448">
      <w:pPr>
        <w:spacing w:line="276" w:lineRule="auto"/>
        <w:rPr>
          <w:sz w:val="22"/>
        </w:rPr>
      </w:pPr>
      <w:r w:rsidRPr="005F7448">
        <w:rPr>
          <w:sz w:val="22"/>
        </w:rPr>
        <w:t>A modelagem de software utiliza vários modelos para projetar um determinado sistema. Um modelo é uma simplificação da realidade, criado para facilitar o entendimento de sistemas complexos. Estes modelos podem abranger planos detalhados, assim como planos mais gerais com uma visão panorâmica do sistema.</w:t>
      </w:r>
    </w:p>
    <w:p w:rsidR="00DA19B6" w:rsidRPr="005F7448" w:rsidRDefault="00C92BD1" w:rsidP="005F7448">
      <w:pPr>
        <w:pStyle w:val="cabealho2"/>
        <w:spacing w:line="360" w:lineRule="auto"/>
      </w:pPr>
      <w:bookmarkStart w:id="5" w:name="_Toc533767848"/>
      <w:r w:rsidRPr="005F7448">
        <w:t>Modelo Lógico</w:t>
      </w:r>
      <w:bookmarkEnd w:id="5"/>
    </w:p>
    <w:p w:rsidR="00DA19B6" w:rsidRPr="005F7448" w:rsidRDefault="004D6B6F" w:rsidP="005F7448">
      <w:pPr>
        <w:spacing w:line="276" w:lineRule="auto"/>
        <w:rPr>
          <w:noProof/>
          <w:sz w:val="22"/>
        </w:rPr>
      </w:pPr>
      <w:r w:rsidRPr="005F7448">
        <w:rPr>
          <w:sz w:val="22"/>
        </w:rPr>
        <w:t>Modelo lógico do banco de dados da SP Medical Group</w:t>
      </w:r>
      <w:r w:rsidRPr="005F7448">
        <w:rPr>
          <w:noProof/>
          <w:sz w:val="22"/>
        </w:rPr>
        <w:t xml:space="preserve">, contendo todas tabelas e seus respectivos campos necessarios para criação do banco de dados. </w:t>
      </w:r>
    </w:p>
    <w:p w:rsidR="004D6B6F" w:rsidRPr="005F7448" w:rsidRDefault="004D6B6F" w:rsidP="005F7448">
      <w:pPr>
        <w:spacing w:line="276" w:lineRule="auto"/>
        <w:jc w:val="center"/>
      </w:pPr>
      <w:r w:rsidRPr="005F7448">
        <w:rPr>
          <w:noProof/>
        </w:rPr>
        <w:drawing>
          <wp:inline distT="0" distB="0" distL="0" distR="0">
            <wp:extent cx="5078187" cy="5399405"/>
            <wp:effectExtent l="0" t="0" r="825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ENAI-SPMEDIGROUP-MOD_LOGICO.jp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78747" cy="54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3041" w:rsidRPr="005F7448" w:rsidRDefault="005D3041" w:rsidP="005F7448">
      <w:pPr>
        <w:spacing w:line="276" w:lineRule="auto"/>
        <w:rPr>
          <w:b/>
          <w:bCs/>
          <w:sz w:val="26"/>
          <w:szCs w:val="26"/>
        </w:rPr>
      </w:pPr>
      <w:bookmarkStart w:id="6" w:name="_Toc533767849"/>
      <w:r w:rsidRPr="005F7448">
        <w:br w:type="page"/>
      </w:r>
    </w:p>
    <w:p w:rsidR="00DA19B6" w:rsidRPr="005F7448" w:rsidRDefault="00C92BD1" w:rsidP="005F7448">
      <w:pPr>
        <w:pStyle w:val="cabealho2"/>
        <w:spacing w:line="360" w:lineRule="auto"/>
      </w:pPr>
      <w:r w:rsidRPr="005F7448">
        <w:lastRenderedPageBreak/>
        <w:t>Modelo Físico</w:t>
      </w:r>
      <w:bookmarkEnd w:id="6"/>
    </w:p>
    <w:p w:rsidR="00DE24D3" w:rsidRPr="005F7448" w:rsidRDefault="004D6B6F" w:rsidP="005F7448">
      <w:pPr>
        <w:spacing w:line="276" w:lineRule="auto"/>
        <w:rPr>
          <w:sz w:val="22"/>
        </w:rPr>
      </w:pPr>
      <w:r w:rsidRPr="005F7448">
        <w:rPr>
          <w:sz w:val="22"/>
        </w:rPr>
        <w:t xml:space="preserve">Modelo físico do banco de dados da Sp Medical Group, apresenta como será feita a armazenagem no banco de dados, levando em conta o modelo lógico adotada, nesse caso o </w:t>
      </w:r>
      <w:r w:rsidR="00154216" w:rsidRPr="005F7448">
        <w:rPr>
          <w:sz w:val="22"/>
        </w:rPr>
        <w:t>SQL Server.</w:t>
      </w:r>
    </w:p>
    <w:p w:rsidR="003B6311" w:rsidRPr="005F7448" w:rsidRDefault="003B6311" w:rsidP="005F7448">
      <w:pPr>
        <w:spacing w:line="276" w:lineRule="auto"/>
        <w:jc w:val="center"/>
        <w:rPr>
          <w:noProof/>
        </w:rPr>
      </w:pPr>
    </w:p>
    <w:p w:rsidR="00960174" w:rsidRPr="005F7448" w:rsidRDefault="00154216" w:rsidP="005F7448">
      <w:pPr>
        <w:spacing w:line="276" w:lineRule="auto"/>
        <w:jc w:val="center"/>
      </w:pPr>
      <w:r w:rsidRPr="005F7448">
        <w:rPr>
          <w:noProof/>
        </w:rPr>
        <w:drawing>
          <wp:inline distT="0" distB="0" distL="0" distR="0">
            <wp:extent cx="3915573" cy="5400000"/>
            <wp:effectExtent l="0" t="0" r="889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ENAI-SPMEDIGROUP-MOD_FISICO-1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81"/>
                    <a:stretch/>
                  </pic:blipFill>
                  <pic:spPr bwMode="auto">
                    <a:xfrm>
                      <a:off x="0" y="0"/>
                      <a:ext cx="3915573" cy="54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0174" w:rsidRPr="005F7448" w:rsidRDefault="00960174" w:rsidP="005F7448">
      <w:pPr>
        <w:spacing w:line="276" w:lineRule="auto"/>
      </w:pPr>
      <w:r w:rsidRPr="005F7448">
        <w:br w:type="page"/>
      </w:r>
    </w:p>
    <w:p w:rsidR="00C92BD1" w:rsidRPr="005F7448" w:rsidRDefault="00C92BD1" w:rsidP="005F7448">
      <w:pPr>
        <w:pStyle w:val="cabealho2"/>
        <w:spacing w:line="360" w:lineRule="auto"/>
      </w:pPr>
      <w:bookmarkStart w:id="7" w:name="_Toc533767850"/>
      <w:r w:rsidRPr="005F7448">
        <w:lastRenderedPageBreak/>
        <w:t>Modelo Conceitual</w:t>
      </w:r>
      <w:bookmarkEnd w:id="7"/>
    </w:p>
    <w:p w:rsidR="008A7F37" w:rsidRPr="005F7448" w:rsidRDefault="004D6B6F" w:rsidP="005F7448">
      <w:pPr>
        <w:spacing w:line="276" w:lineRule="auto"/>
        <w:rPr>
          <w:sz w:val="22"/>
        </w:rPr>
      </w:pPr>
      <w:r w:rsidRPr="005F7448">
        <w:rPr>
          <w:sz w:val="22"/>
        </w:rPr>
        <w:t>Modelo conceitual do banco de dados da SP Medical Group, representando como serão as estruturas de armazenamento de dados e seus possíveis relacionamentos.</w:t>
      </w:r>
    </w:p>
    <w:p w:rsidR="00DA19B6" w:rsidRPr="005F7448" w:rsidRDefault="00DA19B6" w:rsidP="005F7448">
      <w:pPr>
        <w:spacing w:line="276" w:lineRule="auto"/>
        <w:jc w:val="center"/>
      </w:pPr>
    </w:p>
    <w:p w:rsidR="00C542DA" w:rsidRPr="005F7448" w:rsidRDefault="00C542DA" w:rsidP="005F7448">
      <w:pPr>
        <w:spacing w:line="276" w:lineRule="auto"/>
        <w:jc w:val="center"/>
        <w:sectPr w:rsidR="00C542DA" w:rsidRPr="005F7448" w:rsidSect="007C7D98">
          <w:footerReference w:type="default" r:id="rId13"/>
          <w:pgSz w:w="11907" w:h="16839" w:code="9"/>
          <w:pgMar w:top="1080" w:right="1440" w:bottom="1080" w:left="1440" w:header="720" w:footer="720" w:gutter="0"/>
          <w:cols w:space="720"/>
          <w:docGrid w:linePitch="360"/>
        </w:sectPr>
      </w:pPr>
      <w:r w:rsidRPr="005F7448">
        <w:rPr>
          <w:noProof/>
        </w:rPr>
        <w:drawing>
          <wp:inline distT="0" distB="0" distL="0" distR="0">
            <wp:extent cx="3855773" cy="5400000"/>
            <wp:effectExtent l="0" t="0" r="0" b="0"/>
            <wp:docPr id="4" name="Imagem 4" descr="C:\Users\50473694808\Desktop\Arquivos\SpMedicalGroup\modelagem\SENAI-SPMEDIGROUP-MOD_CONCEITU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50473694808\Desktop\Arquivos\SpMedicalGroup\modelagem\SENAI-SPMEDIGROUP-MOD_CONCEITUAL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73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FE8" w:rsidRPr="005F7448" w:rsidRDefault="008A7F37" w:rsidP="005F7448">
      <w:pPr>
        <w:pStyle w:val="cabealho2"/>
        <w:spacing w:line="360" w:lineRule="auto"/>
      </w:pPr>
      <w:bookmarkStart w:id="8" w:name="_Toc533767851"/>
      <w:r w:rsidRPr="005F7448">
        <w:lastRenderedPageBreak/>
        <w:t>Cronograma</w:t>
      </w:r>
      <w:bookmarkEnd w:id="8"/>
    </w:p>
    <w:p w:rsidR="006031F6" w:rsidRPr="005F7448" w:rsidRDefault="006031F6" w:rsidP="005F7448">
      <w:pPr>
        <w:spacing w:line="276" w:lineRule="auto"/>
        <w:rPr>
          <w:b/>
          <w:lang w:eastAsia="en-US"/>
        </w:rPr>
      </w:pPr>
      <w:bookmarkStart w:id="9" w:name="_Toc533767852"/>
    </w:p>
    <w:p w:rsidR="005868F8" w:rsidRDefault="005868F8" w:rsidP="005F7448">
      <w:pPr>
        <w:pStyle w:val="cabealho2"/>
        <w:spacing w:line="360" w:lineRule="auto"/>
      </w:pPr>
      <w:r w:rsidRPr="005F7448">
        <w:t>Banco de Dados</w:t>
      </w:r>
      <w:r w:rsidR="00260FE8" w:rsidRPr="005F7448">
        <w:t>:</w:t>
      </w:r>
    </w:p>
    <w:p w:rsidR="005F379E" w:rsidRPr="005F379E" w:rsidRDefault="005F379E" w:rsidP="005F379E"/>
    <w:p w:rsidR="00260FE8" w:rsidRPr="005F7448" w:rsidRDefault="005868F8" w:rsidP="005F7448">
      <w:pPr>
        <w:pStyle w:val="cabealho2"/>
        <w:spacing w:line="360" w:lineRule="auto"/>
      </w:pPr>
      <w:r w:rsidRPr="005F7448">
        <w:t>WebApi:</w:t>
      </w:r>
    </w:p>
    <w:p w:rsidR="005868F8" w:rsidRPr="005F7448" w:rsidRDefault="001C4AE1" w:rsidP="005F7448">
      <w:pPr>
        <w:spacing w:line="276" w:lineRule="auto"/>
        <w:rPr>
          <w:sz w:val="22"/>
          <w:lang w:eastAsia="en-US"/>
        </w:rPr>
      </w:pPr>
      <w:hyperlink r:id="rId15" w:history="1">
        <w:r w:rsidR="005868F8" w:rsidRPr="005F7448">
          <w:rPr>
            <w:rStyle w:val="Hyperlink"/>
            <w:sz w:val="22"/>
          </w:rPr>
          <w:t>https://trello.com/b/AKR53dP4/api-spmedicalgroup</w:t>
        </w:r>
      </w:hyperlink>
    </w:p>
    <w:p w:rsidR="00260FE8" w:rsidRPr="005F7448" w:rsidRDefault="005868F8" w:rsidP="005F7448">
      <w:pPr>
        <w:pStyle w:val="cabealho2"/>
        <w:spacing w:line="360" w:lineRule="auto"/>
      </w:pPr>
      <w:r w:rsidRPr="005F7448">
        <w:t>Layouts:</w:t>
      </w:r>
      <w:r w:rsidR="00260FE8" w:rsidRPr="005F7448">
        <w:t xml:space="preserve"> </w:t>
      </w:r>
    </w:p>
    <w:p w:rsidR="005868F8" w:rsidRPr="005F7448" w:rsidRDefault="001C4AE1" w:rsidP="005F7448">
      <w:pPr>
        <w:spacing w:after="0" w:line="276" w:lineRule="auto"/>
        <w:rPr>
          <w:sz w:val="22"/>
          <w:lang w:val="en-US"/>
        </w:rPr>
      </w:pPr>
      <w:hyperlink r:id="rId16" w:history="1">
        <w:r w:rsidR="005868F8" w:rsidRPr="005F7448">
          <w:rPr>
            <w:rStyle w:val="Hyperlink"/>
            <w:sz w:val="22"/>
            <w:lang w:val="en-US"/>
          </w:rPr>
          <w:t>https://trello.com/b/QsyTLYOU/layouts-do-site-spmedgroup</w:t>
        </w:r>
      </w:hyperlink>
    </w:p>
    <w:p w:rsidR="005868F8" w:rsidRPr="005F7448" w:rsidRDefault="005868F8" w:rsidP="005F7448">
      <w:pPr>
        <w:spacing w:line="276" w:lineRule="auto"/>
        <w:rPr>
          <w:lang w:val="en-US"/>
        </w:rPr>
      </w:pPr>
      <w:r w:rsidRPr="005F7448">
        <w:rPr>
          <w:lang w:val="en-US"/>
        </w:rPr>
        <w:br w:type="page"/>
      </w:r>
    </w:p>
    <w:p w:rsidR="005868F8" w:rsidRPr="005F7448" w:rsidRDefault="005868F8" w:rsidP="005F7448">
      <w:pPr>
        <w:pStyle w:val="cabealho1"/>
        <w:spacing w:line="276" w:lineRule="auto"/>
        <w:rPr>
          <w:lang w:val="en-US" w:eastAsia="en-US"/>
        </w:rPr>
      </w:pPr>
      <w:r w:rsidRPr="005F7448">
        <w:rPr>
          <w:lang w:val="en-US" w:eastAsia="en-US"/>
        </w:rPr>
        <w:lastRenderedPageBreak/>
        <w:t>Back-End</w:t>
      </w:r>
    </w:p>
    <w:p w:rsidR="006031F6" w:rsidRPr="005F7448" w:rsidRDefault="006031F6" w:rsidP="005F7448">
      <w:pPr>
        <w:spacing w:line="276" w:lineRule="auto"/>
        <w:rPr>
          <w:b/>
          <w:lang w:val="en-US" w:eastAsia="en-US"/>
        </w:rPr>
      </w:pPr>
    </w:p>
    <w:p w:rsidR="005868F8" w:rsidRPr="005F7448" w:rsidRDefault="005868F8" w:rsidP="005F7448">
      <w:pPr>
        <w:pStyle w:val="cabealho2"/>
        <w:spacing w:line="360" w:lineRule="auto"/>
      </w:pPr>
      <w:r w:rsidRPr="005F7448">
        <w:t>Passo a Passo</w:t>
      </w:r>
      <w:r w:rsidR="00A93B1E" w:rsidRPr="005F7448">
        <w:t xml:space="preserve"> com database off</w:t>
      </w:r>
      <w:r w:rsidR="005D3041" w:rsidRPr="005F7448">
        <w:t>line</w:t>
      </w:r>
      <w:r w:rsidRPr="005F7448">
        <w:t>:</w:t>
      </w:r>
    </w:p>
    <w:p w:rsidR="005868F8" w:rsidRPr="005F7448" w:rsidRDefault="005868F8" w:rsidP="005F7448">
      <w:pPr>
        <w:pStyle w:val="cabealho2"/>
        <w:spacing w:line="360" w:lineRule="auto"/>
      </w:pPr>
      <w:r w:rsidRPr="005F7448">
        <w:t>Executando o Banco de dados</w:t>
      </w:r>
      <w:r w:rsidR="00B60EE6" w:rsidRPr="005F7448">
        <w:t>:</w:t>
      </w:r>
    </w:p>
    <w:p w:rsidR="005868F8" w:rsidRPr="005F7448" w:rsidRDefault="00A93B1E" w:rsidP="005F7448">
      <w:pPr>
        <w:pStyle w:val="PargrafodaLista"/>
        <w:numPr>
          <w:ilvl w:val="0"/>
          <w:numId w:val="5"/>
        </w:numPr>
        <w:spacing w:after="0" w:line="276" w:lineRule="auto"/>
        <w:rPr>
          <w:sz w:val="22"/>
        </w:rPr>
      </w:pPr>
      <w:r w:rsidRPr="005F7448">
        <w:rPr>
          <w:sz w:val="22"/>
          <w:lang w:eastAsia="en-US"/>
        </w:rPr>
        <w:t>Abra</w:t>
      </w:r>
      <w:r w:rsidR="005868F8" w:rsidRPr="005F7448">
        <w:rPr>
          <w:sz w:val="22"/>
          <w:lang w:eastAsia="en-US"/>
        </w:rPr>
        <w:t xml:space="preserve"> os Scripts do banco de dados</w:t>
      </w:r>
      <w:r w:rsidRPr="005F7448">
        <w:rPr>
          <w:sz w:val="22"/>
          <w:lang w:eastAsia="en-US"/>
        </w:rPr>
        <w:t xml:space="preserve"> no SQL Server, ou outro programa de database</w:t>
      </w:r>
      <w:r w:rsidR="00260FE8" w:rsidRPr="005F7448">
        <w:rPr>
          <w:sz w:val="22"/>
          <w:lang w:eastAsia="en-US"/>
        </w:rPr>
        <w:t>.</w:t>
      </w:r>
      <w:r w:rsidR="005D3041" w:rsidRPr="005F7448">
        <w:rPr>
          <w:sz w:val="22"/>
          <w:lang w:eastAsia="en-US"/>
        </w:rPr>
        <w:t xml:space="preserve"> </w:t>
      </w:r>
      <w:r w:rsidRPr="005F7448">
        <w:rPr>
          <w:sz w:val="22"/>
          <w:lang w:eastAsia="en-US"/>
        </w:rPr>
        <w:t>Os scripts estão l</w:t>
      </w:r>
      <w:r w:rsidR="005D3041" w:rsidRPr="005F7448">
        <w:rPr>
          <w:sz w:val="22"/>
          <w:lang w:eastAsia="en-US"/>
        </w:rPr>
        <w:t xml:space="preserve">ocalizados na raiz </w:t>
      </w:r>
      <w:r w:rsidRPr="005F7448">
        <w:rPr>
          <w:sz w:val="22"/>
          <w:lang w:eastAsia="en-US"/>
        </w:rPr>
        <w:t xml:space="preserve">da pasta do projeto, </w:t>
      </w:r>
      <w:r w:rsidR="005D3041" w:rsidRPr="005F7448">
        <w:rPr>
          <w:sz w:val="22"/>
          <w:lang w:eastAsia="en-US"/>
        </w:rPr>
        <w:t>em “</w:t>
      </w:r>
      <w:r w:rsidR="005D3041" w:rsidRPr="005F7448">
        <w:rPr>
          <w:b/>
          <w:sz w:val="22"/>
          <w:lang w:eastAsia="en-US"/>
        </w:rPr>
        <w:t>_database</w:t>
      </w:r>
      <w:r w:rsidR="00174236" w:rsidRPr="005F7448">
        <w:rPr>
          <w:b/>
          <w:sz w:val="22"/>
          <w:lang w:eastAsia="en-US"/>
        </w:rPr>
        <w:t xml:space="preserve"> </w:t>
      </w:r>
      <w:r w:rsidR="005D3041" w:rsidRPr="005F7448">
        <w:rPr>
          <w:b/>
          <w:sz w:val="22"/>
          <w:lang w:eastAsia="en-US"/>
        </w:rPr>
        <w:t>&gt;</w:t>
      </w:r>
      <w:r w:rsidR="00174236" w:rsidRPr="005F7448">
        <w:rPr>
          <w:b/>
          <w:sz w:val="22"/>
          <w:lang w:eastAsia="en-US"/>
        </w:rPr>
        <w:t xml:space="preserve"> </w:t>
      </w:r>
      <w:r w:rsidR="005D3041" w:rsidRPr="005F7448">
        <w:rPr>
          <w:b/>
          <w:sz w:val="22"/>
          <w:lang w:eastAsia="en-US"/>
        </w:rPr>
        <w:t>scripts</w:t>
      </w:r>
      <w:r w:rsidR="00174236" w:rsidRPr="005F7448">
        <w:rPr>
          <w:b/>
          <w:sz w:val="22"/>
          <w:lang w:eastAsia="en-US"/>
        </w:rPr>
        <w:t xml:space="preserve"> </w:t>
      </w:r>
      <w:r w:rsidR="005D3041" w:rsidRPr="005F7448">
        <w:rPr>
          <w:b/>
          <w:sz w:val="22"/>
          <w:lang w:eastAsia="en-US"/>
        </w:rPr>
        <w:t>&gt;</w:t>
      </w:r>
      <w:r w:rsidR="005D3041" w:rsidRPr="005F7448">
        <w:rPr>
          <w:sz w:val="22"/>
          <w:lang w:eastAsia="en-US"/>
        </w:rPr>
        <w:t>”</w:t>
      </w:r>
      <w:r w:rsidRPr="005F7448">
        <w:rPr>
          <w:sz w:val="22"/>
          <w:lang w:eastAsia="en-US"/>
        </w:rPr>
        <w:t>.</w:t>
      </w:r>
    </w:p>
    <w:p w:rsidR="00135B7B" w:rsidRPr="005F7448" w:rsidRDefault="00135B7B" w:rsidP="005F7448">
      <w:pPr>
        <w:spacing w:line="276" w:lineRule="auto"/>
        <w:jc w:val="center"/>
      </w:pPr>
      <w:r w:rsidRPr="005F7448">
        <w:rPr>
          <w:noProof/>
        </w:rPr>
        <w:drawing>
          <wp:inline distT="0" distB="0" distL="0" distR="0">
            <wp:extent cx="5724525" cy="771525"/>
            <wp:effectExtent l="19050" t="0" r="9525" b="0"/>
            <wp:docPr id="7" name="Imagem 7" descr="C:\Users\7\Desktop\Senai\scrip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7\Desktop\Senai\scripts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EE6" w:rsidRPr="005F7448" w:rsidRDefault="00A93B1E" w:rsidP="005F7448">
      <w:pPr>
        <w:pStyle w:val="PargrafodaLista"/>
        <w:numPr>
          <w:ilvl w:val="0"/>
          <w:numId w:val="5"/>
        </w:numPr>
        <w:spacing w:line="276" w:lineRule="auto"/>
        <w:rPr>
          <w:sz w:val="22"/>
        </w:rPr>
      </w:pPr>
      <w:r w:rsidRPr="005F7448">
        <w:rPr>
          <w:sz w:val="22"/>
          <w:lang w:eastAsia="en-US"/>
        </w:rPr>
        <w:t>Execute</w:t>
      </w:r>
      <w:r w:rsidR="00B60EE6" w:rsidRPr="005F7448">
        <w:rPr>
          <w:sz w:val="22"/>
          <w:lang w:eastAsia="en-US"/>
        </w:rPr>
        <w:t xml:space="preserve"> os Scripts “</w:t>
      </w:r>
      <w:r w:rsidR="00B60EE6" w:rsidRPr="005F7448">
        <w:rPr>
          <w:b/>
          <w:sz w:val="22"/>
          <w:lang w:eastAsia="en-US"/>
        </w:rPr>
        <w:t>SENAI-SPMEDIGROUP-SCRIPT-CRIACAO</w:t>
      </w:r>
      <w:r w:rsidR="00B60EE6" w:rsidRPr="005F7448">
        <w:rPr>
          <w:sz w:val="22"/>
          <w:lang w:eastAsia="en-US"/>
        </w:rPr>
        <w:t>”</w:t>
      </w:r>
      <w:r w:rsidR="005D3041" w:rsidRPr="005F7448">
        <w:rPr>
          <w:sz w:val="22"/>
          <w:lang w:eastAsia="en-US"/>
        </w:rPr>
        <w:t xml:space="preserve"> </w:t>
      </w:r>
      <w:r w:rsidR="00B60EE6" w:rsidRPr="005F7448">
        <w:rPr>
          <w:sz w:val="22"/>
          <w:lang w:eastAsia="en-US"/>
        </w:rPr>
        <w:t>(DDL) e “</w:t>
      </w:r>
      <w:r w:rsidR="00B60EE6" w:rsidRPr="005F7448">
        <w:rPr>
          <w:b/>
          <w:sz w:val="22"/>
          <w:lang w:eastAsia="en-US"/>
        </w:rPr>
        <w:t>SENAI-SPMEDIGROUP-SCRIPT-INSERCAO</w:t>
      </w:r>
      <w:r w:rsidR="00B60EE6" w:rsidRPr="005F7448">
        <w:rPr>
          <w:sz w:val="22"/>
          <w:lang w:eastAsia="en-US"/>
        </w:rPr>
        <w:t>”</w:t>
      </w:r>
      <w:r w:rsidR="005D3041" w:rsidRPr="005F7448">
        <w:rPr>
          <w:sz w:val="22"/>
          <w:lang w:eastAsia="en-US"/>
        </w:rPr>
        <w:t xml:space="preserve"> </w:t>
      </w:r>
      <w:r w:rsidR="00B60EE6" w:rsidRPr="005F7448">
        <w:rPr>
          <w:sz w:val="22"/>
          <w:lang w:eastAsia="en-US"/>
        </w:rPr>
        <w:t>(DML) para a criação e inserção do banco de dados, e o Script “</w:t>
      </w:r>
      <w:r w:rsidR="00B60EE6" w:rsidRPr="005F7448">
        <w:rPr>
          <w:b/>
          <w:sz w:val="22"/>
          <w:lang w:eastAsia="en-US"/>
        </w:rPr>
        <w:t>SENAI-SPMEDIGROUP-SCRIPT-CRIACAO</w:t>
      </w:r>
      <w:r w:rsidR="00B60EE6" w:rsidRPr="005F7448">
        <w:rPr>
          <w:sz w:val="22"/>
          <w:lang w:eastAsia="en-US"/>
        </w:rPr>
        <w:t>”</w:t>
      </w:r>
      <w:r w:rsidR="005D3041" w:rsidRPr="005F7448">
        <w:rPr>
          <w:sz w:val="22"/>
          <w:lang w:eastAsia="en-US"/>
        </w:rPr>
        <w:t xml:space="preserve"> </w:t>
      </w:r>
      <w:r w:rsidR="00B60EE6" w:rsidRPr="005F7448">
        <w:rPr>
          <w:sz w:val="22"/>
          <w:lang w:eastAsia="en-US"/>
        </w:rPr>
        <w:t xml:space="preserve">(DQL) para </w:t>
      </w:r>
      <w:r w:rsidR="005D3041" w:rsidRPr="005F7448">
        <w:rPr>
          <w:sz w:val="22"/>
          <w:lang w:eastAsia="en-US"/>
        </w:rPr>
        <w:t>chamadas e queries no banco de dados</w:t>
      </w:r>
      <w:r w:rsidRPr="005F7448">
        <w:rPr>
          <w:sz w:val="22"/>
          <w:lang w:eastAsia="en-US"/>
        </w:rPr>
        <w:t>, não sendo necessário a execução do último para criar o banco de dados, utiliza-lo apenas quando quiser listar os registros do banco de dados, executando apenas um comando por vez.</w:t>
      </w:r>
    </w:p>
    <w:p w:rsidR="00B60EE6" w:rsidRPr="005F7448" w:rsidRDefault="00B60EE6" w:rsidP="005F7448">
      <w:pPr>
        <w:pStyle w:val="cabealho2"/>
        <w:spacing w:line="360" w:lineRule="auto"/>
      </w:pPr>
      <w:r w:rsidRPr="005F7448">
        <w:t>Abrindo o Projeto</w:t>
      </w:r>
      <w:r w:rsidR="00584838">
        <w:t xml:space="preserve"> backend</w:t>
      </w:r>
      <w:r w:rsidRPr="005F7448">
        <w:t>:</w:t>
      </w:r>
    </w:p>
    <w:p w:rsidR="00B60EE6" w:rsidRPr="005F7448" w:rsidRDefault="00B60EE6" w:rsidP="005F7448">
      <w:pPr>
        <w:pStyle w:val="PargrafodaLista"/>
        <w:numPr>
          <w:ilvl w:val="0"/>
          <w:numId w:val="6"/>
        </w:numPr>
        <w:spacing w:line="276" w:lineRule="auto"/>
        <w:rPr>
          <w:sz w:val="22"/>
        </w:rPr>
      </w:pPr>
      <w:r w:rsidRPr="005F7448">
        <w:rPr>
          <w:sz w:val="22"/>
          <w:lang w:eastAsia="en-US"/>
        </w:rPr>
        <w:t>Abra o Visual Studio 2017</w:t>
      </w:r>
      <w:r w:rsidR="00A93B1E" w:rsidRPr="005F7448">
        <w:rPr>
          <w:sz w:val="22"/>
          <w:lang w:eastAsia="en-US"/>
        </w:rPr>
        <w:t>, ou outra versão compatível</w:t>
      </w:r>
      <w:r w:rsidR="00260FE8" w:rsidRPr="005F7448">
        <w:rPr>
          <w:sz w:val="22"/>
          <w:lang w:eastAsia="en-US"/>
        </w:rPr>
        <w:t>.</w:t>
      </w:r>
    </w:p>
    <w:p w:rsidR="00135B7B" w:rsidRPr="005F7448" w:rsidRDefault="00135B7B" w:rsidP="005F7448">
      <w:pPr>
        <w:pStyle w:val="PargrafodaLista"/>
        <w:spacing w:line="276" w:lineRule="auto"/>
        <w:ind w:left="1080"/>
        <w:rPr>
          <w:sz w:val="22"/>
        </w:rPr>
      </w:pPr>
    </w:p>
    <w:p w:rsidR="00B60EE6" w:rsidRPr="005F7448" w:rsidRDefault="00B60EE6" w:rsidP="005F7448">
      <w:pPr>
        <w:pStyle w:val="PargrafodaLista"/>
        <w:numPr>
          <w:ilvl w:val="0"/>
          <w:numId w:val="6"/>
        </w:numPr>
        <w:spacing w:before="240" w:after="0" w:line="276" w:lineRule="auto"/>
        <w:rPr>
          <w:sz w:val="22"/>
        </w:rPr>
      </w:pPr>
      <w:r w:rsidRPr="005F7448">
        <w:rPr>
          <w:sz w:val="22"/>
          <w:lang w:eastAsia="en-US"/>
        </w:rPr>
        <w:t>Abra o Projeto</w:t>
      </w:r>
      <w:r w:rsidR="00260FE8" w:rsidRPr="005F7448">
        <w:rPr>
          <w:sz w:val="22"/>
          <w:lang w:eastAsia="en-US"/>
        </w:rPr>
        <w:t>.</w:t>
      </w:r>
      <w:r w:rsidR="00A93B1E" w:rsidRPr="005F7448">
        <w:rPr>
          <w:sz w:val="22"/>
          <w:lang w:eastAsia="en-US"/>
        </w:rPr>
        <w:t xml:space="preserve"> </w:t>
      </w:r>
    </w:p>
    <w:p w:rsidR="00135B7B" w:rsidRPr="005F7448" w:rsidRDefault="00135B7B" w:rsidP="005F7448">
      <w:pPr>
        <w:spacing w:before="240" w:after="0" w:line="276" w:lineRule="auto"/>
        <w:jc w:val="center"/>
      </w:pPr>
      <w:r w:rsidRPr="005F7448">
        <w:rPr>
          <w:noProof/>
        </w:rPr>
        <w:drawing>
          <wp:inline distT="0" distB="0" distL="0" distR="0">
            <wp:extent cx="5732145" cy="1978489"/>
            <wp:effectExtent l="19050" t="0" r="1905" b="0"/>
            <wp:docPr id="9" name="Imagem 9" descr="C:\Users\7\Desktop\Senai\abri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7\Desktop\Senai\abrir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978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4236" w:rsidRPr="005F7448" w:rsidRDefault="00174236" w:rsidP="005F7448">
      <w:pPr>
        <w:pStyle w:val="PargrafodaLista"/>
        <w:numPr>
          <w:ilvl w:val="0"/>
          <w:numId w:val="6"/>
        </w:numPr>
        <w:spacing w:before="240" w:after="0" w:line="276" w:lineRule="auto"/>
        <w:rPr>
          <w:sz w:val="22"/>
        </w:rPr>
      </w:pPr>
      <w:r w:rsidRPr="005F7448">
        <w:rPr>
          <w:sz w:val="22"/>
        </w:rPr>
        <w:t>Selecione a solução “</w:t>
      </w:r>
      <w:r w:rsidRPr="005F7448">
        <w:rPr>
          <w:b/>
          <w:sz w:val="22"/>
        </w:rPr>
        <w:t>Senai.SpMedicalGroup.WebApi</w:t>
      </w:r>
      <w:r w:rsidR="00493D5C" w:rsidRPr="005F7448">
        <w:rPr>
          <w:b/>
          <w:sz w:val="22"/>
        </w:rPr>
        <w:t>.sln</w:t>
      </w:r>
      <w:r w:rsidRPr="005F7448">
        <w:rPr>
          <w:sz w:val="22"/>
        </w:rPr>
        <w:t>”</w:t>
      </w:r>
      <w:r w:rsidR="00493D5C" w:rsidRPr="005F7448">
        <w:rPr>
          <w:sz w:val="22"/>
        </w:rPr>
        <w:t xml:space="preserve">. </w:t>
      </w:r>
      <w:r w:rsidR="00493D5C" w:rsidRPr="005F7448">
        <w:rPr>
          <w:sz w:val="22"/>
          <w:lang w:eastAsia="en-US"/>
        </w:rPr>
        <w:t>A solução do projeto está localizado em “</w:t>
      </w:r>
      <w:r w:rsidR="00493D5C" w:rsidRPr="005F7448">
        <w:rPr>
          <w:b/>
          <w:sz w:val="22"/>
          <w:lang w:eastAsia="en-US"/>
        </w:rPr>
        <w:t>_backend &gt; Senai.SpMedicalGroup.WebApi &gt;</w:t>
      </w:r>
      <w:r w:rsidR="00493D5C" w:rsidRPr="005F7448">
        <w:rPr>
          <w:sz w:val="22"/>
          <w:lang w:eastAsia="en-US"/>
        </w:rPr>
        <w:t>”</w:t>
      </w:r>
    </w:p>
    <w:p w:rsidR="00174236" w:rsidRPr="005F7448" w:rsidRDefault="00174236" w:rsidP="005F7448">
      <w:pPr>
        <w:spacing w:line="276" w:lineRule="auto"/>
        <w:jc w:val="center"/>
      </w:pPr>
      <w:r w:rsidRPr="005F7448">
        <w:rPr>
          <w:noProof/>
        </w:rPr>
        <w:drawing>
          <wp:inline distT="0" distB="0" distL="0" distR="0">
            <wp:extent cx="5730240" cy="1118235"/>
            <wp:effectExtent l="0" t="0" r="0" b="0"/>
            <wp:docPr id="2" name="Imagem 2" descr="C:\Users\50473694808\Desktop\Arquivos\documentacao_imgs\selecionarSoluca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50473694808\Desktop\Arquivos\documentacao_imgs\selecionarSoluca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28" b="1"/>
                    <a:stretch/>
                  </pic:blipFill>
                  <pic:spPr bwMode="auto">
                    <a:xfrm>
                      <a:off x="0" y="0"/>
                      <a:ext cx="5732145" cy="1118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F7448">
        <w:rPr>
          <w:b/>
          <w:lang w:eastAsia="en-US"/>
        </w:rPr>
        <w:br w:type="page"/>
      </w:r>
    </w:p>
    <w:p w:rsidR="004147AC" w:rsidRPr="005F7448" w:rsidRDefault="004147AC" w:rsidP="005F7448">
      <w:pPr>
        <w:pStyle w:val="cabealho2"/>
        <w:spacing w:line="360" w:lineRule="auto"/>
      </w:pPr>
      <w:r w:rsidRPr="005F7448">
        <w:lastRenderedPageBreak/>
        <w:t>String de conexão do banco de dados:</w:t>
      </w:r>
    </w:p>
    <w:p w:rsidR="004147AC" w:rsidRPr="005F7448" w:rsidRDefault="004147AC" w:rsidP="005F7448">
      <w:pPr>
        <w:pStyle w:val="PargrafodaLista"/>
        <w:numPr>
          <w:ilvl w:val="0"/>
          <w:numId w:val="12"/>
        </w:numPr>
        <w:spacing w:before="240" w:after="0" w:line="276" w:lineRule="auto"/>
        <w:rPr>
          <w:sz w:val="22"/>
        </w:rPr>
      </w:pPr>
      <w:r w:rsidRPr="005F7448">
        <w:rPr>
          <w:sz w:val="22"/>
        </w:rPr>
        <w:t>Com o projeto aberto vá até o “</w:t>
      </w:r>
      <w:r w:rsidRPr="005F7448">
        <w:rPr>
          <w:b/>
          <w:sz w:val="22"/>
        </w:rPr>
        <w:t>SpMedicalGroupContext</w:t>
      </w:r>
      <w:r w:rsidRPr="005F7448">
        <w:rPr>
          <w:sz w:val="22"/>
        </w:rPr>
        <w:t>”. Localizado em “</w:t>
      </w:r>
      <w:r w:rsidRPr="005F7448">
        <w:rPr>
          <w:b/>
          <w:sz w:val="22"/>
        </w:rPr>
        <w:t>Context &gt;</w:t>
      </w:r>
      <w:r w:rsidRPr="005F7448">
        <w:rPr>
          <w:sz w:val="22"/>
        </w:rPr>
        <w:t>”</w:t>
      </w:r>
    </w:p>
    <w:p w:rsidR="008D104B" w:rsidRPr="005F7448" w:rsidRDefault="008D104B" w:rsidP="005F7448">
      <w:pPr>
        <w:spacing w:before="240" w:after="0" w:line="276" w:lineRule="auto"/>
        <w:ind w:left="720"/>
        <w:jc w:val="center"/>
      </w:pPr>
      <w:r w:rsidRPr="005F7448">
        <w:rPr>
          <w:noProof/>
        </w:rPr>
        <w:drawing>
          <wp:inline distT="0" distB="0" distL="0" distR="0">
            <wp:extent cx="2446020" cy="1432560"/>
            <wp:effectExtent l="0" t="0" r="0" b="0"/>
            <wp:docPr id="6" name="Imagem 6" descr="C:\Users\50473694808\Desktop\Arquivos\documentacao_imgs\stringconexaoContex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50473694808\Desktop\Arquivos\documentacao_imgs\stringconexaoContext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0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104B" w:rsidRPr="005F7448" w:rsidRDefault="008D104B" w:rsidP="005F7448">
      <w:pPr>
        <w:pStyle w:val="PargrafodaLista"/>
        <w:numPr>
          <w:ilvl w:val="0"/>
          <w:numId w:val="12"/>
        </w:numPr>
        <w:spacing w:before="240" w:after="0" w:line="276" w:lineRule="auto"/>
        <w:rPr>
          <w:sz w:val="22"/>
        </w:rPr>
      </w:pPr>
      <w:r w:rsidRPr="005F7448">
        <w:rPr>
          <w:sz w:val="22"/>
        </w:rPr>
        <w:t>Altere</w:t>
      </w:r>
      <w:r w:rsidR="004147AC" w:rsidRPr="005F7448">
        <w:rPr>
          <w:sz w:val="22"/>
        </w:rPr>
        <w:t xml:space="preserve"> </w:t>
      </w:r>
      <w:r w:rsidR="00493D5C" w:rsidRPr="005F7448">
        <w:rPr>
          <w:sz w:val="22"/>
        </w:rPr>
        <w:t>o código</w:t>
      </w:r>
    </w:p>
    <w:p w:rsidR="004147AC" w:rsidRPr="005F7448" w:rsidRDefault="008D104B" w:rsidP="005F7448">
      <w:pPr>
        <w:spacing w:line="276" w:lineRule="auto"/>
        <w:ind w:left="1080"/>
        <w:rPr>
          <w:sz w:val="22"/>
        </w:rPr>
      </w:pPr>
      <w:r w:rsidRPr="005F7448">
        <w:rPr>
          <w:sz w:val="22"/>
        </w:rPr>
        <w:t>“</w:t>
      </w:r>
      <w:r w:rsidRPr="005F7448">
        <w:rPr>
          <w:b/>
          <w:sz w:val="22"/>
        </w:rPr>
        <w:t>optionsBuilder.UseSqlServer("Data source =.\\{SEU_SERVIDOR};Initial Catalog=SENAI_SPMEDICALGROUP_MANHA; User id={USUARIO_SERVER};pwd={SENHA_USER_SERVER}");</w:t>
      </w:r>
      <w:r w:rsidRPr="005F7448">
        <w:rPr>
          <w:sz w:val="22"/>
        </w:rPr>
        <w:t>”</w:t>
      </w:r>
    </w:p>
    <w:p w:rsidR="008D104B" w:rsidRPr="005F7448" w:rsidRDefault="00493D5C" w:rsidP="005F7448">
      <w:pPr>
        <w:pStyle w:val="PargrafodaLista"/>
        <w:spacing w:line="276" w:lineRule="auto"/>
        <w:ind w:left="1080"/>
        <w:rPr>
          <w:sz w:val="22"/>
          <w:lang w:eastAsia="en-US"/>
        </w:rPr>
      </w:pPr>
      <w:r w:rsidRPr="005F7448">
        <w:rPr>
          <w:sz w:val="22"/>
          <w:lang w:eastAsia="en-US"/>
        </w:rPr>
        <w:t>Mudando</w:t>
      </w:r>
      <w:r w:rsidR="008D104B" w:rsidRPr="005F7448">
        <w:rPr>
          <w:sz w:val="22"/>
          <w:lang w:eastAsia="en-US"/>
        </w:rPr>
        <w:t xml:space="preserve"> “</w:t>
      </w:r>
      <w:r w:rsidR="008D104B" w:rsidRPr="005F7448">
        <w:rPr>
          <w:b/>
          <w:sz w:val="22"/>
          <w:lang w:eastAsia="en-US"/>
        </w:rPr>
        <w:t>{SEU_SERVIDOR}</w:t>
      </w:r>
      <w:r w:rsidR="008D104B" w:rsidRPr="005F7448">
        <w:rPr>
          <w:sz w:val="22"/>
          <w:lang w:eastAsia="en-US"/>
        </w:rPr>
        <w:t>” p</w:t>
      </w:r>
      <w:r w:rsidRPr="005F7448">
        <w:rPr>
          <w:sz w:val="22"/>
          <w:lang w:eastAsia="en-US"/>
        </w:rPr>
        <w:t>o</w:t>
      </w:r>
      <w:r w:rsidR="005F379E">
        <w:rPr>
          <w:sz w:val="22"/>
          <w:lang w:eastAsia="en-US"/>
        </w:rPr>
        <w:t xml:space="preserve">r seu servidor (ex. sqlserver), </w:t>
      </w:r>
      <w:r w:rsidR="008D104B" w:rsidRPr="005F7448">
        <w:rPr>
          <w:sz w:val="22"/>
          <w:lang w:eastAsia="en-US"/>
        </w:rPr>
        <w:t>“</w:t>
      </w:r>
      <w:r w:rsidR="008D104B" w:rsidRPr="005F7448">
        <w:rPr>
          <w:b/>
          <w:sz w:val="22"/>
          <w:lang w:eastAsia="en-US"/>
        </w:rPr>
        <w:t>{USUARIO_SERVER}</w:t>
      </w:r>
      <w:r w:rsidR="008D104B" w:rsidRPr="005F7448">
        <w:rPr>
          <w:sz w:val="22"/>
          <w:lang w:eastAsia="en-US"/>
        </w:rPr>
        <w:t>” para</w:t>
      </w:r>
      <w:r w:rsidRPr="005F7448">
        <w:rPr>
          <w:sz w:val="22"/>
          <w:lang w:eastAsia="en-US"/>
        </w:rPr>
        <w:t xml:space="preserve"> o usuário do servidor (ex. sa) e </w:t>
      </w:r>
      <w:r w:rsidR="008D104B" w:rsidRPr="005F7448">
        <w:rPr>
          <w:sz w:val="22"/>
          <w:lang w:eastAsia="en-US"/>
        </w:rPr>
        <w:t>“</w:t>
      </w:r>
      <w:r w:rsidR="008D104B" w:rsidRPr="005F7448">
        <w:rPr>
          <w:b/>
          <w:sz w:val="22"/>
          <w:lang w:eastAsia="en-US"/>
        </w:rPr>
        <w:t>{SENHA_USER_SERVER}</w:t>
      </w:r>
      <w:r w:rsidR="008D104B" w:rsidRPr="005F7448">
        <w:rPr>
          <w:sz w:val="22"/>
          <w:lang w:eastAsia="en-US"/>
        </w:rPr>
        <w:t>” para a senha do usuário acima (ex. 132);</w:t>
      </w:r>
    </w:p>
    <w:p w:rsidR="008D104B" w:rsidRPr="005F7448" w:rsidRDefault="008D104B" w:rsidP="005F7448">
      <w:pPr>
        <w:spacing w:before="240" w:after="0" w:line="276" w:lineRule="auto"/>
        <w:jc w:val="center"/>
      </w:pPr>
      <w:r w:rsidRPr="005F7448">
        <w:rPr>
          <w:noProof/>
        </w:rPr>
        <w:drawing>
          <wp:inline distT="0" distB="0" distL="0" distR="0">
            <wp:extent cx="5732145" cy="749397"/>
            <wp:effectExtent l="0" t="0" r="0" b="0"/>
            <wp:docPr id="8" name="Imagem 8" descr="C:\Users\50473694808\Desktop\Arquivos\documentacao_imgs\stringContex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50473694808\Desktop\Arquivos\documentacao_imgs\stringContext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49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104B" w:rsidRPr="005F7448" w:rsidRDefault="008D104B" w:rsidP="005F7448">
      <w:pPr>
        <w:pStyle w:val="PargrafodaLista"/>
        <w:numPr>
          <w:ilvl w:val="0"/>
          <w:numId w:val="12"/>
        </w:numPr>
        <w:spacing w:before="240" w:after="0" w:line="276" w:lineRule="auto"/>
        <w:rPr>
          <w:sz w:val="22"/>
        </w:rPr>
      </w:pPr>
      <w:r w:rsidRPr="005F7448">
        <w:rPr>
          <w:sz w:val="22"/>
        </w:rPr>
        <w:t>Faça o mesmo para “</w:t>
      </w:r>
      <w:r w:rsidRPr="005F7448">
        <w:rPr>
          <w:b/>
          <w:sz w:val="22"/>
        </w:rPr>
        <w:t>ConsultasRepositorio</w:t>
      </w:r>
      <w:r w:rsidRPr="005F7448">
        <w:rPr>
          <w:sz w:val="22"/>
        </w:rPr>
        <w:t>”, “</w:t>
      </w:r>
      <w:r w:rsidRPr="005F7448">
        <w:rPr>
          <w:b/>
          <w:sz w:val="22"/>
        </w:rPr>
        <w:t>MedicosRepositorio</w:t>
      </w:r>
      <w:r w:rsidRPr="005F7448">
        <w:rPr>
          <w:sz w:val="22"/>
        </w:rPr>
        <w:t>”, “</w:t>
      </w:r>
      <w:r w:rsidRPr="005F7448">
        <w:rPr>
          <w:b/>
          <w:sz w:val="22"/>
        </w:rPr>
        <w:t>ProntuariosRepositorio</w:t>
      </w:r>
      <w:r w:rsidRPr="005F7448">
        <w:rPr>
          <w:sz w:val="22"/>
        </w:rPr>
        <w:t>”</w:t>
      </w:r>
      <w:r w:rsidR="00493D5C" w:rsidRPr="005F7448">
        <w:rPr>
          <w:sz w:val="22"/>
        </w:rPr>
        <w:t xml:space="preserve"> e </w:t>
      </w:r>
      <w:r w:rsidRPr="005F7448">
        <w:rPr>
          <w:sz w:val="22"/>
        </w:rPr>
        <w:t>“</w:t>
      </w:r>
      <w:r w:rsidRPr="005F7448">
        <w:rPr>
          <w:b/>
          <w:sz w:val="22"/>
        </w:rPr>
        <w:t>UsuariosRepositorio</w:t>
      </w:r>
      <w:r w:rsidRPr="005F7448">
        <w:rPr>
          <w:sz w:val="22"/>
        </w:rPr>
        <w:t>”</w:t>
      </w:r>
      <w:r w:rsidR="00493D5C" w:rsidRPr="005F7448">
        <w:rPr>
          <w:sz w:val="22"/>
        </w:rPr>
        <w:t>. Esses arquivos estão l</w:t>
      </w:r>
      <w:r w:rsidRPr="005F7448">
        <w:rPr>
          <w:sz w:val="22"/>
        </w:rPr>
        <w:t>ocalizado</w:t>
      </w:r>
      <w:r w:rsidR="00493D5C" w:rsidRPr="005F7448">
        <w:rPr>
          <w:sz w:val="22"/>
        </w:rPr>
        <w:t>s</w:t>
      </w:r>
      <w:r w:rsidRPr="005F7448">
        <w:rPr>
          <w:sz w:val="22"/>
        </w:rPr>
        <w:t xml:space="preserve"> em</w:t>
      </w:r>
      <w:r w:rsidR="00493D5C" w:rsidRPr="005F7448">
        <w:rPr>
          <w:sz w:val="22"/>
        </w:rPr>
        <w:t xml:space="preserve"> </w:t>
      </w:r>
      <w:r w:rsidRPr="005F7448">
        <w:rPr>
          <w:sz w:val="22"/>
        </w:rPr>
        <w:t>“</w:t>
      </w:r>
      <w:r w:rsidRPr="005F7448">
        <w:rPr>
          <w:b/>
          <w:sz w:val="22"/>
        </w:rPr>
        <w:t>Repositorios &gt;</w:t>
      </w:r>
      <w:r w:rsidRPr="005F7448">
        <w:rPr>
          <w:sz w:val="22"/>
        </w:rPr>
        <w:t>”</w:t>
      </w:r>
      <w:r w:rsidR="00493D5C" w:rsidRPr="005F7448">
        <w:rPr>
          <w:sz w:val="22"/>
        </w:rPr>
        <w:t>, t</w:t>
      </w:r>
      <w:r w:rsidR="0091194F" w:rsidRPr="005F7448">
        <w:rPr>
          <w:sz w:val="22"/>
        </w:rPr>
        <w:t>rocando a “</w:t>
      </w:r>
      <w:r w:rsidR="0091194F" w:rsidRPr="005F7448">
        <w:rPr>
          <w:b/>
          <w:sz w:val="22"/>
        </w:rPr>
        <w:t>StringConexao</w:t>
      </w:r>
      <w:r w:rsidR="0091194F" w:rsidRPr="005F7448">
        <w:rPr>
          <w:sz w:val="22"/>
        </w:rPr>
        <w:t xml:space="preserve">” pela sua string de conexão </w:t>
      </w:r>
      <w:r w:rsidR="00493D5C" w:rsidRPr="005F7448">
        <w:rPr>
          <w:sz w:val="22"/>
        </w:rPr>
        <w:t>do banco de dados.</w:t>
      </w:r>
    </w:p>
    <w:p w:rsidR="0091194F" w:rsidRPr="005F7448" w:rsidRDefault="0091194F" w:rsidP="005F7448">
      <w:pPr>
        <w:spacing w:before="240" w:after="0" w:line="276" w:lineRule="auto"/>
        <w:jc w:val="center"/>
      </w:pPr>
      <w:r w:rsidRPr="005F7448">
        <w:rPr>
          <w:noProof/>
        </w:rPr>
        <w:drawing>
          <wp:inline distT="0" distB="0" distL="0" distR="0">
            <wp:extent cx="5732145" cy="299938"/>
            <wp:effectExtent l="0" t="0" r="0" b="0"/>
            <wp:docPr id="15" name="Imagem 15" descr="C:\Users\50473694808\Desktop\Arquivos\documentacao_imgs\stringConexaoRep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50473694808\Desktop\Arquivos\documentacao_imgs\stringConexaoRepos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99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94F" w:rsidRPr="005F7448" w:rsidRDefault="0091194F" w:rsidP="005F7448">
      <w:pPr>
        <w:pStyle w:val="PargrafodaLista"/>
        <w:spacing w:before="240" w:after="0" w:line="276" w:lineRule="auto"/>
        <w:ind w:left="1080"/>
      </w:pPr>
    </w:p>
    <w:p w:rsidR="004147AC" w:rsidRPr="005F7448" w:rsidRDefault="004147AC" w:rsidP="005F7448">
      <w:pPr>
        <w:spacing w:line="276" w:lineRule="auto"/>
        <w:ind w:left="720"/>
        <w:rPr>
          <w:b/>
          <w:lang w:eastAsia="en-US"/>
        </w:rPr>
      </w:pPr>
    </w:p>
    <w:p w:rsidR="004147AC" w:rsidRPr="005F7448" w:rsidRDefault="004147AC" w:rsidP="005F7448">
      <w:pPr>
        <w:spacing w:line="276" w:lineRule="auto"/>
        <w:rPr>
          <w:b/>
          <w:lang w:eastAsia="en-US"/>
        </w:rPr>
      </w:pPr>
      <w:r w:rsidRPr="005F7448">
        <w:rPr>
          <w:b/>
          <w:lang w:eastAsia="en-US"/>
        </w:rPr>
        <w:br w:type="page"/>
      </w:r>
    </w:p>
    <w:p w:rsidR="00B60EE6" w:rsidRPr="005F7448" w:rsidRDefault="00B60EE6" w:rsidP="005F7448">
      <w:pPr>
        <w:pStyle w:val="cabealho2"/>
        <w:spacing w:line="360" w:lineRule="auto"/>
      </w:pPr>
      <w:r w:rsidRPr="005F7448">
        <w:lastRenderedPageBreak/>
        <w:t>Conexão com o banco de dados:</w:t>
      </w:r>
    </w:p>
    <w:p w:rsidR="00B60EE6" w:rsidRPr="005F7448" w:rsidRDefault="00B60EE6" w:rsidP="005F7448">
      <w:pPr>
        <w:pStyle w:val="PargrafodaLista"/>
        <w:numPr>
          <w:ilvl w:val="0"/>
          <w:numId w:val="7"/>
        </w:numPr>
        <w:spacing w:line="276" w:lineRule="auto"/>
        <w:rPr>
          <w:sz w:val="22"/>
        </w:rPr>
      </w:pPr>
      <w:r w:rsidRPr="005F7448">
        <w:rPr>
          <w:sz w:val="22"/>
          <w:lang w:eastAsia="en-US"/>
        </w:rPr>
        <w:t>Selecione o Console do Gerenciador de Pacotes no Nuget</w:t>
      </w:r>
    </w:p>
    <w:p w:rsidR="00EF39F0" w:rsidRPr="005F7448" w:rsidRDefault="00EF39F0" w:rsidP="005F7448">
      <w:pPr>
        <w:spacing w:line="276" w:lineRule="auto"/>
      </w:pPr>
      <w:r w:rsidRPr="005F7448">
        <w:rPr>
          <w:noProof/>
        </w:rPr>
        <w:drawing>
          <wp:inline distT="0" distB="0" distL="0" distR="0">
            <wp:extent cx="5732145" cy="3259455"/>
            <wp:effectExtent l="19050" t="0" r="1905" b="0"/>
            <wp:docPr id="10" name="Imagem 10" descr="C:\Users\7\Desktop\Senai\nug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7\Desktop\Senai\nugt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59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FE8" w:rsidRPr="005F7448" w:rsidRDefault="00B60EE6" w:rsidP="005F7448">
      <w:pPr>
        <w:pStyle w:val="PargrafodaLista"/>
        <w:numPr>
          <w:ilvl w:val="0"/>
          <w:numId w:val="7"/>
        </w:numPr>
        <w:spacing w:line="276" w:lineRule="auto"/>
        <w:rPr>
          <w:sz w:val="22"/>
        </w:rPr>
      </w:pPr>
      <w:r w:rsidRPr="005F7448">
        <w:rPr>
          <w:sz w:val="22"/>
          <w:lang w:eastAsia="en-US"/>
        </w:rPr>
        <w:t>Execute</w:t>
      </w:r>
      <w:r w:rsidR="00394565" w:rsidRPr="005F7448">
        <w:rPr>
          <w:sz w:val="22"/>
          <w:lang w:eastAsia="en-US"/>
        </w:rPr>
        <w:t xml:space="preserve">: </w:t>
      </w:r>
    </w:p>
    <w:p w:rsidR="00394565" w:rsidRPr="005F7448" w:rsidRDefault="005F379E" w:rsidP="005F7448">
      <w:pPr>
        <w:pStyle w:val="PargrafodaLista"/>
        <w:spacing w:line="276" w:lineRule="auto"/>
        <w:ind w:left="1080"/>
        <w:rPr>
          <w:b/>
          <w:sz w:val="22"/>
          <w:lang w:eastAsia="en-US"/>
        </w:rPr>
      </w:pPr>
      <w:r>
        <w:rPr>
          <w:b/>
          <w:sz w:val="22"/>
          <w:lang w:eastAsia="en-US"/>
        </w:rPr>
        <w:t>“</w:t>
      </w:r>
      <w:r w:rsidR="00260FE8" w:rsidRPr="005F7448">
        <w:rPr>
          <w:b/>
          <w:sz w:val="22"/>
          <w:lang w:eastAsia="en-US"/>
        </w:rPr>
        <w:t xml:space="preserve">Scaffold-DbContext "Data source </w:t>
      </w:r>
      <w:r w:rsidR="00394565" w:rsidRPr="005F7448">
        <w:rPr>
          <w:b/>
          <w:sz w:val="22"/>
          <w:lang w:eastAsia="en-US"/>
        </w:rPr>
        <w:t>=.\</w:t>
      </w:r>
      <w:r w:rsidR="00174236" w:rsidRPr="005F7448">
        <w:rPr>
          <w:b/>
          <w:sz w:val="22"/>
          <w:lang w:eastAsia="en-US"/>
        </w:rPr>
        <w:t>{SEU_SERVIDOR}</w:t>
      </w:r>
      <w:r w:rsidR="00394565" w:rsidRPr="005F7448">
        <w:rPr>
          <w:b/>
          <w:sz w:val="22"/>
          <w:lang w:eastAsia="en-US"/>
        </w:rPr>
        <w:t>;</w:t>
      </w:r>
      <w:r w:rsidR="00174236" w:rsidRPr="005F7448">
        <w:rPr>
          <w:b/>
          <w:sz w:val="22"/>
          <w:lang w:eastAsia="en-US"/>
        </w:rPr>
        <w:t xml:space="preserve"> </w:t>
      </w:r>
      <w:r w:rsidR="00394565" w:rsidRPr="005F7448">
        <w:rPr>
          <w:b/>
          <w:sz w:val="22"/>
          <w:lang w:eastAsia="en-US"/>
        </w:rPr>
        <w:t>InitialCatalog=SENAI_</w:t>
      </w:r>
      <w:r w:rsidR="00174236" w:rsidRPr="005F7448">
        <w:rPr>
          <w:b/>
          <w:sz w:val="22"/>
          <w:lang w:eastAsia="en-US"/>
        </w:rPr>
        <w:t>SPMEDICALGROUP_MANHA; User id={USUARIO_SERVER}</w:t>
      </w:r>
      <w:r w:rsidR="00394565" w:rsidRPr="005F7448">
        <w:rPr>
          <w:b/>
          <w:sz w:val="22"/>
          <w:lang w:eastAsia="en-US"/>
        </w:rPr>
        <w:t>;</w:t>
      </w:r>
      <w:r w:rsidR="004147AC" w:rsidRPr="005F7448">
        <w:rPr>
          <w:b/>
          <w:sz w:val="22"/>
          <w:lang w:eastAsia="en-US"/>
        </w:rPr>
        <w:t xml:space="preserve"> </w:t>
      </w:r>
      <w:r w:rsidR="00394565" w:rsidRPr="005F7448">
        <w:rPr>
          <w:b/>
          <w:sz w:val="22"/>
          <w:lang w:eastAsia="en-US"/>
        </w:rPr>
        <w:t>pwd=</w:t>
      </w:r>
      <w:r w:rsidR="00174236" w:rsidRPr="005F7448">
        <w:rPr>
          <w:b/>
          <w:sz w:val="22"/>
          <w:lang w:eastAsia="en-US"/>
        </w:rPr>
        <w:t>{SENHA_USER_SERVER}</w:t>
      </w:r>
      <w:r w:rsidR="00394565" w:rsidRPr="005F7448">
        <w:rPr>
          <w:b/>
          <w:sz w:val="22"/>
          <w:lang w:eastAsia="en-US"/>
        </w:rPr>
        <w:t xml:space="preserve">" Microsoft.EntityFrameworkCore.SqlServer -OutputDirDomains -ContextDirContexts </w:t>
      </w:r>
      <w:r w:rsidR="00174236" w:rsidRPr="005F7448">
        <w:rPr>
          <w:b/>
          <w:sz w:val="22"/>
          <w:lang w:eastAsia="en-US"/>
        </w:rPr>
        <w:t>–</w:t>
      </w:r>
      <w:r w:rsidR="00394565" w:rsidRPr="005F7448">
        <w:rPr>
          <w:b/>
          <w:sz w:val="22"/>
          <w:lang w:eastAsia="en-US"/>
        </w:rPr>
        <w:t>ContextSpMedicalGroupContext</w:t>
      </w:r>
      <w:r>
        <w:rPr>
          <w:b/>
          <w:sz w:val="22"/>
          <w:lang w:eastAsia="en-US"/>
        </w:rPr>
        <w:t>”</w:t>
      </w:r>
    </w:p>
    <w:p w:rsidR="00174236" w:rsidRPr="005F7448" w:rsidRDefault="00174236" w:rsidP="005F7448">
      <w:pPr>
        <w:pStyle w:val="PargrafodaLista"/>
        <w:spacing w:line="276" w:lineRule="auto"/>
        <w:ind w:left="1080"/>
        <w:rPr>
          <w:b/>
          <w:sz w:val="22"/>
          <w:lang w:eastAsia="en-US"/>
        </w:rPr>
      </w:pPr>
    </w:p>
    <w:p w:rsidR="00174236" w:rsidRPr="005F7448" w:rsidRDefault="00174236" w:rsidP="005F7448">
      <w:pPr>
        <w:pStyle w:val="PargrafodaLista"/>
        <w:spacing w:line="276" w:lineRule="auto"/>
        <w:ind w:left="1080"/>
        <w:rPr>
          <w:sz w:val="22"/>
          <w:lang w:eastAsia="en-US"/>
        </w:rPr>
      </w:pPr>
      <w:r w:rsidRPr="005F7448">
        <w:rPr>
          <w:sz w:val="22"/>
          <w:lang w:eastAsia="en-US"/>
        </w:rPr>
        <w:t>Mude “</w:t>
      </w:r>
      <w:r w:rsidRPr="005F7448">
        <w:rPr>
          <w:b/>
          <w:sz w:val="22"/>
          <w:lang w:eastAsia="en-US"/>
        </w:rPr>
        <w:t>{SEU_SERVIDOR}</w:t>
      </w:r>
      <w:r w:rsidRPr="005F7448">
        <w:rPr>
          <w:sz w:val="22"/>
          <w:lang w:eastAsia="en-US"/>
        </w:rPr>
        <w:t>” por seu servidor (ex. sqlserver);</w:t>
      </w:r>
      <w:r w:rsidR="00493D5C" w:rsidRPr="005F7448">
        <w:rPr>
          <w:sz w:val="22"/>
          <w:lang w:eastAsia="en-US"/>
        </w:rPr>
        <w:t xml:space="preserve">, </w:t>
      </w:r>
      <w:r w:rsidR="00F04C6F" w:rsidRPr="005F7448">
        <w:rPr>
          <w:sz w:val="22"/>
          <w:lang w:eastAsia="en-US"/>
        </w:rPr>
        <w:t>“</w:t>
      </w:r>
      <w:r w:rsidRPr="005F7448">
        <w:rPr>
          <w:b/>
          <w:sz w:val="22"/>
          <w:lang w:eastAsia="en-US"/>
        </w:rPr>
        <w:t>{USUARIO_SERVER}</w:t>
      </w:r>
      <w:r w:rsidR="00F04C6F" w:rsidRPr="005F7448">
        <w:rPr>
          <w:sz w:val="22"/>
          <w:lang w:eastAsia="en-US"/>
        </w:rPr>
        <w:t>”</w:t>
      </w:r>
      <w:r w:rsidRPr="005F7448">
        <w:rPr>
          <w:sz w:val="22"/>
          <w:lang w:eastAsia="en-US"/>
        </w:rPr>
        <w:t xml:space="preserve"> para</w:t>
      </w:r>
      <w:r w:rsidR="00493D5C" w:rsidRPr="005F7448">
        <w:rPr>
          <w:sz w:val="22"/>
          <w:lang w:eastAsia="en-US"/>
        </w:rPr>
        <w:t xml:space="preserve"> o usuário do servidor (ex. sa), </w:t>
      </w:r>
      <w:r w:rsidR="00F04C6F" w:rsidRPr="005F7448">
        <w:rPr>
          <w:sz w:val="22"/>
          <w:lang w:eastAsia="en-US"/>
        </w:rPr>
        <w:t>“</w:t>
      </w:r>
      <w:r w:rsidRPr="005F7448">
        <w:rPr>
          <w:b/>
          <w:sz w:val="22"/>
          <w:lang w:eastAsia="en-US"/>
        </w:rPr>
        <w:t>{SENHA_USER_SERVER}</w:t>
      </w:r>
      <w:r w:rsidR="00F04C6F" w:rsidRPr="005F7448">
        <w:rPr>
          <w:sz w:val="22"/>
          <w:lang w:eastAsia="en-US"/>
        </w:rPr>
        <w:t>”</w:t>
      </w:r>
      <w:r w:rsidRPr="005F7448">
        <w:rPr>
          <w:sz w:val="22"/>
          <w:lang w:eastAsia="en-US"/>
        </w:rPr>
        <w:t xml:space="preserve"> para a senha do usuário acima (ex. 132);</w:t>
      </w:r>
    </w:p>
    <w:p w:rsidR="0087797C" w:rsidRPr="005F7448" w:rsidRDefault="0087797C" w:rsidP="005F7448">
      <w:pPr>
        <w:spacing w:line="276" w:lineRule="auto"/>
      </w:pPr>
      <w:r w:rsidRPr="005F7448">
        <w:rPr>
          <w:noProof/>
        </w:rPr>
        <w:drawing>
          <wp:inline distT="0" distB="0" distL="0" distR="0">
            <wp:extent cx="5732145" cy="1125773"/>
            <wp:effectExtent l="0" t="0" r="0" b="0"/>
            <wp:docPr id="5" name="Imagem 5" descr="C:\Users\50473694808\Desktop\Arquivos\documentacao_imgs\commandScaffol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50473694808\Desktop\Arquivos\documentacao_imgs\commandScaffold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125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797C" w:rsidRPr="005F7448" w:rsidRDefault="0087797C" w:rsidP="005F7448">
      <w:pPr>
        <w:spacing w:line="276" w:lineRule="auto"/>
        <w:rPr>
          <w:b/>
        </w:rPr>
      </w:pPr>
      <w:r w:rsidRPr="005F7448">
        <w:rPr>
          <w:b/>
        </w:rPr>
        <w:br w:type="page"/>
      </w:r>
    </w:p>
    <w:p w:rsidR="00A93B1E" w:rsidRPr="005F7448" w:rsidRDefault="00A93B1E" w:rsidP="005F7448">
      <w:pPr>
        <w:pStyle w:val="cabealho2"/>
        <w:spacing w:line="360" w:lineRule="auto"/>
      </w:pPr>
      <w:r w:rsidRPr="005F7448">
        <w:lastRenderedPageBreak/>
        <w:t>Passo a Passo com database online:</w:t>
      </w:r>
    </w:p>
    <w:p w:rsidR="00A93B1E" w:rsidRPr="005F7448" w:rsidRDefault="00E86E53" w:rsidP="005F7448">
      <w:pPr>
        <w:spacing w:line="276" w:lineRule="auto"/>
        <w:rPr>
          <w:sz w:val="22"/>
        </w:rPr>
      </w:pPr>
      <w:r w:rsidRPr="005F7448">
        <w:rPr>
          <w:b/>
          <w:sz w:val="22"/>
        </w:rPr>
        <w:tab/>
      </w:r>
      <w:r w:rsidRPr="005F7448">
        <w:rPr>
          <w:sz w:val="22"/>
        </w:rPr>
        <w:t xml:space="preserve">O </w:t>
      </w:r>
      <w:r w:rsidR="00C56034">
        <w:rPr>
          <w:sz w:val="22"/>
        </w:rPr>
        <w:t>projeto</w:t>
      </w:r>
      <w:r w:rsidRPr="005F7448">
        <w:rPr>
          <w:sz w:val="22"/>
        </w:rPr>
        <w:t xml:space="preserve"> disponibiliza um banco de dados online, e para </w:t>
      </w:r>
      <w:r w:rsidR="005F7448" w:rsidRPr="005F7448">
        <w:rPr>
          <w:sz w:val="22"/>
        </w:rPr>
        <w:t>usá-lo</w:t>
      </w:r>
      <w:r w:rsidRPr="005F7448">
        <w:rPr>
          <w:sz w:val="22"/>
        </w:rPr>
        <w:t xml:space="preserve"> basta seguir os passo da item acima “</w:t>
      </w:r>
      <w:r w:rsidRPr="005F7448">
        <w:rPr>
          <w:b/>
          <w:sz w:val="22"/>
          <w:u w:val="single"/>
          <w:lang w:eastAsia="en-US"/>
        </w:rPr>
        <w:t>String de conexão do banco de dados</w:t>
      </w:r>
      <w:r w:rsidRPr="005F7448">
        <w:rPr>
          <w:sz w:val="22"/>
        </w:rPr>
        <w:t>”, porem adicionando a string de conexão como:</w:t>
      </w:r>
    </w:p>
    <w:p w:rsidR="00E86E53" w:rsidRPr="005F7448" w:rsidRDefault="005F7448" w:rsidP="005F7448">
      <w:pPr>
        <w:spacing w:line="276" w:lineRule="auto"/>
        <w:rPr>
          <w:b/>
          <w:sz w:val="22"/>
          <w:lang w:eastAsia="en-US"/>
        </w:rPr>
      </w:pPr>
      <w:r w:rsidRPr="005F7448">
        <w:rPr>
          <w:rFonts w:cs="Consolas"/>
          <w:color w:val="A31515"/>
          <w:szCs w:val="19"/>
        </w:rPr>
        <w:t>“"</w:t>
      </w:r>
      <w:r w:rsidR="00E86E53" w:rsidRPr="005F7448">
        <w:rPr>
          <w:rFonts w:cs="Consolas"/>
          <w:b/>
          <w:color w:val="auto"/>
          <w:szCs w:val="19"/>
        </w:rPr>
        <w:t>Server=tcp:serversenaircd.database.windows.net,1433;Initial Catalog=SENAI_SPMEDICALGROUP_MANHA;Persist Security Info=False;User ID=ricardopaulo;Password=Dcrp246dragon;MultipleActiveResultSets=False;Encrypt=True;TrustServerCertificate=False;Connection Timeout=30;</w:t>
      </w:r>
      <w:r w:rsidR="00E86E53" w:rsidRPr="005F7448">
        <w:rPr>
          <w:rFonts w:cs="Consolas"/>
          <w:color w:val="auto"/>
          <w:szCs w:val="19"/>
        </w:rPr>
        <w:t>"</w:t>
      </w:r>
      <w:r w:rsidRPr="005F7448">
        <w:rPr>
          <w:rFonts w:cs="Consolas"/>
          <w:color w:val="auto"/>
          <w:szCs w:val="19"/>
        </w:rPr>
        <w:t>”</w:t>
      </w:r>
    </w:p>
    <w:p w:rsidR="005F7448" w:rsidRPr="005F7448" w:rsidRDefault="005F7448" w:rsidP="005F7448">
      <w:pPr>
        <w:spacing w:line="276" w:lineRule="auto"/>
        <w:rPr>
          <w:b/>
        </w:rPr>
      </w:pPr>
      <w:r w:rsidRPr="005F7448">
        <w:rPr>
          <w:b/>
        </w:rPr>
        <w:br w:type="page"/>
      </w:r>
    </w:p>
    <w:p w:rsidR="00394565" w:rsidRPr="005F7448" w:rsidRDefault="00394565" w:rsidP="005F7448">
      <w:pPr>
        <w:pStyle w:val="cabealho2"/>
        <w:spacing w:line="360" w:lineRule="auto"/>
      </w:pPr>
      <w:r w:rsidRPr="005F7448">
        <w:lastRenderedPageBreak/>
        <w:t>Executando o Projeto:</w:t>
      </w:r>
    </w:p>
    <w:p w:rsidR="00493D5C" w:rsidRPr="005F7448" w:rsidRDefault="00493D5C" w:rsidP="005F7448">
      <w:pPr>
        <w:spacing w:line="276" w:lineRule="auto"/>
        <w:rPr>
          <w:sz w:val="22"/>
          <w:szCs w:val="22"/>
        </w:rPr>
      </w:pPr>
      <w:r w:rsidRPr="005F7448">
        <w:rPr>
          <w:b/>
        </w:rPr>
        <w:tab/>
      </w:r>
      <w:r w:rsidRPr="005F7448">
        <w:t xml:space="preserve"> </w:t>
      </w:r>
      <w:r w:rsidRPr="005F7448">
        <w:rPr>
          <w:sz w:val="22"/>
          <w:szCs w:val="22"/>
        </w:rPr>
        <w:t>Com o projeto aberto</w:t>
      </w:r>
    </w:p>
    <w:p w:rsidR="0091194F" w:rsidRPr="005F7448" w:rsidRDefault="0091194F" w:rsidP="005F7448">
      <w:pPr>
        <w:pStyle w:val="PargrafodaLista"/>
        <w:numPr>
          <w:ilvl w:val="0"/>
          <w:numId w:val="8"/>
        </w:numPr>
        <w:spacing w:line="276" w:lineRule="auto"/>
        <w:rPr>
          <w:b/>
          <w:sz w:val="22"/>
          <w:szCs w:val="22"/>
        </w:rPr>
      </w:pPr>
      <w:r w:rsidRPr="005F7448">
        <w:rPr>
          <w:sz w:val="22"/>
          <w:szCs w:val="22"/>
        </w:rPr>
        <w:t>Em</w:t>
      </w:r>
      <w:r w:rsidRPr="005F7448">
        <w:rPr>
          <w:b/>
          <w:sz w:val="22"/>
          <w:szCs w:val="22"/>
        </w:rPr>
        <w:t xml:space="preserve"> </w:t>
      </w:r>
      <w:r w:rsidRPr="005F7448">
        <w:rPr>
          <w:sz w:val="22"/>
          <w:szCs w:val="22"/>
        </w:rPr>
        <w:t>“</w:t>
      </w:r>
      <w:r w:rsidRPr="005F7448">
        <w:rPr>
          <w:b/>
          <w:sz w:val="22"/>
          <w:szCs w:val="22"/>
        </w:rPr>
        <w:t>launchSettings.json</w:t>
      </w:r>
      <w:r w:rsidRPr="005F7448">
        <w:rPr>
          <w:sz w:val="22"/>
          <w:szCs w:val="22"/>
        </w:rPr>
        <w:t>”</w:t>
      </w:r>
      <w:r w:rsidR="00493D5C" w:rsidRPr="005F7448">
        <w:rPr>
          <w:sz w:val="22"/>
          <w:szCs w:val="22"/>
        </w:rPr>
        <w:t>, localizado em “</w:t>
      </w:r>
      <w:r w:rsidR="00493D5C" w:rsidRPr="005F7448">
        <w:rPr>
          <w:b/>
          <w:sz w:val="22"/>
          <w:szCs w:val="22"/>
        </w:rPr>
        <w:t>Properties &gt;</w:t>
      </w:r>
      <w:r w:rsidR="00493D5C" w:rsidRPr="005F7448">
        <w:rPr>
          <w:sz w:val="22"/>
          <w:szCs w:val="22"/>
        </w:rPr>
        <w:t>”, altere</w:t>
      </w:r>
      <w:r w:rsidRPr="005F7448">
        <w:rPr>
          <w:sz w:val="22"/>
          <w:szCs w:val="22"/>
        </w:rPr>
        <w:t xml:space="preserve"> os dois atributos “</w:t>
      </w:r>
      <w:r w:rsidRPr="005F7448">
        <w:rPr>
          <w:rFonts w:cs="Consolas"/>
          <w:b/>
          <w:color w:val="auto"/>
          <w:sz w:val="22"/>
          <w:szCs w:val="22"/>
        </w:rPr>
        <w:t>"applicationUrl"</w:t>
      </w:r>
      <w:r w:rsidRPr="005F7448">
        <w:rPr>
          <w:sz w:val="22"/>
          <w:szCs w:val="22"/>
        </w:rPr>
        <w:t>”</w:t>
      </w:r>
      <w:r w:rsidRPr="005F7448">
        <w:rPr>
          <w:b/>
          <w:sz w:val="22"/>
          <w:szCs w:val="22"/>
        </w:rPr>
        <w:t xml:space="preserve"> </w:t>
      </w:r>
      <w:r w:rsidRPr="005F7448">
        <w:rPr>
          <w:sz w:val="22"/>
          <w:szCs w:val="22"/>
        </w:rPr>
        <w:t xml:space="preserve">para o IP da sua </w:t>
      </w:r>
      <w:r w:rsidR="00493D5C" w:rsidRPr="005F7448">
        <w:rPr>
          <w:sz w:val="22"/>
          <w:szCs w:val="22"/>
        </w:rPr>
        <w:t>máquina</w:t>
      </w:r>
      <w:r w:rsidRPr="005F7448">
        <w:rPr>
          <w:sz w:val="22"/>
          <w:szCs w:val="22"/>
        </w:rPr>
        <w:t>:</w:t>
      </w:r>
    </w:p>
    <w:p w:rsidR="0091194F" w:rsidRPr="005F7448" w:rsidRDefault="00493D5C" w:rsidP="005F7448">
      <w:pPr>
        <w:pStyle w:val="PargrafodaLista"/>
        <w:autoSpaceDE w:val="0"/>
        <w:autoSpaceDN w:val="0"/>
        <w:adjustRightInd w:val="0"/>
        <w:spacing w:after="0" w:line="276" w:lineRule="auto"/>
        <w:ind w:left="1080"/>
        <w:rPr>
          <w:rFonts w:cs="Consolas"/>
          <w:color w:val="000000"/>
          <w:sz w:val="22"/>
          <w:szCs w:val="22"/>
        </w:rPr>
      </w:pPr>
      <w:r w:rsidRPr="005F7448">
        <w:rPr>
          <w:rFonts w:cs="Consolas"/>
          <w:b/>
          <w:color w:val="auto"/>
          <w:sz w:val="22"/>
          <w:szCs w:val="22"/>
        </w:rPr>
        <w:t>“</w:t>
      </w:r>
      <w:r w:rsidR="0091194F" w:rsidRPr="005F7448">
        <w:rPr>
          <w:rFonts w:cs="Consolas"/>
          <w:b/>
          <w:color w:val="auto"/>
          <w:sz w:val="22"/>
          <w:szCs w:val="22"/>
        </w:rPr>
        <w:t>"applicationUrl": "</w:t>
      </w:r>
      <w:hyperlink w:history="1">
        <w:r w:rsidR="0091194F" w:rsidRPr="005F7448">
          <w:rPr>
            <w:rStyle w:val="Hyperlink"/>
            <w:rFonts w:cs="Consolas"/>
            <w:b/>
            <w:sz w:val="22"/>
            <w:szCs w:val="22"/>
          </w:rPr>
          <w:t>http://{SEU_IP}:5000</w:t>
        </w:r>
      </w:hyperlink>
      <w:r w:rsidR="0091194F" w:rsidRPr="005F7448">
        <w:rPr>
          <w:rFonts w:cs="Consolas"/>
          <w:b/>
          <w:color w:val="auto"/>
          <w:sz w:val="22"/>
          <w:szCs w:val="22"/>
        </w:rPr>
        <w:t>"</w:t>
      </w:r>
      <w:r w:rsidRPr="005F7448">
        <w:rPr>
          <w:rFonts w:cs="Consolas"/>
          <w:color w:val="auto"/>
          <w:sz w:val="22"/>
          <w:szCs w:val="22"/>
        </w:rPr>
        <w:t>”</w:t>
      </w:r>
    </w:p>
    <w:p w:rsidR="0091194F" w:rsidRPr="005F7448" w:rsidRDefault="0091194F" w:rsidP="005F7448">
      <w:pPr>
        <w:pStyle w:val="PargrafodaLista"/>
        <w:autoSpaceDE w:val="0"/>
        <w:autoSpaceDN w:val="0"/>
        <w:adjustRightInd w:val="0"/>
        <w:spacing w:after="0" w:line="276" w:lineRule="auto"/>
        <w:ind w:left="1080"/>
        <w:rPr>
          <w:rFonts w:cs="Consolas"/>
          <w:color w:val="000000"/>
          <w:sz w:val="19"/>
          <w:szCs w:val="19"/>
        </w:rPr>
      </w:pPr>
    </w:p>
    <w:p w:rsidR="0091194F" w:rsidRPr="005F7448" w:rsidRDefault="0091194F" w:rsidP="005F7448">
      <w:pPr>
        <w:pStyle w:val="PargrafodaLista"/>
        <w:autoSpaceDE w:val="0"/>
        <w:autoSpaceDN w:val="0"/>
        <w:adjustRightInd w:val="0"/>
        <w:spacing w:after="0" w:line="276" w:lineRule="auto"/>
        <w:ind w:left="1080"/>
        <w:rPr>
          <w:rFonts w:cs="Consolas"/>
          <w:color w:val="000000"/>
          <w:sz w:val="19"/>
          <w:szCs w:val="19"/>
        </w:rPr>
      </w:pPr>
      <w:r w:rsidRPr="005F7448">
        <w:rPr>
          <w:rFonts w:cs="Consolas"/>
          <w:noProof/>
          <w:color w:val="000000"/>
          <w:sz w:val="19"/>
          <w:szCs w:val="19"/>
        </w:rPr>
        <w:drawing>
          <wp:inline distT="0" distB="0" distL="0" distR="0">
            <wp:extent cx="4541520" cy="4320540"/>
            <wp:effectExtent l="0" t="0" r="0" b="0"/>
            <wp:docPr id="16" name="Imagem 16" descr="C:\Users\50473694808\Desktop\Arquivos\documentacao_imgs\endpoi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50473694808\Desktop\Arquivos\documentacao_imgs\endpoint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5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7448">
        <w:rPr>
          <w:rFonts w:cs="Consolas"/>
          <w:color w:val="000000"/>
          <w:sz w:val="19"/>
          <w:szCs w:val="19"/>
        </w:rPr>
        <w:tab/>
      </w:r>
    </w:p>
    <w:p w:rsidR="0091194F" w:rsidRPr="005F7448" w:rsidRDefault="0091194F" w:rsidP="005F7448">
      <w:pPr>
        <w:pStyle w:val="PargrafodaLista"/>
        <w:spacing w:line="276" w:lineRule="auto"/>
        <w:ind w:left="1080"/>
        <w:rPr>
          <w:b/>
        </w:rPr>
      </w:pPr>
    </w:p>
    <w:p w:rsidR="00394565" w:rsidRPr="005F7448" w:rsidRDefault="00394565" w:rsidP="005F7448">
      <w:pPr>
        <w:pStyle w:val="PargrafodaLista"/>
        <w:numPr>
          <w:ilvl w:val="0"/>
          <w:numId w:val="8"/>
        </w:numPr>
        <w:spacing w:line="276" w:lineRule="auto"/>
        <w:rPr>
          <w:sz w:val="22"/>
        </w:rPr>
      </w:pPr>
      <w:r w:rsidRPr="005F7448">
        <w:rPr>
          <w:sz w:val="22"/>
        </w:rPr>
        <w:t>Clique no botão de Executar para rodar o programa</w:t>
      </w:r>
    </w:p>
    <w:p w:rsidR="00EF39F0" w:rsidRPr="005F7448" w:rsidRDefault="00EF39F0" w:rsidP="005F7448">
      <w:pPr>
        <w:spacing w:line="276" w:lineRule="auto"/>
        <w:jc w:val="center"/>
      </w:pPr>
      <w:r w:rsidRPr="005F7448">
        <w:rPr>
          <w:noProof/>
        </w:rPr>
        <w:drawing>
          <wp:inline distT="0" distB="0" distL="0" distR="0">
            <wp:extent cx="2990850" cy="600075"/>
            <wp:effectExtent l="19050" t="0" r="0" b="0"/>
            <wp:docPr id="11" name="Imagem 11" descr="C:\Users\7\Desktop\Senai\execut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7\Desktop\Senai\executar.jp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448" w:rsidRPr="005F7448" w:rsidRDefault="005F7448" w:rsidP="005F7448">
      <w:pPr>
        <w:spacing w:line="276" w:lineRule="auto"/>
        <w:rPr>
          <w:b/>
          <w:lang w:eastAsia="en-US"/>
        </w:rPr>
      </w:pPr>
      <w:r w:rsidRPr="005F7448">
        <w:rPr>
          <w:b/>
          <w:lang w:eastAsia="en-US"/>
        </w:rPr>
        <w:br w:type="page"/>
      </w:r>
    </w:p>
    <w:p w:rsidR="00493D5C" w:rsidRPr="005F7448" w:rsidRDefault="00493D5C" w:rsidP="005F7448">
      <w:pPr>
        <w:pStyle w:val="cabealho2"/>
        <w:spacing w:line="360" w:lineRule="auto"/>
      </w:pPr>
      <w:r w:rsidRPr="005F7448">
        <w:lastRenderedPageBreak/>
        <w:t>Exibir a documentação da API pelo Swagger:</w:t>
      </w:r>
    </w:p>
    <w:p w:rsidR="00493D5C" w:rsidRPr="005F7448" w:rsidRDefault="00A52D17" w:rsidP="005F7448">
      <w:pPr>
        <w:pStyle w:val="PargrafodaLista"/>
        <w:numPr>
          <w:ilvl w:val="0"/>
          <w:numId w:val="10"/>
        </w:numPr>
        <w:spacing w:line="276" w:lineRule="auto"/>
        <w:rPr>
          <w:sz w:val="22"/>
        </w:rPr>
      </w:pPr>
      <w:r w:rsidRPr="005F7448">
        <w:rPr>
          <w:sz w:val="22"/>
          <w:lang w:eastAsia="en-US"/>
        </w:rPr>
        <w:t>Com o projeto em execução, abra o site na url que você configurou no “</w:t>
      </w:r>
      <w:r w:rsidRPr="005F7448">
        <w:rPr>
          <w:b/>
          <w:sz w:val="22"/>
        </w:rPr>
        <w:t>launchSettings.json</w:t>
      </w:r>
      <w:r w:rsidRPr="005F7448">
        <w:rPr>
          <w:sz w:val="22"/>
          <w:lang w:eastAsia="en-US"/>
        </w:rPr>
        <w:t>”</w:t>
      </w:r>
      <w:r w:rsidRPr="005F7448">
        <w:rPr>
          <w:sz w:val="22"/>
        </w:rPr>
        <w:t xml:space="preserve"> da seguinte forma: </w:t>
      </w:r>
      <w:r w:rsidR="005F379E">
        <w:rPr>
          <w:sz w:val="22"/>
        </w:rPr>
        <w:t>“</w:t>
      </w:r>
      <w:hyperlink r:id="rId27" w:history="1">
        <w:r w:rsidRPr="005F7448">
          <w:rPr>
            <w:rStyle w:val="Hyperlink"/>
            <w:b/>
            <w:sz w:val="22"/>
          </w:rPr>
          <w:t>{SUA_URL_API}</w:t>
        </w:r>
        <w:r w:rsidR="00493D5C" w:rsidRPr="005F7448">
          <w:rPr>
            <w:rStyle w:val="Hyperlink"/>
            <w:b/>
            <w:sz w:val="22"/>
          </w:rPr>
          <w:t>/swagger</w:t>
        </w:r>
      </w:hyperlink>
      <w:r w:rsidRPr="005F7448">
        <w:rPr>
          <w:sz w:val="22"/>
          <w:lang w:eastAsia="en-US"/>
        </w:rPr>
        <w:t xml:space="preserve"> </w:t>
      </w:r>
      <w:r w:rsidR="005F379E">
        <w:rPr>
          <w:sz w:val="22"/>
          <w:lang w:eastAsia="en-US"/>
        </w:rPr>
        <w:t>“</w:t>
      </w:r>
    </w:p>
    <w:p w:rsidR="00A52D17" w:rsidRPr="005F7448" w:rsidRDefault="00A52D17" w:rsidP="005F7448">
      <w:pPr>
        <w:spacing w:line="276" w:lineRule="auto"/>
        <w:jc w:val="center"/>
      </w:pPr>
      <w:r w:rsidRPr="005F7448">
        <w:rPr>
          <w:noProof/>
        </w:rPr>
        <w:drawing>
          <wp:inline distT="0" distB="0" distL="0" distR="0" wp14:anchorId="77A005A9" wp14:editId="51061C0E">
            <wp:extent cx="5951220" cy="3223578"/>
            <wp:effectExtent l="0" t="0" r="0" b="0"/>
            <wp:docPr id="24" name="Imagem 24" descr="C:\Users\50473694808\Desktop\Arquivos\documentacao_imgs\swagg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50473694808\Desktop\Arquivos\documentacao_imgs\swagger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701" cy="3236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448" w:rsidRPr="005F7448" w:rsidRDefault="005F7448" w:rsidP="005F7448">
      <w:pPr>
        <w:spacing w:line="276" w:lineRule="auto"/>
        <w:rPr>
          <w:lang w:eastAsia="en-US"/>
        </w:rPr>
      </w:pPr>
      <w:r w:rsidRPr="005F7448">
        <w:rPr>
          <w:lang w:eastAsia="en-US"/>
        </w:rPr>
        <w:br w:type="page"/>
      </w:r>
    </w:p>
    <w:p w:rsidR="00394565" w:rsidRPr="005F7448" w:rsidRDefault="00394565" w:rsidP="005F7448">
      <w:pPr>
        <w:pStyle w:val="cabealho2"/>
        <w:spacing w:line="360" w:lineRule="auto"/>
      </w:pPr>
      <w:r w:rsidRPr="005F7448">
        <w:lastRenderedPageBreak/>
        <w:t xml:space="preserve">Importando </w:t>
      </w:r>
      <w:r w:rsidR="00A52D17" w:rsidRPr="005F7448">
        <w:t xml:space="preserve">requisições </w:t>
      </w:r>
      <w:r w:rsidRPr="005F7448">
        <w:t>para o Postman:</w:t>
      </w:r>
    </w:p>
    <w:p w:rsidR="0087797C" w:rsidRPr="005F7448" w:rsidRDefault="0087797C" w:rsidP="005F7448">
      <w:pPr>
        <w:spacing w:line="276" w:lineRule="auto"/>
        <w:rPr>
          <w:sz w:val="22"/>
          <w:lang w:eastAsia="en-US"/>
        </w:rPr>
      </w:pPr>
      <w:r w:rsidRPr="005F7448">
        <w:rPr>
          <w:b/>
          <w:sz w:val="22"/>
          <w:lang w:eastAsia="en-US"/>
        </w:rPr>
        <w:tab/>
      </w:r>
      <w:r w:rsidRPr="005F7448">
        <w:rPr>
          <w:sz w:val="22"/>
          <w:lang w:eastAsia="en-US"/>
        </w:rPr>
        <w:t>Abra o Postman</w:t>
      </w:r>
    </w:p>
    <w:p w:rsidR="00394565" w:rsidRPr="005F7448" w:rsidRDefault="00394565" w:rsidP="005F7448">
      <w:pPr>
        <w:pStyle w:val="PargrafodaLista"/>
        <w:numPr>
          <w:ilvl w:val="0"/>
          <w:numId w:val="9"/>
        </w:numPr>
        <w:spacing w:line="276" w:lineRule="auto"/>
        <w:rPr>
          <w:sz w:val="22"/>
        </w:rPr>
      </w:pPr>
      <w:r w:rsidRPr="005F7448">
        <w:rPr>
          <w:sz w:val="22"/>
          <w:lang w:eastAsia="en-US"/>
        </w:rPr>
        <w:t>Click em “</w:t>
      </w:r>
      <w:r w:rsidRPr="005F7448">
        <w:rPr>
          <w:b/>
          <w:sz w:val="22"/>
          <w:lang w:eastAsia="en-US"/>
        </w:rPr>
        <w:t>Import</w:t>
      </w:r>
      <w:r w:rsidRPr="005F7448">
        <w:rPr>
          <w:sz w:val="22"/>
          <w:lang w:eastAsia="en-US"/>
        </w:rPr>
        <w:t>”</w:t>
      </w:r>
      <w:r w:rsidR="00260FE8" w:rsidRPr="005F7448">
        <w:rPr>
          <w:sz w:val="22"/>
          <w:lang w:eastAsia="en-US"/>
        </w:rPr>
        <w:t>.</w:t>
      </w:r>
    </w:p>
    <w:p w:rsidR="00EF39F0" w:rsidRPr="005F7448" w:rsidRDefault="00EF39F0" w:rsidP="005F7448">
      <w:pPr>
        <w:spacing w:line="276" w:lineRule="auto"/>
        <w:jc w:val="center"/>
      </w:pPr>
      <w:r w:rsidRPr="005F7448">
        <w:rPr>
          <w:noProof/>
        </w:rPr>
        <w:drawing>
          <wp:inline distT="0" distB="0" distL="0" distR="0">
            <wp:extent cx="3124200" cy="542925"/>
            <wp:effectExtent l="19050" t="0" r="0" b="0"/>
            <wp:docPr id="12" name="Imagem 12" descr="C:\Users\7\Desktop\Senai\impo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7\Desktop\Senai\import.jp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4565" w:rsidRPr="005F7448" w:rsidRDefault="00394565" w:rsidP="005F7448">
      <w:pPr>
        <w:pStyle w:val="PargrafodaLista"/>
        <w:numPr>
          <w:ilvl w:val="0"/>
          <w:numId w:val="9"/>
        </w:numPr>
        <w:spacing w:line="276" w:lineRule="auto"/>
        <w:rPr>
          <w:sz w:val="22"/>
        </w:rPr>
      </w:pPr>
      <w:r w:rsidRPr="005F7448">
        <w:rPr>
          <w:sz w:val="22"/>
          <w:lang w:eastAsia="en-US"/>
        </w:rPr>
        <w:t>Clique em “</w:t>
      </w:r>
      <w:r w:rsidRPr="005F7448">
        <w:rPr>
          <w:b/>
          <w:sz w:val="22"/>
          <w:lang w:eastAsia="en-US"/>
        </w:rPr>
        <w:t>Choose Files</w:t>
      </w:r>
      <w:r w:rsidRPr="005F7448">
        <w:rPr>
          <w:sz w:val="22"/>
          <w:lang w:eastAsia="en-US"/>
        </w:rPr>
        <w:t>”</w:t>
      </w:r>
      <w:r w:rsidR="00260FE8" w:rsidRPr="005F7448">
        <w:rPr>
          <w:sz w:val="22"/>
          <w:lang w:eastAsia="en-US"/>
        </w:rPr>
        <w:t>.</w:t>
      </w:r>
    </w:p>
    <w:p w:rsidR="00EF39F0" w:rsidRPr="005F7448" w:rsidRDefault="00EF39F0" w:rsidP="005F7448">
      <w:pPr>
        <w:spacing w:line="276" w:lineRule="auto"/>
        <w:jc w:val="center"/>
      </w:pPr>
      <w:r w:rsidRPr="005F7448">
        <w:rPr>
          <w:noProof/>
        </w:rPr>
        <w:drawing>
          <wp:inline distT="0" distB="0" distL="0" distR="0">
            <wp:extent cx="4610100" cy="4591050"/>
            <wp:effectExtent l="19050" t="0" r="0" b="0"/>
            <wp:docPr id="13" name="Imagem 13" descr="C:\Users\7\Desktop\Senai\fil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7\Desktop\Senai\files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459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4565" w:rsidRPr="005F7448" w:rsidRDefault="00394565" w:rsidP="005F7448">
      <w:pPr>
        <w:pStyle w:val="PargrafodaLista"/>
        <w:numPr>
          <w:ilvl w:val="0"/>
          <w:numId w:val="9"/>
        </w:numPr>
        <w:spacing w:line="276" w:lineRule="auto"/>
        <w:rPr>
          <w:sz w:val="22"/>
          <w:lang w:val="en-US"/>
        </w:rPr>
      </w:pPr>
      <w:r w:rsidRPr="005F7448">
        <w:rPr>
          <w:sz w:val="22"/>
          <w:lang w:eastAsia="en-US"/>
        </w:rPr>
        <w:t>Escolha o Arquivo</w:t>
      </w:r>
      <w:r w:rsidR="00260FE8" w:rsidRPr="005F7448">
        <w:rPr>
          <w:sz w:val="22"/>
          <w:lang w:eastAsia="en-US"/>
        </w:rPr>
        <w:t>.</w:t>
      </w:r>
      <w:r w:rsidR="006031F6" w:rsidRPr="005F7448">
        <w:rPr>
          <w:sz w:val="22"/>
          <w:lang w:eastAsia="en-US"/>
        </w:rPr>
        <w:t xml:space="preserve"> </w:t>
      </w:r>
      <w:r w:rsidR="00D47EBB" w:rsidRPr="005F7448">
        <w:rPr>
          <w:sz w:val="22"/>
          <w:lang w:val="en-US" w:eastAsia="en-US"/>
        </w:rPr>
        <w:t>Nesse caso</w:t>
      </w:r>
      <w:r w:rsidR="006031F6" w:rsidRPr="005F7448">
        <w:rPr>
          <w:sz w:val="22"/>
          <w:lang w:val="en-US" w:eastAsia="en-US"/>
        </w:rPr>
        <w:t xml:space="preserve"> “</w:t>
      </w:r>
      <w:r w:rsidR="006031F6" w:rsidRPr="005F7448">
        <w:rPr>
          <w:b/>
          <w:sz w:val="22"/>
          <w:lang w:val="en-US" w:eastAsia="en-US"/>
        </w:rPr>
        <w:t>SpMedicalGroup.postman_collection</w:t>
      </w:r>
      <w:r w:rsidR="006031F6" w:rsidRPr="005F7448">
        <w:rPr>
          <w:sz w:val="22"/>
          <w:lang w:val="en-US" w:eastAsia="en-US"/>
        </w:rPr>
        <w:t>”.</w:t>
      </w:r>
      <w:r w:rsidR="00A52D17" w:rsidRPr="005F7448">
        <w:rPr>
          <w:sz w:val="22"/>
          <w:lang w:val="en-US" w:eastAsia="en-US"/>
        </w:rPr>
        <w:t xml:space="preserve"> O Arquivo do Postman está localizado em “</w:t>
      </w:r>
      <w:r w:rsidR="00A52D17" w:rsidRPr="005F7448">
        <w:rPr>
          <w:b/>
          <w:sz w:val="22"/>
          <w:lang w:val="en-US" w:eastAsia="en-US"/>
        </w:rPr>
        <w:t>documentacao_arquivosadicionais &gt;</w:t>
      </w:r>
      <w:r w:rsidR="00A52D17" w:rsidRPr="005F7448">
        <w:rPr>
          <w:sz w:val="22"/>
          <w:lang w:val="en-US" w:eastAsia="en-US"/>
        </w:rPr>
        <w:t>”</w:t>
      </w:r>
    </w:p>
    <w:p w:rsidR="00EF39F0" w:rsidRPr="005F7448" w:rsidRDefault="00A52D17" w:rsidP="005F7448">
      <w:pPr>
        <w:spacing w:line="276" w:lineRule="auto"/>
        <w:jc w:val="center"/>
      </w:pPr>
      <w:r w:rsidRPr="005F7448">
        <w:rPr>
          <w:noProof/>
        </w:rPr>
        <w:drawing>
          <wp:inline distT="0" distB="0" distL="0" distR="0">
            <wp:extent cx="5732145" cy="854202"/>
            <wp:effectExtent l="0" t="0" r="0" b="0"/>
            <wp:docPr id="25" name="Imagem 25" descr="C:\Users\50473694808\Desktop\Arquivos\documentacao_imgs\importPo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50473694808\Desktop\Arquivos\documentacao_imgs\importPost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854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6D0" w:rsidRPr="005F7448" w:rsidRDefault="006556D0" w:rsidP="005F7448">
      <w:pPr>
        <w:spacing w:line="276" w:lineRule="auto"/>
        <w:rPr>
          <w:b/>
          <w:lang w:eastAsia="en-US"/>
        </w:rPr>
      </w:pPr>
    </w:p>
    <w:p w:rsidR="005F7448" w:rsidRPr="005F7448" w:rsidRDefault="005F7448" w:rsidP="005F7448">
      <w:pPr>
        <w:spacing w:line="276" w:lineRule="auto"/>
        <w:rPr>
          <w:b/>
          <w:lang w:eastAsia="en-US"/>
        </w:rPr>
      </w:pPr>
      <w:r w:rsidRPr="005F7448">
        <w:rPr>
          <w:b/>
          <w:lang w:eastAsia="en-US"/>
        </w:rPr>
        <w:br w:type="page"/>
      </w:r>
    </w:p>
    <w:p w:rsidR="006556D0" w:rsidRPr="005F7448" w:rsidRDefault="006556D0" w:rsidP="005F7448">
      <w:pPr>
        <w:pStyle w:val="cabealho2"/>
        <w:spacing w:line="360" w:lineRule="auto"/>
      </w:pPr>
      <w:r w:rsidRPr="005F7448">
        <w:lastRenderedPageBreak/>
        <w:t>Configurando variáveis de ambiente no Postman:</w:t>
      </w:r>
    </w:p>
    <w:p w:rsidR="006556D0" w:rsidRPr="005F7448" w:rsidRDefault="006556D0" w:rsidP="005F7448">
      <w:pPr>
        <w:spacing w:line="276" w:lineRule="auto"/>
        <w:rPr>
          <w:sz w:val="22"/>
          <w:lang w:eastAsia="en-US"/>
        </w:rPr>
      </w:pPr>
      <w:r w:rsidRPr="005F7448">
        <w:rPr>
          <w:b/>
          <w:sz w:val="22"/>
          <w:lang w:eastAsia="en-US"/>
        </w:rPr>
        <w:tab/>
        <w:t xml:space="preserve">Com o </w:t>
      </w:r>
      <w:r w:rsidRPr="005F7448">
        <w:rPr>
          <w:sz w:val="22"/>
          <w:lang w:eastAsia="en-US"/>
        </w:rPr>
        <w:t>Postman aberto</w:t>
      </w:r>
    </w:p>
    <w:p w:rsidR="006556D0" w:rsidRPr="005F7448" w:rsidRDefault="007C4A7A" w:rsidP="005F7448">
      <w:pPr>
        <w:pStyle w:val="PargrafodaLista"/>
        <w:numPr>
          <w:ilvl w:val="0"/>
          <w:numId w:val="13"/>
        </w:numPr>
        <w:spacing w:line="276" w:lineRule="auto"/>
        <w:rPr>
          <w:sz w:val="22"/>
          <w:lang w:eastAsia="en-US"/>
        </w:rPr>
      </w:pPr>
      <w:r w:rsidRPr="005F7448">
        <w:rPr>
          <w:sz w:val="22"/>
          <w:lang w:eastAsia="en-US"/>
        </w:rPr>
        <w:t>Clique</w:t>
      </w:r>
      <w:r w:rsidR="006556D0" w:rsidRPr="005F7448">
        <w:rPr>
          <w:sz w:val="22"/>
          <w:lang w:eastAsia="en-US"/>
        </w:rPr>
        <w:t xml:space="preserve"> em “</w:t>
      </w:r>
      <w:r w:rsidR="006556D0" w:rsidRPr="005F7448">
        <w:rPr>
          <w:b/>
          <w:sz w:val="22"/>
          <w:lang w:eastAsia="en-US"/>
        </w:rPr>
        <w:t>Environment options</w:t>
      </w:r>
      <w:r w:rsidR="006556D0" w:rsidRPr="005F7448">
        <w:rPr>
          <w:sz w:val="22"/>
          <w:lang w:eastAsia="en-US"/>
        </w:rPr>
        <w:t>”</w:t>
      </w:r>
    </w:p>
    <w:p w:rsidR="006556D0" w:rsidRPr="005F7448" w:rsidRDefault="006556D0" w:rsidP="005F7448">
      <w:pPr>
        <w:spacing w:line="276" w:lineRule="auto"/>
        <w:jc w:val="center"/>
        <w:rPr>
          <w:lang w:eastAsia="en-US"/>
        </w:rPr>
      </w:pPr>
      <w:r w:rsidRPr="005F7448">
        <w:rPr>
          <w:noProof/>
        </w:rPr>
        <w:drawing>
          <wp:inline distT="0" distB="0" distL="0" distR="0">
            <wp:extent cx="2263140" cy="827566"/>
            <wp:effectExtent l="0" t="0" r="0" b="0"/>
            <wp:docPr id="17" name="Imagem 17" descr="C:\Users\50473694808\Desktop\Arquivos\documentacao_imgs\postmanEnviro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50473694808\Desktop\Arquivos\documentacao_imgs\postmanEnviroment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3876" cy="842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A7A" w:rsidRPr="005F7448" w:rsidRDefault="007C4A7A" w:rsidP="005F7448">
      <w:pPr>
        <w:pStyle w:val="PargrafodaLista"/>
        <w:numPr>
          <w:ilvl w:val="0"/>
          <w:numId w:val="13"/>
        </w:numPr>
        <w:spacing w:line="276" w:lineRule="auto"/>
        <w:rPr>
          <w:sz w:val="22"/>
          <w:lang w:eastAsia="en-US"/>
        </w:rPr>
      </w:pPr>
      <w:r w:rsidRPr="005F7448">
        <w:rPr>
          <w:sz w:val="22"/>
          <w:lang w:eastAsia="en-US"/>
        </w:rPr>
        <w:t>Selecione “</w:t>
      </w:r>
      <w:r w:rsidRPr="005F7448">
        <w:rPr>
          <w:b/>
          <w:sz w:val="22"/>
          <w:lang w:eastAsia="en-US"/>
        </w:rPr>
        <w:t>Manage Environments</w:t>
      </w:r>
      <w:r w:rsidRPr="005F7448">
        <w:rPr>
          <w:sz w:val="22"/>
          <w:lang w:eastAsia="en-US"/>
        </w:rPr>
        <w:t>”</w:t>
      </w:r>
    </w:p>
    <w:p w:rsidR="007C4A7A" w:rsidRPr="005F7448" w:rsidRDefault="007C4A7A" w:rsidP="005F7448">
      <w:pPr>
        <w:spacing w:line="276" w:lineRule="auto"/>
        <w:jc w:val="center"/>
        <w:rPr>
          <w:sz w:val="22"/>
          <w:lang w:eastAsia="en-US"/>
        </w:rPr>
      </w:pPr>
      <w:r w:rsidRPr="005F7448">
        <w:rPr>
          <w:noProof/>
          <w:sz w:val="22"/>
        </w:rPr>
        <w:drawing>
          <wp:inline distT="0" distB="0" distL="0" distR="0" wp14:anchorId="443C3306" wp14:editId="547E534E">
            <wp:extent cx="2202180" cy="846992"/>
            <wp:effectExtent l="0" t="0" r="0" b="0"/>
            <wp:docPr id="18" name="Imagem 18" descr="C:\Users\50473694808\Desktop\Arquivos\documentacao_imgs\postmanMan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50473694808\Desktop\Arquivos\documentacao_imgs\postmanManage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4731" cy="85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A7A" w:rsidRPr="005F7448" w:rsidRDefault="007C4A7A" w:rsidP="005F7448">
      <w:pPr>
        <w:pStyle w:val="PargrafodaLista"/>
        <w:numPr>
          <w:ilvl w:val="0"/>
          <w:numId w:val="13"/>
        </w:numPr>
        <w:spacing w:line="276" w:lineRule="auto"/>
        <w:rPr>
          <w:sz w:val="22"/>
          <w:lang w:eastAsia="en-US"/>
        </w:rPr>
      </w:pPr>
      <w:r w:rsidRPr="005F7448">
        <w:rPr>
          <w:sz w:val="22"/>
          <w:lang w:eastAsia="en-US"/>
        </w:rPr>
        <w:t>Na janela que abriu clique em “</w:t>
      </w:r>
      <w:r w:rsidRPr="005F379E">
        <w:rPr>
          <w:b/>
          <w:sz w:val="22"/>
          <w:lang w:eastAsia="en-US"/>
        </w:rPr>
        <w:t>Add</w:t>
      </w:r>
      <w:r w:rsidRPr="005F7448">
        <w:rPr>
          <w:sz w:val="22"/>
          <w:lang w:eastAsia="en-US"/>
        </w:rPr>
        <w:t>”</w:t>
      </w:r>
    </w:p>
    <w:p w:rsidR="007C4A7A" w:rsidRPr="005F7448" w:rsidRDefault="007C4A7A" w:rsidP="005F7448">
      <w:pPr>
        <w:spacing w:line="276" w:lineRule="auto"/>
        <w:jc w:val="center"/>
        <w:rPr>
          <w:lang w:eastAsia="en-US"/>
        </w:rPr>
      </w:pPr>
      <w:r w:rsidRPr="005F7448">
        <w:rPr>
          <w:noProof/>
        </w:rPr>
        <w:drawing>
          <wp:inline distT="0" distB="0" distL="0" distR="0">
            <wp:extent cx="3489960" cy="2772580"/>
            <wp:effectExtent l="0" t="0" r="0" b="0"/>
            <wp:docPr id="19" name="Imagem 19" descr="C:\Users\50473694808\Desktop\Arquivos\documentacao_imgs\enviromentA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50473694808\Desktop\Arquivos\documentacao_imgs\enviromentAdd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85" cy="2778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A7A" w:rsidRPr="005F7448" w:rsidRDefault="007C4A7A" w:rsidP="005F7448">
      <w:pPr>
        <w:pStyle w:val="PargrafodaLista"/>
        <w:numPr>
          <w:ilvl w:val="0"/>
          <w:numId w:val="13"/>
        </w:numPr>
        <w:spacing w:line="276" w:lineRule="auto"/>
        <w:rPr>
          <w:sz w:val="22"/>
          <w:lang w:eastAsia="en-US"/>
        </w:rPr>
      </w:pPr>
      <w:r w:rsidRPr="005F7448">
        <w:rPr>
          <w:sz w:val="22"/>
          <w:lang w:eastAsia="en-US"/>
        </w:rPr>
        <w:t>Crie um novo Environment chamado “</w:t>
      </w:r>
      <w:r w:rsidRPr="005F7448">
        <w:rPr>
          <w:b/>
          <w:sz w:val="22"/>
          <w:lang w:eastAsia="en-US"/>
        </w:rPr>
        <w:t>SpMedicalGroup</w:t>
      </w:r>
      <w:r w:rsidRPr="005F7448">
        <w:rPr>
          <w:sz w:val="22"/>
          <w:lang w:eastAsia="en-US"/>
        </w:rPr>
        <w:t>”, e adicione as variáveis “</w:t>
      </w:r>
      <w:r w:rsidRPr="005F7448">
        <w:rPr>
          <w:b/>
          <w:sz w:val="22"/>
          <w:lang w:eastAsia="en-US"/>
        </w:rPr>
        <w:t>url_api</w:t>
      </w:r>
      <w:r w:rsidRPr="005F7448">
        <w:rPr>
          <w:sz w:val="22"/>
          <w:lang w:eastAsia="en-US"/>
        </w:rPr>
        <w:t>” como “</w:t>
      </w:r>
      <w:r w:rsidRPr="005F7448">
        <w:rPr>
          <w:b/>
          <w:sz w:val="22"/>
          <w:lang w:eastAsia="en-US"/>
        </w:rPr>
        <w:t>KEY</w:t>
      </w:r>
      <w:r w:rsidRPr="005F7448">
        <w:rPr>
          <w:sz w:val="22"/>
          <w:lang w:eastAsia="en-US"/>
        </w:rPr>
        <w:t>” e no “</w:t>
      </w:r>
      <w:r w:rsidRPr="005F7448">
        <w:rPr>
          <w:b/>
          <w:sz w:val="22"/>
          <w:lang w:eastAsia="en-US"/>
        </w:rPr>
        <w:t>VALUE</w:t>
      </w:r>
      <w:r w:rsidRPr="005F7448">
        <w:rPr>
          <w:sz w:val="22"/>
          <w:lang w:eastAsia="en-US"/>
        </w:rPr>
        <w:t>”</w:t>
      </w:r>
      <w:r w:rsidR="00A52D17" w:rsidRPr="005F7448">
        <w:rPr>
          <w:sz w:val="22"/>
          <w:lang w:eastAsia="en-US"/>
        </w:rPr>
        <w:t xml:space="preserve"> passe a</w:t>
      </w:r>
      <w:r w:rsidRPr="005F7448">
        <w:rPr>
          <w:sz w:val="22"/>
          <w:lang w:eastAsia="en-US"/>
        </w:rPr>
        <w:t xml:space="preserve"> url</w:t>
      </w:r>
      <w:r w:rsidR="00A52D17" w:rsidRPr="005F7448">
        <w:rPr>
          <w:sz w:val="22"/>
          <w:lang w:eastAsia="en-US"/>
        </w:rPr>
        <w:t xml:space="preserve"> da sua api</w:t>
      </w:r>
      <w:r w:rsidRPr="005F7448">
        <w:rPr>
          <w:sz w:val="22"/>
          <w:lang w:eastAsia="en-US"/>
        </w:rPr>
        <w:t>, também configure uma variável para “</w:t>
      </w:r>
      <w:r w:rsidRPr="005F7448">
        <w:rPr>
          <w:b/>
          <w:sz w:val="22"/>
          <w:lang w:eastAsia="en-US"/>
        </w:rPr>
        <w:t>token_1</w:t>
      </w:r>
      <w:r w:rsidRPr="005F7448">
        <w:rPr>
          <w:sz w:val="22"/>
          <w:lang w:eastAsia="en-US"/>
        </w:rPr>
        <w:t>” como “</w:t>
      </w:r>
      <w:r w:rsidRPr="005F7448">
        <w:rPr>
          <w:b/>
          <w:sz w:val="22"/>
          <w:lang w:eastAsia="en-US"/>
        </w:rPr>
        <w:t>KEY</w:t>
      </w:r>
      <w:r w:rsidRPr="005F7448">
        <w:rPr>
          <w:sz w:val="22"/>
          <w:lang w:eastAsia="en-US"/>
        </w:rPr>
        <w:t>” e como “</w:t>
      </w:r>
      <w:r w:rsidRPr="005F7448">
        <w:rPr>
          <w:b/>
          <w:sz w:val="22"/>
          <w:lang w:eastAsia="en-US"/>
        </w:rPr>
        <w:t>VALUE</w:t>
      </w:r>
      <w:r w:rsidRPr="005F7448">
        <w:rPr>
          <w:sz w:val="22"/>
          <w:lang w:eastAsia="en-US"/>
        </w:rPr>
        <w:t>” passe o token gerado ao logar com um usuário, caso não tenha o token do usuário não tem problemas, ele pode ser adicionado depois, deixando o “</w:t>
      </w:r>
      <w:r w:rsidRPr="005F7448">
        <w:rPr>
          <w:b/>
          <w:sz w:val="22"/>
          <w:lang w:eastAsia="en-US"/>
        </w:rPr>
        <w:t>VALUE</w:t>
      </w:r>
      <w:r w:rsidRPr="005F7448">
        <w:rPr>
          <w:sz w:val="22"/>
          <w:lang w:eastAsia="en-US"/>
        </w:rPr>
        <w:t xml:space="preserve">” </w:t>
      </w:r>
      <w:r w:rsidR="00A52D17" w:rsidRPr="005F7448">
        <w:rPr>
          <w:sz w:val="22"/>
          <w:lang w:eastAsia="en-US"/>
        </w:rPr>
        <w:t xml:space="preserve">dele </w:t>
      </w:r>
      <w:r w:rsidRPr="005F7448">
        <w:rPr>
          <w:sz w:val="22"/>
          <w:lang w:eastAsia="en-US"/>
        </w:rPr>
        <w:t xml:space="preserve">vazio. </w:t>
      </w:r>
    </w:p>
    <w:p w:rsidR="007C4A7A" w:rsidRPr="005F7448" w:rsidRDefault="007C4A7A" w:rsidP="005F7448">
      <w:pPr>
        <w:spacing w:line="276" w:lineRule="auto"/>
        <w:jc w:val="center"/>
        <w:rPr>
          <w:lang w:eastAsia="en-US"/>
        </w:rPr>
      </w:pPr>
      <w:r w:rsidRPr="005F7448">
        <w:rPr>
          <w:noProof/>
        </w:rPr>
        <w:lastRenderedPageBreak/>
        <w:drawing>
          <wp:inline distT="0" distB="0" distL="0" distR="0">
            <wp:extent cx="4351020" cy="3398031"/>
            <wp:effectExtent l="0" t="0" r="0" b="0"/>
            <wp:docPr id="20" name="Imagem 20" descr="C:\Users\50473694808\Desktop\Arquivos\documentacao_imgs\enviromentDecla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50473694808\Desktop\Arquivos\documentacao_imgs\enviromentDeclare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254" cy="3404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A7A" w:rsidRPr="005F7448" w:rsidRDefault="007C4A7A" w:rsidP="005F7448">
      <w:pPr>
        <w:pStyle w:val="PargrafodaLista"/>
        <w:numPr>
          <w:ilvl w:val="0"/>
          <w:numId w:val="13"/>
        </w:numPr>
        <w:spacing w:line="276" w:lineRule="auto"/>
        <w:rPr>
          <w:sz w:val="22"/>
          <w:lang w:eastAsia="en-US"/>
        </w:rPr>
      </w:pPr>
      <w:r w:rsidRPr="005F7448">
        <w:rPr>
          <w:sz w:val="22"/>
          <w:lang w:eastAsia="en-US"/>
        </w:rPr>
        <w:t>E por fim, clique em “Add” para criar o novo Environment</w:t>
      </w:r>
    </w:p>
    <w:p w:rsidR="007C4A7A" w:rsidRPr="005F7448" w:rsidRDefault="007C4A7A" w:rsidP="005F7448">
      <w:pPr>
        <w:pStyle w:val="cabealho2"/>
        <w:spacing w:line="360" w:lineRule="auto"/>
      </w:pPr>
      <w:r w:rsidRPr="005F7448">
        <w:t>Utilizando um Environment:</w:t>
      </w:r>
    </w:p>
    <w:p w:rsidR="007C4A7A" w:rsidRPr="005F7448" w:rsidRDefault="007C4A7A" w:rsidP="005F7448">
      <w:pPr>
        <w:pStyle w:val="PargrafodaLista"/>
        <w:numPr>
          <w:ilvl w:val="0"/>
          <w:numId w:val="14"/>
        </w:numPr>
        <w:spacing w:line="276" w:lineRule="auto"/>
        <w:rPr>
          <w:sz w:val="22"/>
          <w:lang w:eastAsia="en-US"/>
        </w:rPr>
      </w:pPr>
      <w:r w:rsidRPr="005F7448">
        <w:rPr>
          <w:sz w:val="22"/>
          <w:lang w:eastAsia="en-US"/>
        </w:rPr>
        <w:t>Troque o “</w:t>
      </w:r>
      <w:r w:rsidRPr="005F7448">
        <w:rPr>
          <w:b/>
          <w:sz w:val="22"/>
          <w:lang w:eastAsia="en-US"/>
        </w:rPr>
        <w:t>No Environment</w:t>
      </w:r>
      <w:r w:rsidRPr="005F7448">
        <w:rPr>
          <w:sz w:val="22"/>
          <w:lang w:eastAsia="en-US"/>
        </w:rPr>
        <w:t>” por “</w:t>
      </w:r>
      <w:r w:rsidRPr="005F7448">
        <w:rPr>
          <w:b/>
          <w:sz w:val="22"/>
          <w:lang w:eastAsia="en-US"/>
        </w:rPr>
        <w:t>SpMedicalGroup</w:t>
      </w:r>
      <w:r w:rsidRPr="005F7448">
        <w:rPr>
          <w:sz w:val="22"/>
          <w:lang w:eastAsia="en-US"/>
        </w:rPr>
        <w:t>”</w:t>
      </w:r>
    </w:p>
    <w:p w:rsidR="00B47F84" w:rsidRPr="005F7448" w:rsidRDefault="00B47F84" w:rsidP="005F7448">
      <w:pPr>
        <w:spacing w:line="276" w:lineRule="auto"/>
        <w:jc w:val="center"/>
        <w:rPr>
          <w:lang w:eastAsia="en-US"/>
        </w:rPr>
      </w:pPr>
      <w:r w:rsidRPr="005F7448">
        <w:rPr>
          <w:noProof/>
        </w:rPr>
        <w:drawing>
          <wp:inline distT="0" distB="0" distL="0" distR="0">
            <wp:extent cx="3223260" cy="1173480"/>
            <wp:effectExtent l="0" t="0" r="0" b="0"/>
            <wp:docPr id="21" name="Imagem 21" descr="C:\Users\50473694808\Desktop\Arquivos\documentacao_imgs\selectEnviro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50473694808\Desktop\Arquivos\documentacao_imgs\selectEnviroment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26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7F84" w:rsidRPr="005F7448" w:rsidRDefault="00B47F84" w:rsidP="005F7448">
      <w:pPr>
        <w:pStyle w:val="cabealho2"/>
        <w:spacing w:line="360" w:lineRule="auto"/>
      </w:pPr>
      <w:r w:rsidRPr="005F7448">
        <w:t>Fazendo requisições no Postman:</w:t>
      </w:r>
    </w:p>
    <w:p w:rsidR="006556D0" w:rsidRPr="005F7448" w:rsidRDefault="00B47F84" w:rsidP="005F7448">
      <w:pPr>
        <w:pStyle w:val="PargrafodaLista"/>
        <w:numPr>
          <w:ilvl w:val="0"/>
          <w:numId w:val="15"/>
        </w:numPr>
        <w:spacing w:line="276" w:lineRule="auto"/>
        <w:rPr>
          <w:sz w:val="22"/>
          <w:lang w:eastAsia="en-US"/>
        </w:rPr>
      </w:pPr>
      <w:r w:rsidRPr="005F7448">
        <w:rPr>
          <w:sz w:val="22"/>
          <w:lang w:eastAsia="en-US"/>
        </w:rPr>
        <w:t>Na Coleção de endpoints do SpMedicalGroup, vá na pasta de “</w:t>
      </w:r>
      <w:r w:rsidRPr="005F7448">
        <w:rPr>
          <w:b/>
          <w:sz w:val="22"/>
          <w:lang w:eastAsia="en-US"/>
        </w:rPr>
        <w:t>Login</w:t>
      </w:r>
      <w:r w:rsidRPr="005F7448">
        <w:rPr>
          <w:sz w:val="22"/>
          <w:lang w:eastAsia="en-US"/>
        </w:rPr>
        <w:t xml:space="preserve">” e selecione um dos usuários para efetuar login, ou acesse qualquer um e coloque seu usuário. </w:t>
      </w:r>
    </w:p>
    <w:p w:rsidR="00B47F84" w:rsidRPr="005F7448" w:rsidRDefault="00B47F84" w:rsidP="005F7448">
      <w:pPr>
        <w:pStyle w:val="PargrafodaLista"/>
        <w:numPr>
          <w:ilvl w:val="0"/>
          <w:numId w:val="15"/>
        </w:numPr>
        <w:spacing w:line="276" w:lineRule="auto"/>
        <w:rPr>
          <w:sz w:val="22"/>
          <w:lang w:eastAsia="en-US"/>
        </w:rPr>
      </w:pPr>
      <w:r w:rsidRPr="005F7448">
        <w:rPr>
          <w:sz w:val="22"/>
          <w:lang w:eastAsia="en-US"/>
        </w:rPr>
        <w:t>Envie a requisiç</w:t>
      </w:r>
      <w:r w:rsidR="00A52D17" w:rsidRPr="005F7448">
        <w:rPr>
          <w:sz w:val="22"/>
          <w:lang w:eastAsia="en-US"/>
        </w:rPr>
        <w:t xml:space="preserve">ão, e se o </w:t>
      </w:r>
      <w:r w:rsidRPr="005F7448">
        <w:rPr>
          <w:sz w:val="22"/>
          <w:lang w:eastAsia="en-US"/>
        </w:rPr>
        <w:t xml:space="preserve">usuário for autenticado </w:t>
      </w:r>
      <w:r w:rsidR="00A52D17" w:rsidRPr="005F7448">
        <w:rPr>
          <w:sz w:val="22"/>
          <w:lang w:eastAsia="en-US"/>
        </w:rPr>
        <w:t xml:space="preserve">com sucesso, a requisição </w:t>
      </w:r>
      <w:r w:rsidRPr="005F7448">
        <w:rPr>
          <w:sz w:val="22"/>
          <w:lang w:eastAsia="en-US"/>
        </w:rPr>
        <w:t>retorna</w:t>
      </w:r>
      <w:r w:rsidR="00A52D17" w:rsidRPr="005F7448">
        <w:rPr>
          <w:sz w:val="22"/>
          <w:lang w:eastAsia="en-US"/>
        </w:rPr>
        <w:t>rá</w:t>
      </w:r>
      <w:r w:rsidRPr="005F7448">
        <w:rPr>
          <w:sz w:val="22"/>
          <w:lang w:eastAsia="en-US"/>
        </w:rPr>
        <w:t xml:space="preserve"> um “</w:t>
      </w:r>
      <w:r w:rsidRPr="005F7448">
        <w:rPr>
          <w:b/>
          <w:sz w:val="22"/>
          <w:lang w:eastAsia="en-US"/>
        </w:rPr>
        <w:t>token</w:t>
      </w:r>
      <w:r w:rsidRPr="005F7448">
        <w:rPr>
          <w:sz w:val="22"/>
          <w:lang w:eastAsia="en-US"/>
        </w:rPr>
        <w:t>”</w:t>
      </w:r>
    </w:p>
    <w:p w:rsidR="00B47F84" w:rsidRPr="005F7448" w:rsidRDefault="00B47F84" w:rsidP="005F7448">
      <w:pPr>
        <w:pStyle w:val="PargrafodaLista"/>
        <w:numPr>
          <w:ilvl w:val="0"/>
          <w:numId w:val="15"/>
        </w:numPr>
        <w:spacing w:line="276" w:lineRule="auto"/>
        <w:rPr>
          <w:sz w:val="22"/>
          <w:lang w:eastAsia="en-US"/>
        </w:rPr>
      </w:pPr>
      <w:r w:rsidRPr="005F7448">
        <w:rPr>
          <w:sz w:val="22"/>
          <w:lang w:eastAsia="en-US"/>
        </w:rPr>
        <w:t>Copie esse token, sem as aspas, e coloque na variável “</w:t>
      </w:r>
      <w:r w:rsidRPr="005F7448">
        <w:rPr>
          <w:b/>
          <w:sz w:val="22"/>
          <w:lang w:eastAsia="en-US"/>
        </w:rPr>
        <w:t>token_1</w:t>
      </w:r>
      <w:r w:rsidRPr="005F7448">
        <w:rPr>
          <w:sz w:val="22"/>
          <w:lang w:eastAsia="en-US"/>
        </w:rPr>
        <w:t xml:space="preserve">” do Environment </w:t>
      </w:r>
      <w:r w:rsidR="00A52D17" w:rsidRPr="005F7448">
        <w:rPr>
          <w:sz w:val="22"/>
          <w:lang w:eastAsia="en-US"/>
        </w:rPr>
        <w:t>que foi criada</w:t>
      </w:r>
    </w:p>
    <w:p w:rsidR="00B47F84" w:rsidRPr="005F7448" w:rsidRDefault="00B47F84" w:rsidP="005F7448">
      <w:pPr>
        <w:pStyle w:val="PargrafodaLista"/>
        <w:numPr>
          <w:ilvl w:val="0"/>
          <w:numId w:val="15"/>
        </w:numPr>
        <w:spacing w:line="276" w:lineRule="auto"/>
        <w:rPr>
          <w:sz w:val="22"/>
          <w:lang w:eastAsia="en-US"/>
        </w:rPr>
      </w:pPr>
      <w:r w:rsidRPr="005F7448">
        <w:rPr>
          <w:sz w:val="22"/>
          <w:lang w:eastAsia="en-US"/>
        </w:rPr>
        <w:t xml:space="preserve">Para isso clique em </w:t>
      </w:r>
      <w:r w:rsidR="00A52D17" w:rsidRPr="005F7448">
        <w:rPr>
          <w:sz w:val="22"/>
          <w:lang w:eastAsia="en-US"/>
        </w:rPr>
        <w:t>“</w:t>
      </w:r>
      <w:r w:rsidR="00A52D17" w:rsidRPr="005F7448">
        <w:rPr>
          <w:b/>
          <w:sz w:val="22"/>
          <w:lang w:eastAsia="en-US"/>
        </w:rPr>
        <w:t>Environment quick look</w:t>
      </w:r>
      <w:r w:rsidR="00A52D17" w:rsidRPr="005F7448">
        <w:rPr>
          <w:sz w:val="22"/>
          <w:lang w:eastAsia="en-US"/>
        </w:rPr>
        <w:t>”</w:t>
      </w:r>
    </w:p>
    <w:p w:rsidR="00B47F84" w:rsidRPr="005F7448" w:rsidRDefault="00A52D17" w:rsidP="005F7448">
      <w:pPr>
        <w:spacing w:line="276" w:lineRule="auto"/>
        <w:jc w:val="center"/>
        <w:rPr>
          <w:lang w:eastAsia="en-US"/>
        </w:rPr>
      </w:pPr>
      <w:r w:rsidRPr="005F7448">
        <w:rPr>
          <w:noProof/>
        </w:rPr>
        <w:lastRenderedPageBreak/>
        <w:drawing>
          <wp:inline distT="0" distB="0" distL="0" distR="0">
            <wp:extent cx="2948940" cy="2278380"/>
            <wp:effectExtent l="0" t="0" r="0" b="0"/>
            <wp:docPr id="26" name="Imagem 26" descr="C:\Users\50473694808\Desktop\Arquivos\documentacao_imgs\EditEnvironma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50473694808\Desktop\Arquivos\documentacao_imgs\EditEnvironmant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94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7F84" w:rsidRPr="005F7448" w:rsidRDefault="00B47F84" w:rsidP="005F7448">
      <w:pPr>
        <w:pStyle w:val="PargrafodaLista"/>
        <w:numPr>
          <w:ilvl w:val="0"/>
          <w:numId w:val="15"/>
        </w:numPr>
        <w:spacing w:line="276" w:lineRule="auto"/>
        <w:rPr>
          <w:sz w:val="22"/>
          <w:lang w:eastAsia="en-US"/>
        </w:rPr>
      </w:pPr>
      <w:r w:rsidRPr="005F7448">
        <w:rPr>
          <w:sz w:val="22"/>
          <w:lang w:eastAsia="en-US"/>
        </w:rPr>
        <w:t>Clique em “</w:t>
      </w:r>
      <w:r w:rsidRPr="005F7448">
        <w:rPr>
          <w:b/>
          <w:sz w:val="22"/>
          <w:lang w:eastAsia="en-US"/>
        </w:rPr>
        <w:t>Edit</w:t>
      </w:r>
      <w:r w:rsidRPr="005F7448">
        <w:rPr>
          <w:sz w:val="22"/>
          <w:lang w:eastAsia="en-US"/>
        </w:rPr>
        <w:t>”</w:t>
      </w:r>
    </w:p>
    <w:p w:rsidR="00B47F84" w:rsidRPr="005F7448" w:rsidRDefault="00B47F84" w:rsidP="005F7448">
      <w:pPr>
        <w:pStyle w:val="PargrafodaLista"/>
        <w:numPr>
          <w:ilvl w:val="0"/>
          <w:numId w:val="15"/>
        </w:numPr>
        <w:spacing w:line="276" w:lineRule="auto"/>
        <w:rPr>
          <w:sz w:val="22"/>
          <w:lang w:eastAsia="en-US"/>
        </w:rPr>
      </w:pPr>
      <w:r w:rsidRPr="005F7448">
        <w:rPr>
          <w:sz w:val="22"/>
          <w:lang w:eastAsia="en-US"/>
        </w:rPr>
        <w:t>Troque o “</w:t>
      </w:r>
      <w:r w:rsidRPr="005F7448">
        <w:rPr>
          <w:b/>
          <w:sz w:val="22"/>
          <w:lang w:eastAsia="en-US"/>
        </w:rPr>
        <w:t>VALUE</w:t>
      </w:r>
      <w:r w:rsidRPr="005F7448">
        <w:rPr>
          <w:sz w:val="22"/>
          <w:lang w:eastAsia="en-US"/>
        </w:rPr>
        <w:t>” do “</w:t>
      </w:r>
      <w:r w:rsidRPr="005F7448">
        <w:rPr>
          <w:b/>
          <w:sz w:val="22"/>
          <w:lang w:eastAsia="en-US"/>
        </w:rPr>
        <w:t>token_1</w:t>
      </w:r>
      <w:r w:rsidRPr="005F7448">
        <w:rPr>
          <w:sz w:val="22"/>
          <w:lang w:eastAsia="en-US"/>
        </w:rPr>
        <w:t>” pelo token do usuário logado.</w:t>
      </w:r>
    </w:p>
    <w:p w:rsidR="00B47F84" w:rsidRPr="005F7448" w:rsidRDefault="00B47F84" w:rsidP="005F7448">
      <w:pPr>
        <w:spacing w:line="276" w:lineRule="auto"/>
        <w:jc w:val="center"/>
        <w:rPr>
          <w:lang w:eastAsia="en-US"/>
        </w:rPr>
      </w:pPr>
      <w:r w:rsidRPr="005F7448">
        <w:rPr>
          <w:noProof/>
        </w:rPr>
        <w:drawing>
          <wp:inline distT="0" distB="0" distL="0" distR="0">
            <wp:extent cx="5732145" cy="4503376"/>
            <wp:effectExtent l="0" t="0" r="0" b="0"/>
            <wp:docPr id="23" name="Imagem 23" descr="C:\Users\50473694808\Desktop\Arquivos\documentacao_imgs\aditTok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50473694808\Desktop\Arquivos\documentacao_imgs\aditToken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503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838" w:rsidRDefault="00A93B1E" w:rsidP="005F7448">
      <w:pPr>
        <w:pStyle w:val="PargrafodaLista"/>
        <w:numPr>
          <w:ilvl w:val="0"/>
          <w:numId w:val="15"/>
        </w:numPr>
        <w:spacing w:line="276" w:lineRule="auto"/>
        <w:rPr>
          <w:sz w:val="22"/>
          <w:lang w:eastAsia="en-US"/>
        </w:rPr>
      </w:pPr>
      <w:r w:rsidRPr="005F7448">
        <w:rPr>
          <w:sz w:val="22"/>
          <w:lang w:eastAsia="en-US"/>
        </w:rPr>
        <w:t xml:space="preserve">Feito isso, as requisições já podem </w:t>
      </w:r>
      <w:r w:rsidR="004F7877" w:rsidRPr="005F7448">
        <w:rPr>
          <w:sz w:val="22"/>
          <w:lang w:eastAsia="en-US"/>
        </w:rPr>
        <w:t>ser feiras, dependendo claro das permissões do usuário logado;</w:t>
      </w:r>
    </w:p>
    <w:p w:rsidR="00584838" w:rsidRDefault="00584838">
      <w:pPr>
        <w:rPr>
          <w:sz w:val="22"/>
          <w:lang w:eastAsia="en-US"/>
        </w:rPr>
      </w:pPr>
      <w:r>
        <w:rPr>
          <w:sz w:val="22"/>
          <w:lang w:eastAsia="en-US"/>
        </w:rPr>
        <w:br w:type="page"/>
      </w:r>
    </w:p>
    <w:p w:rsidR="00584838" w:rsidRPr="005F7448" w:rsidRDefault="00584838" w:rsidP="00584838">
      <w:pPr>
        <w:pStyle w:val="cabealho2"/>
        <w:spacing w:line="360" w:lineRule="auto"/>
      </w:pPr>
      <w:r w:rsidRPr="005F7448">
        <w:lastRenderedPageBreak/>
        <w:t>Abrindo o Projeto</w:t>
      </w:r>
      <w:r>
        <w:t xml:space="preserve"> frontend</w:t>
      </w:r>
      <w:r w:rsidRPr="005F7448">
        <w:t>:</w:t>
      </w:r>
    </w:p>
    <w:p w:rsidR="00584838" w:rsidRPr="005F7448" w:rsidRDefault="00584838" w:rsidP="00584838">
      <w:pPr>
        <w:pStyle w:val="PargrafodaLista"/>
        <w:numPr>
          <w:ilvl w:val="0"/>
          <w:numId w:val="16"/>
        </w:numPr>
        <w:spacing w:line="276" w:lineRule="auto"/>
        <w:rPr>
          <w:sz w:val="22"/>
        </w:rPr>
      </w:pPr>
      <w:r>
        <w:rPr>
          <w:sz w:val="22"/>
          <w:lang w:eastAsia="en-US"/>
        </w:rPr>
        <w:t>Abra o Visual Studio Code</w:t>
      </w:r>
    </w:p>
    <w:p w:rsidR="00584838" w:rsidRPr="005F7448" w:rsidRDefault="00584838" w:rsidP="00584838">
      <w:pPr>
        <w:pStyle w:val="PargrafodaLista"/>
        <w:spacing w:line="276" w:lineRule="auto"/>
        <w:ind w:left="1080"/>
        <w:rPr>
          <w:sz w:val="22"/>
        </w:rPr>
      </w:pPr>
    </w:p>
    <w:p w:rsidR="00584838" w:rsidRDefault="00584838" w:rsidP="00584838">
      <w:pPr>
        <w:pStyle w:val="PargrafodaLista"/>
        <w:numPr>
          <w:ilvl w:val="0"/>
          <w:numId w:val="16"/>
        </w:numPr>
        <w:spacing w:before="240" w:after="0" w:line="276" w:lineRule="auto"/>
        <w:rPr>
          <w:sz w:val="22"/>
        </w:rPr>
      </w:pPr>
      <w:r w:rsidRPr="005F7448">
        <w:rPr>
          <w:sz w:val="22"/>
          <w:lang w:eastAsia="en-US"/>
        </w:rPr>
        <w:t xml:space="preserve">Abra o Projeto. </w:t>
      </w:r>
    </w:p>
    <w:p w:rsidR="00584838" w:rsidRPr="00584838" w:rsidRDefault="00584838" w:rsidP="00584838">
      <w:pPr>
        <w:pStyle w:val="PargrafodaLista"/>
        <w:rPr>
          <w:sz w:val="22"/>
        </w:rPr>
      </w:pPr>
    </w:p>
    <w:p w:rsidR="00584838" w:rsidRDefault="00584838" w:rsidP="00D3185B">
      <w:pPr>
        <w:spacing w:before="240" w:after="0" w:line="276" w:lineRule="auto"/>
        <w:jc w:val="center"/>
        <w:rPr>
          <w:sz w:val="22"/>
        </w:rPr>
      </w:pPr>
      <w:r w:rsidRPr="00584838">
        <w:rPr>
          <w:noProof/>
        </w:rPr>
        <w:drawing>
          <wp:inline distT="0" distB="0" distL="0" distR="0">
            <wp:extent cx="2847340" cy="1905000"/>
            <wp:effectExtent l="0" t="0" r="0" b="0"/>
            <wp:docPr id="109" name="Imagem 109" descr="C:\Users\50473694808\Desktop\Arquivos\documentacao_imgs\openRea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50473694808\Desktop\Arquivos\documentacao_imgs\openReact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34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838" w:rsidRDefault="00584838" w:rsidP="00D3185B">
      <w:pPr>
        <w:pStyle w:val="PargrafodaLista"/>
        <w:numPr>
          <w:ilvl w:val="0"/>
          <w:numId w:val="16"/>
        </w:numPr>
        <w:spacing w:before="240" w:after="0" w:line="276" w:lineRule="auto"/>
        <w:rPr>
          <w:sz w:val="22"/>
        </w:rPr>
      </w:pPr>
      <w:r>
        <w:rPr>
          <w:sz w:val="22"/>
        </w:rPr>
        <w:t>Selecione a pasta “</w:t>
      </w:r>
      <w:r w:rsidRPr="00584838">
        <w:rPr>
          <w:b/>
          <w:sz w:val="22"/>
        </w:rPr>
        <w:t>senai.spmedicalgroup.ui</w:t>
      </w:r>
      <w:r>
        <w:rPr>
          <w:sz w:val="22"/>
        </w:rPr>
        <w:t>”</w:t>
      </w:r>
      <w:r w:rsidR="00D3185B">
        <w:rPr>
          <w:sz w:val="22"/>
        </w:rPr>
        <w:t xml:space="preserve"> e clique em “</w:t>
      </w:r>
      <w:r w:rsidR="00D3185B" w:rsidRPr="00D3185B">
        <w:rPr>
          <w:b/>
          <w:sz w:val="22"/>
        </w:rPr>
        <w:t>Selecionar pasta</w:t>
      </w:r>
      <w:r w:rsidR="00D3185B">
        <w:rPr>
          <w:sz w:val="22"/>
        </w:rPr>
        <w:t>”</w:t>
      </w:r>
      <w:r>
        <w:rPr>
          <w:sz w:val="22"/>
        </w:rPr>
        <w:t>. A pasta está localizada em “</w:t>
      </w:r>
      <w:r w:rsidR="00D3185B" w:rsidRPr="00D3185B">
        <w:rPr>
          <w:b/>
          <w:sz w:val="22"/>
        </w:rPr>
        <w:t>_frontend &gt;</w:t>
      </w:r>
      <w:r>
        <w:rPr>
          <w:sz w:val="22"/>
        </w:rPr>
        <w:t>”</w:t>
      </w:r>
    </w:p>
    <w:p w:rsidR="00D3185B" w:rsidRPr="00584838" w:rsidRDefault="00D3185B" w:rsidP="00D3185B">
      <w:pPr>
        <w:pStyle w:val="PargrafodaLista"/>
        <w:spacing w:before="240" w:after="0" w:line="276" w:lineRule="auto"/>
        <w:ind w:left="1080"/>
        <w:rPr>
          <w:sz w:val="22"/>
        </w:rPr>
      </w:pPr>
    </w:p>
    <w:p w:rsidR="00A93B1E" w:rsidRDefault="00D3185B" w:rsidP="00D3185B">
      <w:pPr>
        <w:spacing w:line="276" w:lineRule="auto"/>
        <w:jc w:val="center"/>
        <w:rPr>
          <w:sz w:val="22"/>
          <w:lang w:eastAsia="en-US"/>
        </w:rPr>
      </w:pPr>
      <w:r w:rsidRPr="00D3185B">
        <w:rPr>
          <w:noProof/>
        </w:rPr>
        <w:drawing>
          <wp:inline distT="0" distB="0" distL="0" distR="0" wp14:anchorId="2D9D69D0" wp14:editId="0AF10BE9">
            <wp:extent cx="4828309" cy="3020969"/>
            <wp:effectExtent l="0" t="0" r="0" b="0"/>
            <wp:docPr id="110" name="Imagem 110" descr="C:\Users\50473694808\Desktop\Arquivos\documentacao_imgs\selectPas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50473694808\Desktop\Arquivos\documentacao_imgs\selectPasta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2070" cy="3029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034" w:rsidRDefault="00C56034" w:rsidP="00D3185B">
      <w:pPr>
        <w:spacing w:line="276" w:lineRule="auto"/>
        <w:jc w:val="center"/>
        <w:rPr>
          <w:sz w:val="22"/>
          <w:lang w:eastAsia="en-US"/>
        </w:rPr>
      </w:pPr>
    </w:p>
    <w:p w:rsidR="00D3185B" w:rsidRPr="005F7448" w:rsidRDefault="00D3185B" w:rsidP="00D3185B">
      <w:pPr>
        <w:pStyle w:val="cabealho2"/>
        <w:spacing w:line="360" w:lineRule="auto"/>
      </w:pPr>
      <w:r>
        <w:t>Configurando url das requisições</w:t>
      </w:r>
      <w:r w:rsidR="00F25D60">
        <w:t xml:space="preserve"> com a API Offline</w:t>
      </w:r>
      <w:r w:rsidRPr="005F7448">
        <w:t>:</w:t>
      </w:r>
    </w:p>
    <w:p w:rsidR="00D3185B" w:rsidRDefault="00D3185B" w:rsidP="00D3185B">
      <w:pPr>
        <w:spacing w:line="276" w:lineRule="auto"/>
        <w:rPr>
          <w:sz w:val="22"/>
          <w:lang w:eastAsia="en-US"/>
        </w:rPr>
      </w:pPr>
      <w:r>
        <w:rPr>
          <w:sz w:val="22"/>
          <w:lang w:eastAsia="en-US"/>
        </w:rPr>
        <w:tab/>
        <w:t>Com o projeto frontend aberto</w:t>
      </w:r>
    </w:p>
    <w:p w:rsidR="00D3185B" w:rsidRDefault="00D3185B" w:rsidP="00D3185B">
      <w:pPr>
        <w:pStyle w:val="PargrafodaLista"/>
        <w:numPr>
          <w:ilvl w:val="0"/>
          <w:numId w:val="17"/>
        </w:numPr>
        <w:spacing w:line="276" w:lineRule="auto"/>
        <w:rPr>
          <w:sz w:val="22"/>
          <w:lang w:eastAsia="en-US"/>
        </w:rPr>
      </w:pPr>
      <w:r>
        <w:rPr>
          <w:sz w:val="22"/>
          <w:lang w:eastAsia="en-US"/>
        </w:rPr>
        <w:t>Acesse o arquivo “</w:t>
      </w:r>
      <w:r w:rsidRPr="00D3185B">
        <w:rPr>
          <w:b/>
          <w:sz w:val="22"/>
          <w:lang w:eastAsia="en-US"/>
        </w:rPr>
        <w:t>urlApi.js</w:t>
      </w:r>
      <w:r>
        <w:rPr>
          <w:sz w:val="22"/>
          <w:lang w:eastAsia="en-US"/>
        </w:rPr>
        <w:t>”. Esse arquivo está localizado em “</w:t>
      </w:r>
      <w:r w:rsidRPr="00D3185B">
        <w:rPr>
          <w:b/>
          <w:sz w:val="22"/>
          <w:lang w:eastAsia="en-US"/>
        </w:rPr>
        <w:t>src &gt; services &gt;</w:t>
      </w:r>
      <w:r>
        <w:rPr>
          <w:sz w:val="22"/>
          <w:lang w:eastAsia="en-US"/>
        </w:rPr>
        <w:t xml:space="preserve"> ” </w:t>
      </w:r>
    </w:p>
    <w:p w:rsidR="00D3185B" w:rsidRDefault="00D3185B" w:rsidP="00D3185B">
      <w:pPr>
        <w:pStyle w:val="PargrafodaLista"/>
        <w:numPr>
          <w:ilvl w:val="0"/>
          <w:numId w:val="17"/>
        </w:numPr>
        <w:spacing w:line="276" w:lineRule="auto"/>
        <w:rPr>
          <w:sz w:val="22"/>
          <w:lang w:eastAsia="en-US"/>
        </w:rPr>
      </w:pPr>
      <w:r>
        <w:rPr>
          <w:sz w:val="22"/>
          <w:lang w:eastAsia="en-US"/>
        </w:rPr>
        <w:t>Altera “</w:t>
      </w:r>
      <w:r w:rsidRPr="00D3185B">
        <w:rPr>
          <w:b/>
          <w:sz w:val="22"/>
          <w:lang w:eastAsia="en-US"/>
        </w:rPr>
        <w:t>urlApi</w:t>
      </w:r>
      <w:r>
        <w:rPr>
          <w:sz w:val="22"/>
          <w:lang w:eastAsia="en-US"/>
        </w:rPr>
        <w:t>” para a url da sua API</w:t>
      </w:r>
    </w:p>
    <w:p w:rsidR="00D3185B" w:rsidRPr="00EA097C" w:rsidRDefault="00C56034" w:rsidP="00EA097C">
      <w:pPr>
        <w:spacing w:line="276" w:lineRule="auto"/>
        <w:jc w:val="center"/>
        <w:rPr>
          <w:sz w:val="22"/>
          <w:lang w:eastAsia="en-US"/>
        </w:rPr>
      </w:pPr>
      <w:r w:rsidRPr="00C56034">
        <w:rPr>
          <w:noProof/>
        </w:rPr>
        <w:lastRenderedPageBreak/>
        <w:drawing>
          <wp:inline distT="0" distB="0" distL="0" distR="0">
            <wp:extent cx="4142740" cy="1143000"/>
            <wp:effectExtent l="0" t="0" r="0" b="0"/>
            <wp:docPr id="14" name="Imagem 14" descr="C:\Users\50473694808\Desktop\Arquivos\documentacao_imgs\Captur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50473694808\Desktop\Arquivos\documentacao_imgs\Capturar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74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034" w:rsidRDefault="00C56034" w:rsidP="00D3185B">
      <w:pPr>
        <w:pStyle w:val="PargrafodaLista"/>
        <w:spacing w:line="276" w:lineRule="auto"/>
        <w:ind w:left="1080"/>
        <w:jc w:val="center"/>
        <w:rPr>
          <w:sz w:val="22"/>
          <w:lang w:eastAsia="en-US"/>
        </w:rPr>
      </w:pPr>
    </w:p>
    <w:p w:rsidR="00D3185B" w:rsidRDefault="00D3185B" w:rsidP="00D3185B">
      <w:pPr>
        <w:pStyle w:val="PargrafodaLista"/>
        <w:numPr>
          <w:ilvl w:val="0"/>
          <w:numId w:val="17"/>
        </w:numPr>
        <w:spacing w:line="276" w:lineRule="auto"/>
        <w:rPr>
          <w:sz w:val="22"/>
          <w:lang w:eastAsia="en-US"/>
        </w:rPr>
      </w:pPr>
      <w:r>
        <w:rPr>
          <w:sz w:val="22"/>
          <w:lang w:eastAsia="en-US"/>
        </w:rPr>
        <w:t>E salve o arquivo</w:t>
      </w:r>
    </w:p>
    <w:p w:rsidR="007B1956" w:rsidRDefault="007B1956" w:rsidP="00F25D60">
      <w:pPr>
        <w:pStyle w:val="cabealho2"/>
        <w:spacing w:line="360" w:lineRule="auto"/>
      </w:pPr>
    </w:p>
    <w:p w:rsidR="00F25D60" w:rsidRPr="00F25D60" w:rsidRDefault="00F25D60" w:rsidP="00F25D60">
      <w:pPr>
        <w:pStyle w:val="cabealho2"/>
        <w:spacing w:line="360" w:lineRule="auto"/>
      </w:pPr>
      <w:r>
        <w:t>Configurando url das requisições</w:t>
      </w:r>
      <w:r>
        <w:t xml:space="preserve"> com a API On</w:t>
      </w:r>
      <w:r>
        <w:t>line</w:t>
      </w:r>
    </w:p>
    <w:p w:rsidR="00F25D60" w:rsidRPr="008B594E" w:rsidRDefault="00F25D60" w:rsidP="008B594E">
      <w:pPr>
        <w:pStyle w:val="PargrafodaLista"/>
        <w:numPr>
          <w:ilvl w:val="0"/>
          <w:numId w:val="26"/>
        </w:numPr>
        <w:spacing w:before="240" w:after="0" w:line="276" w:lineRule="auto"/>
        <w:rPr>
          <w:sz w:val="22"/>
        </w:rPr>
      </w:pPr>
      <w:r w:rsidRPr="007B1956">
        <w:rPr>
          <w:sz w:val="22"/>
        </w:rPr>
        <w:t>Como o projeto também já disponibiliza uma API online basta mudar o “urlApi”</w:t>
      </w:r>
      <w:r w:rsidR="009021C9">
        <w:rPr>
          <w:sz w:val="22"/>
        </w:rPr>
        <w:t xml:space="preserve"> para a</w:t>
      </w:r>
      <w:r w:rsidRPr="007B1956">
        <w:rPr>
          <w:sz w:val="22"/>
        </w:rPr>
        <w:t xml:space="preserve"> url da api</w:t>
      </w:r>
      <w:r w:rsidR="008B594E">
        <w:rPr>
          <w:sz w:val="22"/>
        </w:rPr>
        <w:t xml:space="preserve"> abaixo, </w:t>
      </w:r>
      <w:r w:rsidR="008B594E" w:rsidRPr="007B1956">
        <w:rPr>
          <w:sz w:val="22"/>
        </w:rPr>
        <w:t>salvar o arquivo e executar o projeto</w:t>
      </w:r>
    </w:p>
    <w:p w:rsidR="00F25D60" w:rsidRPr="007B1956" w:rsidRDefault="008B594E" w:rsidP="007B1956">
      <w:pPr>
        <w:pStyle w:val="PargrafodaLista"/>
        <w:numPr>
          <w:ilvl w:val="0"/>
          <w:numId w:val="26"/>
        </w:numPr>
        <w:spacing w:before="240" w:after="0" w:line="276" w:lineRule="auto"/>
        <w:rPr>
          <w:sz w:val="22"/>
        </w:rPr>
      </w:pPr>
      <w:r>
        <w:rPr>
          <w:b/>
          <w:sz w:val="22"/>
        </w:rPr>
        <w:t>“</w:t>
      </w:r>
      <w:hyperlink r:id="rId42" w:history="1">
        <w:r w:rsidR="00F25D60" w:rsidRPr="008B594E">
          <w:rPr>
            <w:b/>
            <w:sz w:val="22"/>
          </w:rPr>
          <w:t>https://apispmedgroup.azurewebsites.net</w:t>
        </w:r>
      </w:hyperlink>
      <w:r>
        <w:rPr>
          <w:sz w:val="22"/>
        </w:rPr>
        <w:t>”</w:t>
      </w:r>
    </w:p>
    <w:p w:rsidR="00F25D60" w:rsidRPr="00F25D60" w:rsidRDefault="00F25D60" w:rsidP="00F25D60">
      <w:pPr>
        <w:pStyle w:val="PargrafodaLista"/>
        <w:ind w:left="1080"/>
      </w:pPr>
    </w:p>
    <w:p w:rsidR="00C56034" w:rsidRDefault="00C56034" w:rsidP="00C56034">
      <w:pPr>
        <w:pStyle w:val="cabealho2"/>
        <w:spacing w:line="360" w:lineRule="auto"/>
      </w:pPr>
      <w:r>
        <w:t>Executando o Projeto Frontend</w:t>
      </w:r>
      <w:r w:rsidRPr="005F7448">
        <w:t>:</w:t>
      </w:r>
    </w:p>
    <w:p w:rsidR="00C56034" w:rsidRPr="007B1956" w:rsidRDefault="00C56034" w:rsidP="00C56034">
      <w:pPr>
        <w:pStyle w:val="PargrafodaLista"/>
        <w:numPr>
          <w:ilvl w:val="0"/>
          <w:numId w:val="18"/>
        </w:numPr>
        <w:rPr>
          <w:sz w:val="22"/>
        </w:rPr>
      </w:pPr>
      <w:r w:rsidRPr="007B1956">
        <w:rPr>
          <w:sz w:val="22"/>
        </w:rPr>
        <w:t>Antes de executar o projeto, envie o comando “</w:t>
      </w:r>
      <w:r w:rsidRPr="008B594E">
        <w:rPr>
          <w:b/>
          <w:sz w:val="22"/>
        </w:rPr>
        <w:t>npm install</w:t>
      </w:r>
      <w:r w:rsidRPr="007B1956">
        <w:rPr>
          <w:sz w:val="22"/>
        </w:rPr>
        <w:t xml:space="preserve">” no </w:t>
      </w:r>
      <w:r w:rsidR="00653014" w:rsidRPr="007B1956">
        <w:rPr>
          <w:sz w:val="22"/>
        </w:rPr>
        <w:t>terminal do console para instalar as dependências do projeto.</w:t>
      </w:r>
    </w:p>
    <w:p w:rsidR="00653014" w:rsidRPr="007B1956" w:rsidRDefault="00653014" w:rsidP="00653014">
      <w:pPr>
        <w:pStyle w:val="PargrafodaLista"/>
        <w:numPr>
          <w:ilvl w:val="0"/>
          <w:numId w:val="18"/>
        </w:numPr>
        <w:rPr>
          <w:sz w:val="22"/>
        </w:rPr>
      </w:pPr>
      <w:r w:rsidRPr="007B1956">
        <w:rPr>
          <w:sz w:val="22"/>
        </w:rPr>
        <w:t xml:space="preserve">Para abri-lo, use as teclas de atalho </w:t>
      </w:r>
      <w:r w:rsidRPr="008B594E">
        <w:rPr>
          <w:b/>
          <w:sz w:val="22"/>
        </w:rPr>
        <w:t xml:space="preserve">CTRL + </w:t>
      </w:r>
      <w:r w:rsidR="008B594E">
        <w:rPr>
          <w:b/>
          <w:sz w:val="22"/>
        </w:rPr>
        <w:t>‘</w:t>
      </w:r>
      <w:r w:rsidRPr="008B594E">
        <w:rPr>
          <w:sz w:val="22"/>
        </w:rPr>
        <w:t xml:space="preserve"> </w:t>
      </w:r>
      <w:r w:rsidRPr="007B1956">
        <w:rPr>
          <w:sz w:val="22"/>
        </w:rPr>
        <w:t>ou vá em terminal e abra um novo terminal</w:t>
      </w:r>
    </w:p>
    <w:p w:rsidR="00EA097C" w:rsidRDefault="00653014" w:rsidP="00EA097C">
      <w:pPr>
        <w:jc w:val="center"/>
      </w:pPr>
      <w:r w:rsidRPr="00653014">
        <w:rPr>
          <w:noProof/>
        </w:rPr>
        <w:drawing>
          <wp:inline distT="0" distB="0" distL="0" distR="0">
            <wp:extent cx="3380740" cy="3477260"/>
            <wp:effectExtent l="0" t="0" r="0" b="0"/>
            <wp:docPr id="22" name="Imagem 22" descr="C:\Users\50473694808\Desktop\Arquivos\documentacao_imgs\newtermin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50473694808\Desktop\Arquivos\documentacao_imgs\newterminal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0740" cy="347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014" w:rsidRDefault="00653014" w:rsidP="00EA097C">
      <w:pPr>
        <w:jc w:val="center"/>
      </w:pPr>
      <w:r w:rsidRPr="00653014">
        <w:rPr>
          <w:noProof/>
        </w:rPr>
        <w:drawing>
          <wp:inline distT="0" distB="0" distL="0" distR="0">
            <wp:extent cx="4890135" cy="609600"/>
            <wp:effectExtent l="0" t="0" r="0" b="0"/>
            <wp:docPr id="99" name="Imagem 99" descr="C:\Users\50473694808\Desktop\Arquivos\documentacao_imgs\npminst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50473694808\Desktop\Arquivos\documentacao_imgs\npminstal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996" b="27154"/>
                    <a:stretch/>
                  </pic:blipFill>
                  <pic:spPr bwMode="auto">
                    <a:xfrm>
                      <a:off x="0" y="0"/>
                      <a:ext cx="4928574" cy="614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097C" w:rsidRPr="007B1956" w:rsidRDefault="00653014" w:rsidP="007B1956">
      <w:pPr>
        <w:pStyle w:val="PargrafodaLista"/>
        <w:numPr>
          <w:ilvl w:val="0"/>
          <w:numId w:val="20"/>
        </w:numPr>
        <w:rPr>
          <w:sz w:val="22"/>
        </w:rPr>
      </w:pPr>
      <w:r w:rsidRPr="007B1956">
        <w:rPr>
          <w:sz w:val="22"/>
        </w:rPr>
        <w:lastRenderedPageBreak/>
        <w:t>O comanda demora um pouco mesmo, e quando ele terminar a instalação com sucesso será retorna algo parecido com isso:</w:t>
      </w:r>
    </w:p>
    <w:p w:rsidR="00653014" w:rsidRPr="00C56034" w:rsidRDefault="00653014" w:rsidP="00EA097C">
      <w:pPr>
        <w:jc w:val="center"/>
      </w:pPr>
      <w:r w:rsidRPr="00653014">
        <w:rPr>
          <w:noProof/>
        </w:rPr>
        <w:drawing>
          <wp:inline distT="0" distB="0" distL="0" distR="0">
            <wp:extent cx="5638800" cy="1152525"/>
            <wp:effectExtent l="0" t="0" r="0" b="0"/>
            <wp:docPr id="103" name="Imagem 103" descr="C:\Users\50473694808\Desktop\Arquivos\documentacao_imgs\npminstallsuces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50473694808\Desktop\Arquivos\documentacao_imgs\npminstallsucess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24"/>
                    <a:stretch/>
                  </pic:blipFill>
                  <pic:spPr bwMode="auto">
                    <a:xfrm>
                      <a:off x="0" y="0"/>
                      <a:ext cx="5647205" cy="1154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097C" w:rsidRDefault="00EA097C" w:rsidP="007B1956">
      <w:pPr>
        <w:pStyle w:val="PargrafodaLista"/>
        <w:numPr>
          <w:ilvl w:val="0"/>
          <w:numId w:val="20"/>
        </w:numPr>
        <w:rPr>
          <w:sz w:val="22"/>
        </w:rPr>
      </w:pPr>
      <w:r>
        <w:rPr>
          <w:sz w:val="22"/>
        </w:rPr>
        <w:t>Em seguida execute o comando “</w:t>
      </w:r>
      <w:r w:rsidRPr="008B594E">
        <w:rPr>
          <w:b/>
          <w:sz w:val="22"/>
        </w:rPr>
        <w:t xml:space="preserve">npm start’ </w:t>
      </w:r>
      <w:r>
        <w:rPr>
          <w:sz w:val="22"/>
        </w:rPr>
        <w:t>para iniciar o servidor do projeto frontend</w:t>
      </w:r>
    </w:p>
    <w:p w:rsidR="00D3185B" w:rsidRPr="00EA097C" w:rsidRDefault="00EA097C" w:rsidP="00EA097C">
      <w:pPr>
        <w:spacing w:line="276" w:lineRule="auto"/>
        <w:jc w:val="center"/>
        <w:rPr>
          <w:sz w:val="22"/>
          <w:lang w:eastAsia="en-US"/>
        </w:rPr>
      </w:pPr>
      <w:r w:rsidRPr="00EA097C">
        <w:rPr>
          <w:noProof/>
        </w:rPr>
        <w:drawing>
          <wp:inline distT="0" distB="0" distL="0" distR="0">
            <wp:extent cx="5732145" cy="532307"/>
            <wp:effectExtent l="0" t="0" r="0" b="0"/>
            <wp:docPr id="112" name="Imagem 112" descr="C:\Users\50473694808\Desktop\Arquivos\documentacao_imgs\npmst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50473694808\Desktop\Arquivos\documentacao_imgs\npmstart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32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97C" w:rsidRPr="007B1956" w:rsidRDefault="00EA097C" w:rsidP="007B1956">
      <w:pPr>
        <w:pStyle w:val="PargrafodaLista"/>
        <w:numPr>
          <w:ilvl w:val="0"/>
          <w:numId w:val="20"/>
        </w:numPr>
        <w:rPr>
          <w:sz w:val="22"/>
        </w:rPr>
      </w:pPr>
      <w:r w:rsidRPr="007B1956">
        <w:rPr>
          <w:sz w:val="22"/>
        </w:rPr>
        <w:t>Esse processo é um pouco demorado também, mas caso tudo esteja certo ele começara a iniciar o servidor, ele abrir uma página no navegador então não a feche agora</w:t>
      </w:r>
    </w:p>
    <w:p w:rsidR="00EA097C" w:rsidRDefault="00EA097C" w:rsidP="001E4D6E">
      <w:pPr>
        <w:spacing w:line="276" w:lineRule="auto"/>
        <w:jc w:val="center"/>
        <w:rPr>
          <w:lang w:eastAsia="en-US"/>
        </w:rPr>
      </w:pPr>
      <w:r>
        <w:rPr>
          <w:noProof/>
        </w:rPr>
        <w:drawing>
          <wp:inline distT="0" distB="0" distL="0" distR="0" wp14:anchorId="171049E9" wp14:editId="28127052">
            <wp:extent cx="2389909" cy="796636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43389" cy="81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D6E" w:rsidRPr="007B1956" w:rsidRDefault="001E4D6E" w:rsidP="007B1956">
      <w:pPr>
        <w:pStyle w:val="PargrafodaLista"/>
        <w:numPr>
          <w:ilvl w:val="0"/>
          <w:numId w:val="20"/>
        </w:numPr>
        <w:rPr>
          <w:sz w:val="22"/>
        </w:rPr>
      </w:pPr>
      <w:r w:rsidRPr="007B1956">
        <w:rPr>
          <w:sz w:val="22"/>
        </w:rPr>
        <w:t>Quando ele terminar de iniciar o projeto aparecerá a seguinte mensagem, caso tudo tenho ocorrido com sucesso</w:t>
      </w:r>
    </w:p>
    <w:p w:rsidR="001E4D6E" w:rsidRDefault="00EA097C" w:rsidP="001E4D6E">
      <w:pPr>
        <w:spacing w:line="276" w:lineRule="auto"/>
        <w:jc w:val="center"/>
        <w:rPr>
          <w:lang w:eastAsia="en-US"/>
        </w:rPr>
      </w:pPr>
      <w:r w:rsidRPr="00EA097C">
        <w:rPr>
          <w:noProof/>
        </w:rPr>
        <w:drawing>
          <wp:inline distT="0" distB="0" distL="0" distR="0">
            <wp:extent cx="3338945" cy="1710947"/>
            <wp:effectExtent l="0" t="0" r="0" b="0"/>
            <wp:docPr id="114" name="Imagem 114" descr="C:\Users\50473694808\Desktop\Arquivos\documentacao_imgs\suces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50473694808\Desktop\Arquivos\documentacao_imgs\sucesso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210" cy="1723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4D6E" w:rsidRPr="007B1956" w:rsidRDefault="001E4D6E" w:rsidP="007B1956">
      <w:pPr>
        <w:pStyle w:val="PargrafodaLista"/>
        <w:numPr>
          <w:ilvl w:val="0"/>
          <w:numId w:val="20"/>
        </w:numPr>
        <w:rPr>
          <w:sz w:val="22"/>
        </w:rPr>
      </w:pPr>
      <w:r w:rsidRPr="007B1956">
        <w:rPr>
          <w:sz w:val="22"/>
        </w:rPr>
        <w:t>Com a inicialização finalizada, a página será carregada, ficando localizada na url “</w:t>
      </w:r>
      <w:hyperlink r:id="rId49" w:history="1">
        <w:r w:rsidRPr="008B594E">
          <w:rPr>
            <w:b/>
            <w:sz w:val="22"/>
          </w:rPr>
          <w:t>http://localhost:3000/</w:t>
        </w:r>
      </w:hyperlink>
      <w:r w:rsidRPr="007B1956">
        <w:rPr>
          <w:sz w:val="22"/>
        </w:rPr>
        <w:t>”, podendo ser acessado pelos navegadores do seu computador, estando pronta para uso</w:t>
      </w:r>
    </w:p>
    <w:p w:rsidR="00291721" w:rsidRDefault="00EA097C" w:rsidP="001E4D6E">
      <w:pPr>
        <w:spacing w:line="276" w:lineRule="auto"/>
        <w:jc w:val="center"/>
        <w:rPr>
          <w:lang w:eastAsia="en-US"/>
        </w:rPr>
      </w:pPr>
      <w:r w:rsidRPr="00EA097C">
        <w:rPr>
          <w:noProof/>
        </w:rPr>
        <w:lastRenderedPageBreak/>
        <w:drawing>
          <wp:inline distT="0" distB="0" distL="0" distR="0" wp14:anchorId="6A789DFB" wp14:editId="305196F4">
            <wp:extent cx="5160818" cy="2771029"/>
            <wp:effectExtent l="0" t="0" r="0" b="0"/>
            <wp:docPr id="115" name="Imagem 115" descr="C:\Users\50473694808\Desktop\Arquivos\documentacao_imgs\pagi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50473694808\Desktop\Arquivos\documentacao_imgs\pagina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9481" cy="2797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721" w:rsidRDefault="00291721" w:rsidP="00291721">
      <w:pPr>
        <w:pStyle w:val="cabealho2"/>
        <w:spacing w:line="360" w:lineRule="auto"/>
      </w:pPr>
      <w:r>
        <w:t>Testando o serviço do Sp Medical Group</w:t>
      </w:r>
      <w:r w:rsidRPr="005F7448">
        <w:t>:</w:t>
      </w:r>
    </w:p>
    <w:p w:rsidR="00291721" w:rsidRPr="007B1956" w:rsidRDefault="00291721" w:rsidP="007B1956">
      <w:pPr>
        <w:pStyle w:val="PargrafodaLista"/>
        <w:numPr>
          <w:ilvl w:val="0"/>
          <w:numId w:val="20"/>
        </w:numPr>
        <w:rPr>
          <w:sz w:val="22"/>
        </w:rPr>
      </w:pPr>
      <w:r w:rsidRPr="007B1956">
        <w:rPr>
          <w:sz w:val="22"/>
        </w:rPr>
        <w:t>Na tela de login, entre com o usuário desejado passando o email e a senha</w:t>
      </w:r>
    </w:p>
    <w:p w:rsidR="00291721" w:rsidRPr="007B1956" w:rsidRDefault="00291721" w:rsidP="007B1956">
      <w:pPr>
        <w:pStyle w:val="PargrafodaLista"/>
        <w:numPr>
          <w:ilvl w:val="0"/>
          <w:numId w:val="20"/>
        </w:numPr>
        <w:rPr>
          <w:sz w:val="22"/>
        </w:rPr>
      </w:pPr>
      <w:r w:rsidRPr="007B1956">
        <w:rPr>
          <w:sz w:val="22"/>
        </w:rPr>
        <w:t>Caso não tenha nenhum usuário entre com o usuário “</w:t>
      </w:r>
      <w:r w:rsidRPr="008B594E">
        <w:rPr>
          <w:b/>
          <w:sz w:val="22"/>
        </w:rPr>
        <w:t>admin@gmail.com</w:t>
      </w:r>
      <w:r w:rsidRPr="007B1956">
        <w:rPr>
          <w:sz w:val="22"/>
        </w:rPr>
        <w:t>” e a senha “</w:t>
      </w:r>
      <w:r w:rsidRPr="008B594E">
        <w:rPr>
          <w:b/>
          <w:sz w:val="22"/>
        </w:rPr>
        <w:t>admin132</w:t>
      </w:r>
      <w:r w:rsidRPr="007B1956">
        <w:rPr>
          <w:sz w:val="22"/>
        </w:rPr>
        <w:t>”</w:t>
      </w:r>
    </w:p>
    <w:p w:rsidR="00291721" w:rsidRPr="007B1956" w:rsidRDefault="00291721" w:rsidP="007B1956">
      <w:pPr>
        <w:pStyle w:val="PargrafodaLista"/>
        <w:numPr>
          <w:ilvl w:val="0"/>
          <w:numId w:val="20"/>
        </w:numPr>
        <w:rPr>
          <w:sz w:val="22"/>
        </w:rPr>
      </w:pPr>
      <w:r w:rsidRPr="007B1956">
        <w:rPr>
          <w:sz w:val="22"/>
        </w:rPr>
        <w:t>Ao logar com esse usuário você será direcionado para a “Dashboard do A</w:t>
      </w:r>
      <w:r w:rsidRPr="007B1956">
        <w:rPr>
          <w:sz w:val="22"/>
        </w:rPr>
        <w:t>dmin</w:t>
      </w:r>
      <w:r w:rsidRPr="007B1956">
        <w:rPr>
          <w:sz w:val="22"/>
        </w:rPr>
        <w:t>”, nela clique no botão de cadastrar</w:t>
      </w:r>
    </w:p>
    <w:p w:rsidR="00291721" w:rsidRPr="007B1956" w:rsidRDefault="00291721" w:rsidP="007B1956">
      <w:pPr>
        <w:pStyle w:val="PargrafodaLista"/>
        <w:numPr>
          <w:ilvl w:val="0"/>
          <w:numId w:val="20"/>
        </w:numPr>
        <w:rPr>
          <w:sz w:val="22"/>
        </w:rPr>
      </w:pPr>
      <w:r w:rsidRPr="007B1956">
        <w:rPr>
          <w:sz w:val="22"/>
        </w:rPr>
        <w:t>Feito isso basta selecionar o cadastro que deseja realizar, nesse caso o de usuário</w:t>
      </w:r>
    </w:p>
    <w:p w:rsidR="00291721" w:rsidRDefault="00291721" w:rsidP="00291721">
      <w:pPr>
        <w:spacing w:line="276" w:lineRule="auto"/>
        <w:jc w:val="center"/>
        <w:rPr>
          <w:b/>
          <w:lang w:eastAsia="en-US"/>
        </w:rPr>
      </w:pPr>
      <w:r w:rsidRPr="00291721">
        <w:rPr>
          <w:noProof/>
        </w:rPr>
        <w:drawing>
          <wp:inline distT="0" distB="0" distL="0" distR="0">
            <wp:extent cx="5658536" cy="3035069"/>
            <wp:effectExtent l="0" t="0" r="0" b="0"/>
            <wp:docPr id="116" name="Imagem 116" descr="C:\Users\50473694808\Desktop\Arquivos\documentacao_imgs\cadastrarus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50473694808\Desktop\Arquivos\documentacao_imgs\cadastrarusu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843" b="33150"/>
                    <a:stretch/>
                  </pic:blipFill>
                  <pic:spPr bwMode="auto">
                    <a:xfrm>
                      <a:off x="0" y="0"/>
                      <a:ext cx="5675816" cy="3044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594E" w:rsidRPr="008B594E" w:rsidRDefault="00291721" w:rsidP="008B594E">
      <w:pPr>
        <w:pStyle w:val="PargrafodaLista"/>
        <w:numPr>
          <w:ilvl w:val="0"/>
          <w:numId w:val="20"/>
        </w:numPr>
        <w:rPr>
          <w:sz w:val="22"/>
        </w:rPr>
      </w:pPr>
      <w:r w:rsidRPr="007B1956">
        <w:rPr>
          <w:sz w:val="22"/>
        </w:rPr>
        <w:t xml:space="preserve">Insira </w:t>
      </w:r>
      <w:r w:rsidR="007B1956" w:rsidRPr="007B1956">
        <w:rPr>
          <w:sz w:val="22"/>
        </w:rPr>
        <w:t>seus dados</w:t>
      </w:r>
      <w:r w:rsidRPr="007B1956">
        <w:rPr>
          <w:sz w:val="22"/>
        </w:rPr>
        <w:t xml:space="preserve"> de usuário e clique em cadastra</w:t>
      </w:r>
      <w:r w:rsidR="00DB36EB" w:rsidRPr="007B1956">
        <w:rPr>
          <w:sz w:val="22"/>
        </w:rPr>
        <w:t>, aproveite e criar consultas para esse usuário, e após isso clique em sair, localizado no menu superior</w:t>
      </w:r>
    </w:p>
    <w:p w:rsidR="00DB36EB" w:rsidRPr="007B1956" w:rsidRDefault="00DB36EB" w:rsidP="007B1956">
      <w:pPr>
        <w:pStyle w:val="PargrafodaLista"/>
        <w:numPr>
          <w:ilvl w:val="0"/>
          <w:numId w:val="20"/>
        </w:numPr>
        <w:rPr>
          <w:sz w:val="22"/>
        </w:rPr>
      </w:pPr>
      <w:r w:rsidRPr="007B1956">
        <w:rPr>
          <w:sz w:val="22"/>
        </w:rPr>
        <w:t>Com isso você terá seu usuário, e basta logar com ele para mostrar as consultas que você possui</w:t>
      </w:r>
    </w:p>
    <w:p w:rsidR="00DB36EB" w:rsidRDefault="00DB36EB" w:rsidP="00DB36EB">
      <w:pPr>
        <w:rPr>
          <w:lang w:eastAsia="en-US"/>
        </w:rPr>
      </w:pPr>
    </w:p>
    <w:p w:rsidR="00DB36EB" w:rsidRDefault="00DB36EB" w:rsidP="00DB36EB">
      <w:pPr>
        <w:rPr>
          <w:lang w:eastAsia="en-US"/>
        </w:rPr>
      </w:pPr>
    </w:p>
    <w:p w:rsidR="00DB36EB" w:rsidRDefault="00DB36EB" w:rsidP="00DB36EB">
      <w:pPr>
        <w:rPr>
          <w:lang w:eastAsia="en-US"/>
        </w:rPr>
      </w:pPr>
      <w:r w:rsidRPr="00DB36EB">
        <w:rPr>
          <w:noProof/>
        </w:rPr>
        <w:lastRenderedPageBreak/>
        <w:drawing>
          <wp:inline distT="0" distB="0" distL="0" distR="0">
            <wp:extent cx="5732145" cy="3077794"/>
            <wp:effectExtent l="0" t="0" r="0" b="0"/>
            <wp:docPr id="117" name="Imagem 117" descr="C:\Users\50473694808\Desktop\Arquivos\documentacao_imgs\minhasConsult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50473694808\Desktop\Arquivos\documentacao_imgs\minhasConsultas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077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6EB" w:rsidRPr="007B1956" w:rsidRDefault="00DB36EB" w:rsidP="00291721">
      <w:pPr>
        <w:pStyle w:val="PargrafodaLista"/>
        <w:numPr>
          <w:ilvl w:val="0"/>
          <w:numId w:val="20"/>
        </w:numPr>
        <w:rPr>
          <w:sz w:val="22"/>
        </w:rPr>
      </w:pPr>
      <w:r w:rsidRPr="007B1956">
        <w:rPr>
          <w:sz w:val="22"/>
        </w:rPr>
        <w:t>E logando com um médico você poderá ver as consultas que foram agendadas com você e editar a descrição do paciente, alterada caso haja uma doença ou sintoma novo, ou então para relatar os exames feitos na consulta.</w:t>
      </w:r>
    </w:p>
    <w:p w:rsidR="00DB36EB" w:rsidRDefault="00DB36EB" w:rsidP="00291721">
      <w:pPr>
        <w:rPr>
          <w:lang w:eastAsia="en-US"/>
        </w:rPr>
      </w:pPr>
      <w:r w:rsidRPr="00DB36EB">
        <w:rPr>
          <w:noProof/>
        </w:rPr>
        <w:drawing>
          <wp:inline distT="0" distB="0" distL="0" distR="0">
            <wp:extent cx="5732056" cy="3034145"/>
            <wp:effectExtent l="0" t="0" r="0" b="0"/>
            <wp:docPr id="118" name="Imagem 118" descr="C:\Users\50473694808\Desktop\Arquivos\documentacao_imgs\consultasmedic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50473694808\Desktop\Arquivos\documentacao_imgs\consultasmedic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45"/>
                    <a:stretch/>
                  </pic:blipFill>
                  <pic:spPr bwMode="auto">
                    <a:xfrm>
                      <a:off x="0" y="0"/>
                      <a:ext cx="5732145" cy="3034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36EB" w:rsidRDefault="00DB36EB">
      <w:pPr>
        <w:rPr>
          <w:lang w:eastAsia="en-US"/>
        </w:rPr>
      </w:pPr>
      <w:r>
        <w:rPr>
          <w:lang w:eastAsia="en-US"/>
        </w:rPr>
        <w:br w:type="page"/>
      </w:r>
    </w:p>
    <w:p w:rsidR="005D487D" w:rsidRDefault="005D487D" w:rsidP="005D487D">
      <w:pPr>
        <w:pStyle w:val="cabealho2"/>
        <w:spacing w:line="360" w:lineRule="auto"/>
      </w:pPr>
      <w:r>
        <w:lastRenderedPageBreak/>
        <w:t>Abrindo o Projeto Mobile</w:t>
      </w:r>
      <w:r w:rsidRPr="005F7448">
        <w:t>:</w:t>
      </w:r>
    </w:p>
    <w:p w:rsidR="005D487D" w:rsidRDefault="005D487D" w:rsidP="005D487D">
      <w:pPr>
        <w:pStyle w:val="PargrafodaLista"/>
        <w:numPr>
          <w:ilvl w:val="0"/>
          <w:numId w:val="27"/>
        </w:numPr>
      </w:pPr>
      <w:r>
        <w:t>Abra o Visual Studio Code</w:t>
      </w:r>
    </w:p>
    <w:p w:rsidR="005D487D" w:rsidRDefault="005D487D" w:rsidP="005D487D">
      <w:pPr>
        <w:pStyle w:val="PargrafodaLista"/>
        <w:numPr>
          <w:ilvl w:val="0"/>
          <w:numId w:val="27"/>
        </w:numPr>
      </w:pPr>
      <w:r>
        <w:t>Seleciona a opção de abrir uma pasta</w:t>
      </w:r>
    </w:p>
    <w:p w:rsidR="005D487D" w:rsidRDefault="005D487D" w:rsidP="005D487D">
      <w:pPr>
        <w:pStyle w:val="PargrafodaLista"/>
        <w:numPr>
          <w:ilvl w:val="0"/>
          <w:numId w:val="27"/>
        </w:numPr>
      </w:pPr>
      <w:r>
        <w:t>Selecione a pasta “</w:t>
      </w:r>
      <w:r w:rsidRPr="005D487D">
        <w:rPr>
          <w:b/>
        </w:rPr>
        <w:t>RNSpMedicalGroup</w:t>
      </w:r>
      <w:r>
        <w:t>”, localizada em “</w:t>
      </w:r>
      <w:r w:rsidRPr="005D487D">
        <w:rPr>
          <w:b/>
        </w:rPr>
        <w:t>_mobile &gt;</w:t>
      </w:r>
      <w:r>
        <w:t>”</w:t>
      </w:r>
    </w:p>
    <w:p w:rsidR="009021C9" w:rsidRPr="005D487D" w:rsidRDefault="009021C9" w:rsidP="009021C9">
      <w:pPr>
        <w:jc w:val="center"/>
      </w:pPr>
      <w:r w:rsidRPr="009021C9">
        <w:rPr>
          <w:noProof/>
        </w:rPr>
        <w:drawing>
          <wp:inline distT="0" distB="0" distL="0" distR="0">
            <wp:extent cx="4572000" cy="2873840"/>
            <wp:effectExtent l="0" t="0" r="0" b="0"/>
            <wp:docPr id="119" name="Imagem 119" descr="C:\Users\50473694808\Desktop\Arquivos\documentacao_imgs\selecione mob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50473694808\Desktop\Arquivos\documentacao_imgs\selecione mobile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131" cy="2877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21C9" w:rsidRPr="005F7448" w:rsidRDefault="009021C9" w:rsidP="009021C9">
      <w:pPr>
        <w:pStyle w:val="cabealho2"/>
        <w:spacing w:line="360" w:lineRule="auto"/>
      </w:pPr>
      <w:r>
        <w:t xml:space="preserve">Configurando url das requisições </w:t>
      </w:r>
      <w:r>
        <w:t xml:space="preserve">Mobile </w:t>
      </w:r>
      <w:r>
        <w:t>com a API Offline</w:t>
      </w:r>
      <w:r w:rsidRPr="005F7448">
        <w:t>:</w:t>
      </w:r>
    </w:p>
    <w:p w:rsidR="009021C9" w:rsidRDefault="009021C9" w:rsidP="009021C9">
      <w:pPr>
        <w:spacing w:line="276" w:lineRule="auto"/>
        <w:rPr>
          <w:sz w:val="22"/>
          <w:lang w:eastAsia="en-US"/>
        </w:rPr>
      </w:pPr>
      <w:r>
        <w:rPr>
          <w:sz w:val="22"/>
          <w:lang w:eastAsia="en-US"/>
        </w:rPr>
        <w:tab/>
        <w:t xml:space="preserve">Com o projeto </w:t>
      </w:r>
      <w:r>
        <w:rPr>
          <w:sz w:val="22"/>
          <w:lang w:eastAsia="en-US"/>
        </w:rPr>
        <w:t>mobile</w:t>
      </w:r>
      <w:r>
        <w:rPr>
          <w:sz w:val="22"/>
          <w:lang w:eastAsia="en-US"/>
        </w:rPr>
        <w:t xml:space="preserve"> aberto</w:t>
      </w:r>
    </w:p>
    <w:p w:rsidR="009021C9" w:rsidRPr="009021C9" w:rsidRDefault="009021C9" w:rsidP="009021C9">
      <w:pPr>
        <w:pStyle w:val="PargrafodaLista"/>
        <w:numPr>
          <w:ilvl w:val="0"/>
          <w:numId w:val="28"/>
        </w:numPr>
        <w:spacing w:line="276" w:lineRule="auto"/>
        <w:rPr>
          <w:sz w:val="22"/>
          <w:lang w:eastAsia="en-US"/>
        </w:rPr>
      </w:pPr>
      <w:r w:rsidRPr="009021C9">
        <w:rPr>
          <w:sz w:val="22"/>
          <w:lang w:eastAsia="en-US"/>
        </w:rPr>
        <w:t>Acesse o arquivo “</w:t>
      </w:r>
      <w:r w:rsidRPr="009021C9">
        <w:rPr>
          <w:b/>
          <w:sz w:val="22"/>
          <w:lang w:eastAsia="en-US"/>
        </w:rPr>
        <w:t>a</w:t>
      </w:r>
      <w:r w:rsidRPr="009021C9">
        <w:rPr>
          <w:b/>
          <w:sz w:val="22"/>
          <w:lang w:eastAsia="en-US"/>
        </w:rPr>
        <w:t>pi.js</w:t>
      </w:r>
      <w:r w:rsidRPr="009021C9">
        <w:rPr>
          <w:sz w:val="22"/>
          <w:lang w:eastAsia="en-US"/>
        </w:rPr>
        <w:t>”. Esse arquivo está localizado em “</w:t>
      </w:r>
      <w:r w:rsidRPr="009021C9">
        <w:rPr>
          <w:b/>
          <w:sz w:val="22"/>
          <w:lang w:eastAsia="en-US"/>
        </w:rPr>
        <w:t>src &gt; services &gt;</w:t>
      </w:r>
      <w:r w:rsidRPr="009021C9">
        <w:rPr>
          <w:sz w:val="22"/>
          <w:lang w:eastAsia="en-US"/>
        </w:rPr>
        <w:t xml:space="preserve"> ” </w:t>
      </w:r>
    </w:p>
    <w:p w:rsidR="009021C9" w:rsidRDefault="009021C9" w:rsidP="009021C9">
      <w:pPr>
        <w:pStyle w:val="PargrafodaLista"/>
        <w:numPr>
          <w:ilvl w:val="0"/>
          <w:numId w:val="28"/>
        </w:numPr>
        <w:spacing w:line="276" w:lineRule="auto"/>
        <w:rPr>
          <w:sz w:val="22"/>
          <w:lang w:eastAsia="en-US"/>
        </w:rPr>
      </w:pPr>
      <w:r>
        <w:rPr>
          <w:sz w:val="22"/>
          <w:lang w:eastAsia="en-US"/>
        </w:rPr>
        <w:t>Altera “</w:t>
      </w:r>
      <w:r>
        <w:rPr>
          <w:b/>
          <w:sz w:val="22"/>
          <w:lang w:eastAsia="en-US"/>
        </w:rPr>
        <w:t>baseURL</w:t>
      </w:r>
      <w:r>
        <w:rPr>
          <w:sz w:val="22"/>
          <w:lang w:eastAsia="en-US"/>
        </w:rPr>
        <w:t>” para a url da sua API</w:t>
      </w:r>
    </w:p>
    <w:p w:rsidR="009021C9" w:rsidRPr="00EA097C" w:rsidRDefault="009021C9" w:rsidP="009021C9">
      <w:pPr>
        <w:spacing w:line="276" w:lineRule="auto"/>
        <w:jc w:val="center"/>
        <w:rPr>
          <w:sz w:val="22"/>
          <w:lang w:eastAsia="en-US"/>
        </w:rPr>
      </w:pPr>
      <w:r w:rsidRPr="009021C9">
        <w:rPr>
          <w:noProof/>
          <w:sz w:val="22"/>
        </w:rPr>
        <w:drawing>
          <wp:inline distT="0" distB="0" distL="0" distR="0">
            <wp:extent cx="5334000" cy="2036445"/>
            <wp:effectExtent l="0" t="0" r="0" b="0"/>
            <wp:docPr id="121" name="Imagem 121" descr="C:\Users\50473694808\Desktop\Arquivos\documentacao_imgs\urlapimob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50473694808\Desktop\Arquivos\documentacao_imgs\urlapimobile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3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21C9" w:rsidRDefault="009021C9" w:rsidP="009021C9">
      <w:pPr>
        <w:pStyle w:val="PargrafodaLista"/>
        <w:spacing w:line="276" w:lineRule="auto"/>
        <w:ind w:left="1080"/>
        <w:jc w:val="center"/>
        <w:rPr>
          <w:sz w:val="22"/>
          <w:lang w:eastAsia="en-US"/>
        </w:rPr>
      </w:pPr>
    </w:p>
    <w:p w:rsidR="009021C9" w:rsidRPr="009021C9" w:rsidRDefault="009021C9" w:rsidP="009021C9">
      <w:pPr>
        <w:pStyle w:val="PargrafodaLista"/>
        <w:numPr>
          <w:ilvl w:val="0"/>
          <w:numId w:val="28"/>
        </w:numPr>
        <w:spacing w:line="276" w:lineRule="auto"/>
        <w:rPr>
          <w:sz w:val="22"/>
          <w:lang w:eastAsia="en-US"/>
        </w:rPr>
      </w:pPr>
      <w:r>
        <w:rPr>
          <w:sz w:val="22"/>
          <w:lang w:eastAsia="en-US"/>
        </w:rPr>
        <w:t>E salve o arquivo</w:t>
      </w:r>
    </w:p>
    <w:p w:rsidR="009021C9" w:rsidRPr="00F25D60" w:rsidRDefault="009021C9" w:rsidP="009021C9">
      <w:pPr>
        <w:pStyle w:val="cabealho2"/>
        <w:spacing w:line="360" w:lineRule="auto"/>
      </w:pPr>
      <w:r>
        <w:t>Configurando url das requisições com a API Online</w:t>
      </w:r>
    </w:p>
    <w:p w:rsidR="009021C9" w:rsidRPr="003F3B62" w:rsidRDefault="009021C9" w:rsidP="003F3B62">
      <w:pPr>
        <w:pStyle w:val="PargrafodaLista"/>
        <w:numPr>
          <w:ilvl w:val="0"/>
          <w:numId w:val="29"/>
        </w:numPr>
        <w:spacing w:before="240" w:after="0" w:line="276" w:lineRule="auto"/>
        <w:rPr>
          <w:sz w:val="22"/>
        </w:rPr>
      </w:pPr>
      <w:r w:rsidRPr="003F3B62">
        <w:rPr>
          <w:sz w:val="22"/>
        </w:rPr>
        <w:t>Como o projeto também já disponibiliza uma API online basta mudar o “</w:t>
      </w:r>
      <w:r w:rsidRPr="003F3B62">
        <w:rPr>
          <w:sz w:val="22"/>
        </w:rPr>
        <w:t>baseURL</w:t>
      </w:r>
      <w:r w:rsidRPr="003F3B62">
        <w:rPr>
          <w:sz w:val="22"/>
        </w:rPr>
        <w:t>”</w:t>
      </w:r>
      <w:r w:rsidRPr="003F3B62">
        <w:rPr>
          <w:sz w:val="22"/>
        </w:rPr>
        <w:t xml:space="preserve"> para a</w:t>
      </w:r>
      <w:r w:rsidRPr="003F3B62">
        <w:rPr>
          <w:sz w:val="22"/>
        </w:rPr>
        <w:t xml:space="preserve"> url da api abaixo, salvar o arquivo e executar o projeto</w:t>
      </w:r>
    </w:p>
    <w:p w:rsidR="009021C9" w:rsidRPr="007B1956" w:rsidRDefault="009021C9" w:rsidP="003F3B62">
      <w:pPr>
        <w:pStyle w:val="PargrafodaLista"/>
        <w:numPr>
          <w:ilvl w:val="0"/>
          <w:numId w:val="29"/>
        </w:numPr>
        <w:spacing w:before="240" w:after="0" w:line="276" w:lineRule="auto"/>
        <w:rPr>
          <w:sz w:val="22"/>
        </w:rPr>
      </w:pPr>
      <w:r>
        <w:rPr>
          <w:b/>
          <w:sz w:val="22"/>
        </w:rPr>
        <w:t>“</w:t>
      </w:r>
      <w:hyperlink r:id="rId56" w:history="1">
        <w:r w:rsidRPr="008B594E">
          <w:rPr>
            <w:b/>
            <w:sz w:val="22"/>
          </w:rPr>
          <w:t>https://apispmedgroup.azurewebsites.net</w:t>
        </w:r>
      </w:hyperlink>
      <w:r>
        <w:rPr>
          <w:b/>
          <w:sz w:val="22"/>
        </w:rPr>
        <w:t>/api</w:t>
      </w:r>
      <w:r>
        <w:rPr>
          <w:sz w:val="22"/>
        </w:rPr>
        <w:t>”</w:t>
      </w:r>
    </w:p>
    <w:p w:rsidR="003F3B62" w:rsidRDefault="003F3B62" w:rsidP="003F3B62">
      <w:pPr>
        <w:pStyle w:val="cabealho2"/>
        <w:spacing w:line="360" w:lineRule="auto"/>
      </w:pPr>
      <w:r>
        <w:lastRenderedPageBreak/>
        <w:t xml:space="preserve">Executando o Projeto </w:t>
      </w:r>
      <w:r>
        <w:t>Mobile</w:t>
      </w:r>
      <w:r w:rsidRPr="005F7448">
        <w:t>:</w:t>
      </w:r>
    </w:p>
    <w:p w:rsidR="00DB36EB" w:rsidRDefault="003F3B62" w:rsidP="003F3B62">
      <w:pPr>
        <w:pStyle w:val="PargrafodaLista"/>
        <w:numPr>
          <w:ilvl w:val="0"/>
          <w:numId w:val="30"/>
        </w:numPr>
        <w:rPr>
          <w:sz w:val="22"/>
        </w:rPr>
      </w:pPr>
      <w:r w:rsidRPr="003F3B62">
        <w:rPr>
          <w:sz w:val="22"/>
        </w:rPr>
        <w:t>Antes de executar o projeto, envie o comando “</w:t>
      </w:r>
      <w:r w:rsidRPr="003F3B62">
        <w:rPr>
          <w:b/>
          <w:sz w:val="22"/>
        </w:rPr>
        <w:t>npm install</w:t>
      </w:r>
      <w:r w:rsidRPr="003F3B62">
        <w:rPr>
          <w:sz w:val="22"/>
        </w:rPr>
        <w:t>” no terminal do console para instalar as dependências</w:t>
      </w:r>
      <w:r>
        <w:rPr>
          <w:sz w:val="22"/>
        </w:rPr>
        <w:t xml:space="preserve"> do projeto</w:t>
      </w:r>
    </w:p>
    <w:p w:rsidR="003F3B62" w:rsidRDefault="003F3B62" w:rsidP="003F3B62">
      <w:pPr>
        <w:pStyle w:val="PargrafodaLista"/>
        <w:numPr>
          <w:ilvl w:val="0"/>
          <w:numId w:val="30"/>
        </w:numPr>
        <w:rPr>
          <w:sz w:val="22"/>
        </w:rPr>
      </w:pPr>
      <w:r>
        <w:rPr>
          <w:sz w:val="22"/>
        </w:rPr>
        <w:t>Seguindo os mesmos processos de instalação citados a cima</w:t>
      </w:r>
    </w:p>
    <w:p w:rsidR="003F3B62" w:rsidRDefault="003F3B62" w:rsidP="003F3B62">
      <w:pPr>
        <w:pStyle w:val="PargrafodaLista"/>
        <w:numPr>
          <w:ilvl w:val="0"/>
          <w:numId w:val="30"/>
        </w:numPr>
        <w:rPr>
          <w:sz w:val="22"/>
        </w:rPr>
      </w:pPr>
      <w:r>
        <w:rPr>
          <w:sz w:val="22"/>
        </w:rPr>
        <w:t xml:space="preserve">Feito isso, abra a pasta raiz do projeto mobile </w:t>
      </w:r>
    </w:p>
    <w:p w:rsidR="003F3B62" w:rsidRDefault="003F3B62" w:rsidP="003F3B62">
      <w:pPr>
        <w:jc w:val="center"/>
        <w:rPr>
          <w:sz w:val="22"/>
        </w:rPr>
      </w:pPr>
      <w:r w:rsidRPr="003F3B62">
        <w:rPr>
          <w:noProof/>
        </w:rPr>
        <w:drawing>
          <wp:inline distT="0" distB="0" distL="0" distR="0">
            <wp:extent cx="4539281" cy="3481705"/>
            <wp:effectExtent l="0" t="0" r="0" b="0"/>
            <wp:docPr id="128" name="Imagem 128" descr="C:\Users\50473694808\Desktop\Arquivos\documentacao_imgs\explo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50473694808\Desktop\Arquivos\documentacao_imgs\explore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59" cy="34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B62" w:rsidRPr="003F3B62" w:rsidRDefault="003F3B62" w:rsidP="003F3B62">
      <w:pPr>
        <w:pStyle w:val="PargrafodaLista"/>
        <w:numPr>
          <w:ilvl w:val="0"/>
          <w:numId w:val="30"/>
        </w:numPr>
        <w:rPr>
          <w:sz w:val="22"/>
        </w:rPr>
      </w:pPr>
      <w:r>
        <w:rPr>
          <w:sz w:val="22"/>
        </w:rPr>
        <w:t>E dentro dela, execute o prompt de comando</w:t>
      </w:r>
    </w:p>
    <w:p w:rsidR="003F3B62" w:rsidRDefault="003F3B62" w:rsidP="003F3B62">
      <w:pPr>
        <w:jc w:val="center"/>
        <w:rPr>
          <w:sz w:val="22"/>
        </w:rPr>
      </w:pPr>
      <w:r w:rsidRPr="003F3B62">
        <w:rPr>
          <w:noProof/>
        </w:rPr>
        <w:drawing>
          <wp:inline distT="0" distB="0" distL="0" distR="0">
            <wp:extent cx="4474840" cy="2230582"/>
            <wp:effectExtent l="0" t="0" r="0" b="0"/>
            <wp:docPr id="129" name="Imagem 129" descr="C:\Users\50473694808\Desktop\Arquivos\documentacao_imgs\c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50473694808\Desktop\Arquivos\documentacao_imgs\cm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962"/>
                    <a:stretch/>
                  </pic:blipFill>
                  <pic:spPr bwMode="auto">
                    <a:xfrm>
                      <a:off x="0" y="0"/>
                      <a:ext cx="4480727" cy="2233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3B62" w:rsidRDefault="003F3B62" w:rsidP="003F3B62">
      <w:pPr>
        <w:pStyle w:val="PargrafodaLista"/>
        <w:numPr>
          <w:ilvl w:val="0"/>
          <w:numId w:val="30"/>
        </w:numPr>
        <w:rPr>
          <w:sz w:val="22"/>
        </w:rPr>
      </w:pPr>
      <w:r>
        <w:rPr>
          <w:sz w:val="22"/>
        </w:rPr>
        <w:t>Verifique se o “</w:t>
      </w:r>
      <w:r w:rsidRPr="00E16D52">
        <w:rPr>
          <w:b/>
          <w:sz w:val="22"/>
        </w:rPr>
        <w:t>node</w:t>
      </w:r>
      <w:r>
        <w:rPr>
          <w:sz w:val="22"/>
        </w:rPr>
        <w:t>”</w:t>
      </w:r>
      <w:r w:rsidR="00E16D52">
        <w:rPr>
          <w:sz w:val="22"/>
        </w:rPr>
        <w:t xml:space="preserve"> está instalado no seu computador, caso contrário, </w:t>
      </w:r>
      <w:r w:rsidR="006C0060">
        <w:rPr>
          <w:sz w:val="22"/>
        </w:rPr>
        <w:t>instale-o, pois,</w:t>
      </w:r>
      <w:r w:rsidR="00E16D52">
        <w:rPr>
          <w:sz w:val="22"/>
        </w:rPr>
        <w:t xml:space="preserve"> será necessário para a execução do projeto mobile</w:t>
      </w:r>
      <w:r w:rsidR="006C0060">
        <w:rPr>
          <w:sz w:val="22"/>
        </w:rPr>
        <w:t>, e também já instale o “</w:t>
      </w:r>
      <w:r w:rsidR="006C0060" w:rsidRPr="006C0060">
        <w:rPr>
          <w:b/>
          <w:sz w:val="22"/>
        </w:rPr>
        <w:t>expo-cli</w:t>
      </w:r>
      <w:r w:rsidR="006C0060">
        <w:rPr>
          <w:sz w:val="22"/>
        </w:rPr>
        <w:t>”, se não o tiver</w:t>
      </w:r>
    </w:p>
    <w:p w:rsidR="00E16D52" w:rsidRDefault="00E16D52" w:rsidP="00E16D52">
      <w:pPr>
        <w:jc w:val="center"/>
        <w:rPr>
          <w:sz w:val="22"/>
        </w:rPr>
      </w:pPr>
      <w:r w:rsidRPr="00E16D52">
        <w:rPr>
          <w:noProof/>
        </w:rPr>
        <w:lastRenderedPageBreak/>
        <w:drawing>
          <wp:inline distT="0" distB="0" distL="0" distR="0">
            <wp:extent cx="5732145" cy="1066196"/>
            <wp:effectExtent l="0" t="0" r="0" b="0"/>
            <wp:docPr id="130" name="Imagem 130" descr="C:\Users\50473694808\Desktop\Arquivos\documentacao_imgs\verific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50473694808\Desktop\Arquivos\documentacao_imgs\verificar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66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060" w:rsidRDefault="006C0060" w:rsidP="006C0060">
      <w:pPr>
        <w:pStyle w:val="PargrafodaLista"/>
        <w:numPr>
          <w:ilvl w:val="0"/>
          <w:numId w:val="30"/>
        </w:numPr>
        <w:rPr>
          <w:sz w:val="22"/>
        </w:rPr>
      </w:pPr>
      <w:r>
        <w:rPr>
          <w:sz w:val="22"/>
        </w:rPr>
        <w:t>Feito isso é só executar o comando “</w:t>
      </w:r>
      <w:r w:rsidRPr="006C0060">
        <w:rPr>
          <w:b/>
          <w:sz w:val="22"/>
        </w:rPr>
        <w:t>react-native run-android</w:t>
      </w:r>
      <w:r>
        <w:rPr>
          <w:sz w:val="22"/>
        </w:rPr>
        <w:t xml:space="preserve">” para o projeto mobile começar a funcionar, que </w:t>
      </w:r>
      <w:r w:rsidR="00D23AA9">
        <w:rPr>
          <w:sz w:val="22"/>
        </w:rPr>
        <w:t>irá</w:t>
      </w:r>
      <w:r>
        <w:rPr>
          <w:sz w:val="22"/>
        </w:rPr>
        <w:t xml:space="preserve"> instalar o aplicativo do Sp Medical Group no seu dispositivo mobile(Android Virtual Device ou no próprio dispositivo móvel, através da conexão com um cabo USB ao computador onde está sendo rodado o projeto)</w:t>
      </w:r>
    </w:p>
    <w:p w:rsidR="00D23AA9" w:rsidRPr="006C0060" w:rsidRDefault="00D23AA9" w:rsidP="006C0060">
      <w:pPr>
        <w:pStyle w:val="PargrafodaLista"/>
        <w:numPr>
          <w:ilvl w:val="0"/>
          <w:numId w:val="30"/>
        </w:numPr>
        <w:rPr>
          <w:sz w:val="22"/>
        </w:rPr>
      </w:pPr>
      <w:r>
        <w:rPr>
          <w:sz w:val="22"/>
        </w:rPr>
        <w:t xml:space="preserve">Após isso, é só abrir o aplicativo e testa-lo.  </w:t>
      </w:r>
    </w:p>
    <w:p w:rsidR="005868F8" w:rsidRPr="00291721" w:rsidRDefault="005868F8" w:rsidP="00291721">
      <w:pPr>
        <w:rPr>
          <w:lang w:eastAsia="en-US"/>
        </w:rPr>
      </w:pPr>
    </w:p>
    <w:p w:rsidR="005D487D" w:rsidRDefault="005D487D">
      <w:pPr>
        <w:rPr>
          <w:rFonts w:asciiTheme="majorHAnsi" w:eastAsiaTheme="majorEastAsia" w:hAnsiTheme="majorHAnsi" w:cstheme="majorBidi"/>
          <w:color w:val="7030A0"/>
          <w:sz w:val="36"/>
          <w:szCs w:val="36"/>
          <w:lang w:eastAsia="en-US"/>
        </w:rPr>
      </w:pPr>
      <w:bookmarkStart w:id="10" w:name="_GoBack"/>
      <w:bookmarkEnd w:id="10"/>
      <w:r>
        <w:rPr>
          <w:lang w:eastAsia="en-US"/>
        </w:rPr>
        <w:br w:type="page"/>
      </w:r>
    </w:p>
    <w:p w:rsidR="004A0592" w:rsidRPr="005F7448" w:rsidRDefault="006E0CD1" w:rsidP="005F7448">
      <w:pPr>
        <w:pStyle w:val="cabealho1"/>
        <w:spacing w:line="276" w:lineRule="auto"/>
        <w:rPr>
          <w:lang w:eastAsia="en-US"/>
        </w:rPr>
      </w:pPr>
      <w:r w:rsidRPr="005F7448">
        <w:rPr>
          <w:lang w:eastAsia="en-US"/>
        </w:rPr>
        <w:lastRenderedPageBreak/>
        <w:t>Funcionalidades</w:t>
      </w:r>
      <w:bookmarkEnd w:id="9"/>
    </w:p>
    <w:p w:rsidR="006E0CD1" w:rsidRPr="005F7448" w:rsidRDefault="006E0CD1" w:rsidP="005F7448">
      <w:pPr>
        <w:spacing w:line="276" w:lineRule="auto"/>
        <w:rPr>
          <w:lang w:eastAsia="en-US"/>
        </w:rPr>
      </w:pPr>
    </w:p>
    <w:p w:rsidR="006E0CD1" w:rsidRPr="005F7448" w:rsidRDefault="006E0CD1" w:rsidP="005F7448">
      <w:pPr>
        <w:pStyle w:val="cabealho2"/>
        <w:spacing w:line="360" w:lineRule="auto"/>
      </w:pPr>
      <w:bookmarkStart w:id="11" w:name="_Toc533767853"/>
      <w:r w:rsidRPr="005F7448">
        <w:t>Web</w:t>
      </w:r>
      <w:bookmarkEnd w:id="11"/>
    </w:p>
    <w:p w:rsidR="00E86E53" w:rsidRPr="005F7448" w:rsidRDefault="00BD46A5" w:rsidP="005F7448">
      <w:pPr>
        <w:spacing w:line="276" w:lineRule="auto"/>
        <w:rPr>
          <w:sz w:val="22"/>
          <w:lang w:eastAsia="en-US"/>
        </w:rPr>
      </w:pPr>
      <w:r w:rsidRPr="005F7448">
        <w:rPr>
          <w:sz w:val="22"/>
          <w:lang w:eastAsia="en-US"/>
        </w:rPr>
        <w:t xml:space="preserve">O </w:t>
      </w:r>
      <w:r w:rsidR="00E21615" w:rsidRPr="005F7448">
        <w:rPr>
          <w:b/>
          <w:sz w:val="22"/>
          <w:lang w:eastAsia="en-US"/>
        </w:rPr>
        <w:t>A</w:t>
      </w:r>
      <w:r w:rsidRPr="005F7448">
        <w:rPr>
          <w:b/>
          <w:sz w:val="22"/>
          <w:lang w:eastAsia="en-US"/>
        </w:rPr>
        <w:t>dministrador</w:t>
      </w:r>
      <w:r w:rsidRPr="005F7448">
        <w:rPr>
          <w:sz w:val="22"/>
          <w:lang w:eastAsia="en-US"/>
        </w:rPr>
        <w:t xml:space="preserve"> do sistema poder</w:t>
      </w:r>
      <w:r w:rsidR="00E86E53" w:rsidRPr="005F7448">
        <w:rPr>
          <w:sz w:val="22"/>
          <w:lang w:eastAsia="en-US"/>
        </w:rPr>
        <w:t>á cadastrar um novo U</w:t>
      </w:r>
      <w:r w:rsidRPr="005F7448">
        <w:rPr>
          <w:sz w:val="22"/>
          <w:lang w:eastAsia="en-US"/>
        </w:rPr>
        <w:t xml:space="preserve">suário, </w:t>
      </w:r>
      <w:r w:rsidR="00E86E53" w:rsidRPr="005F7448">
        <w:rPr>
          <w:sz w:val="22"/>
          <w:lang w:eastAsia="en-US"/>
        </w:rPr>
        <w:t>Paciente (P</w:t>
      </w:r>
      <w:r w:rsidRPr="005F7448">
        <w:rPr>
          <w:sz w:val="22"/>
          <w:lang w:eastAsia="en-US"/>
        </w:rPr>
        <w:t>rontuário),</w:t>
      </w:r>
      <w:r w:rsidR="00E86E53" w:rsidRPr="005F7448">
        <w:rPr>
          <w:sz w:val="22"/>
          <w:lang w:eastAsia="en-US"/>
        </w:rPr>
        <w:t xml:space="preserve"> Médico, C</w:t>
      </w:r>
      <w:r w:rsidR="002C700E" w:rsidRPr="005F7448">
        <w:rPr>
          <w:sz w:val="22"/>
          <w:lang w:eastAsia="en-US"/>
        </w:rPr>
        <w:t>línica e uma</w:t>
      </w:r>
      <w:r w:rsidR="00E86E53" w:rsidRPr="005F7448">
        <w:rPr>
          <w:sz w:val="22"/>
          <w:lang w:eastAsia="en-US"/>
        </w:rPr>
        <w:t xml:space="preserve"> nova C</w:t>
      </w:r>
      <w:r w:rsidR="00146621" w:rsidRPr="005F7448">
        <w:rPr>
          <w:sz w:val="22"/>
          <w:lang w:eastAsia="en-US"/>
        </w:rPr>
        <w:t>onsulta</w:t>
      </w:r>
      <w:r w:rsidR="002C700E" w:rsidRPr="005F7448">
        <w:rPr>
          <w:sz w:val="22"/>
          <w:lang w:eastAsia="en-US"/>
        </w:rPr>
        <w:t xml:space="preserve">, </w:t>
      </w:r>
      <w:r w:rsidR="00146621" w:rsidRPr="005F7448">
        <w:rPr>
          <w:sz w:val="22"/>
          <w:lang w:eastAsia="en-US"/>
        </w:rPr>
        <w:t>p</w:t>
      </w:r>
      <w:r w:rsidR="002C700E" w:rsidRPr="005F7448">
        <w:rPr>
          <w:sz w:val="22"/>
          <w:lang w:eastAsia="en-US"/>
        </w:rPr>
        <w:t>odendo alterar, deleta</w:t>
      </w:r>
      <w:r w:rsidR="00146621" w:rsidRPr="005F7448">
        <w:rPr>
          <w:sz w:val="22"/>
          <w:lang w:eastAsia="en-US"/>
        </w:rPr>
        <w:t>r e exibir uma lista dos mesmos.</w:t>
      </w:r>
      <w:r w:rsidR="00E86E53" w:rsidRPr="005F7448">
        <w:rPr>
          <w:sz w:val="22"/>
          <w:lang w:eastAsia="en-US"/>
        </w:rPr>
        <w:t xml:space="preserve"> Podendo também cadastrar um Localização de casos de doenças, e visualizar a lista do mesmo através de um mapa. </w:t>
      </w:r>
    </w:p>
    <w:p w:rsidR="002C700E" w:rsidRPr="005F7448" w:rsidRDefault="002C700E" w:rsidP="005F7448">
      <w:pPr>
        <w:spacing w:line="276" w:lineRule="auto"/>
        <w:rPr>
          <w:sz w:val="22"/>
          <w:lang w:eastAsia="en-US"/>
        </w:rPr>
      </w:pPr>
      <w:r w:rsidRPr="005F7448">
        <w:rPr>
          <w:sz w:val="22"/>
          <w:lang w:eastAsia="en-US"/>
        </w:rPr>
        <w:t xml:space="preserve">Os </w:t>
      </w:r>
      <w:r w:rsidR="00E21615" w:rsidRPr="005F7448">
        <w:rPr>
          <w:b/>
          <w:sz w:val="22"/>
          <w:lang w:eastAsia="en-US"/>
        </w:rPr>
        <w:t>M</w:t>
      </w:r>
      <w:r w:rsidRPr="005F7448">
        <w:rPr>
          <w:b/>
          <w:sz w:val="22"/>
          <w:lang w:eastAsia="en-US"/>
        </w:rPr>
        <w:t>édicos</w:t>
      </w:r>
      <w:r w:rsidRPr="005F7448">
        <w:rPr>
          <w:sz w:val="22"/>
          <w:lang w:eastAsia="en-US"/>
        </w:rPr>
        <w:t xml:space="preserve"> cadastrado</w:t>
      </w:r>
      <w:r w:rsidR="00BA444B" w:rsidRPr="005F7448">
        <w:rPr>
          <w:sz w:val="22"/>
          <w:lang w:eastAsia="en-US"/>
        </w:rPr>
        <w:t>s</w:t>
      </w:r>
      <w:r w:rsidRPr="005F7448">
        <w:rPr>
          <w:sz w:val="22"/>
          <w:lang w:eastAsia="en-US"/>
        </w:rPr>
        <w:t xml:space="preserve"> no sistema </w:t>
      </w:r>
      <w:r w:rsidR="00BA444B" w:rsidRPr="005F7448">
        <w:rPr>
          <w:sz w:val="22"/>
          <w:lang w:eastAsia="en-US"/>
        </w:rPr>
        <w:t>poderão alterar ou incluir a descrição da consulta que está vinculada ao paciente (prontuário), além de poder visualizar a lista de consultas vinculadas a eles.</w:t>
      </w:r>
    </w:p>
    <w:p w:rsidR="00BA444B" w:rsidRPr="005F7448" w:rsidRDefault="00BA444B" w:rsidP="005F7448">
      <w:pPr>
        <w:spacing w:line="276" w:lineRule="auto"/>
        <w:rPr>
          <w:sz w:val="22"/>
          <w:lang w:eastAsia="en-US"/>
        </w:rPr>
      </w:pPr>
      <w:r w:rsidRPr="005F7448">
        <w:rPr>
          <w:sz w:val="22"/>
          <w:lang w:eastAsia="en-US"/>
        </w:rPr>
        <w:t xml:space="preserve">Os </w:t>
      </w:r>
      <w:r w:rsidR="00E21615" w:rsidRPr="005F7448">
        <w:rPr>
          <w:b/>
          <w:sz w:val="22"/>
          <w:lang w:eastAsia="en-US"/>
        </w:rPr>
        <w:t>P</w:t>
      </w:r>
      <w:r w:rsidRPr="005F7448">
        <w:rPr>
          <w:b/>
          <w:sz w:val="22"/>
          <w:lang w:eastAsia="en-US"/>
        </w:rPr>
        <w:t>acientes</w:t>
      </w:r>
      <w:r w:rsidRPr="005F7448">
        <w:rPr>
          <w:sz w:val="22"/>
          <w:lang w:eastAsia="en-US"/>
        </w:rPr>
        <w:t xml:space="preserve"> poderão apenas visualizar a lista de consultas vinculadas com eles.</w:t>
      </w:r>
    </w:p>
    <w:p w:rsidR="006E0CD1" w:rsidRPr="005F7448" w:rsidRDefault="006E0CD1" w:rsidP="005F7448">
      <w:pPr>
        <w:pStyle w:val="cabealho2"/>
        <w:spacing w:line="360" w:lineRule="auto"/>
      </w:pPr>
      <w:bookmarkStart w:id="12" w:name="_Toc533767854"/>
      <w:r w:rsidRPr="005F7448">
        <w:t>Mobile</w:t>
      </w:r>
      <w:bookmarkEnd w:id="12"/>
    </w:p>
    <w:p w:rsidR="004F7877" w:rsidRPr="005F7448" w:rsidRDefault="004F7877" w:rsidP="005F7448">
      <w:pPr>
        <w:spacing w:line="276" w:lineRule="auto"/>
        <w:rPr>
          <w:b/>
          <w:sz w:val="22"/>
          <w:lang w:eastAsia="en-US"/>
        </w:rPr>
      </w:pPr>
      <w:r w:rsidRPr="005F7448">
        <w:rPr>
          <w:sz w:val="22"/>
          <w:lang w:val="en-US" w:eastAsia="en-US"/>
        </w:rPr>
        <w:t xml:space="preserve">O app não da suporte para usuáriro </w:t>
      </w:r>
      <w:r w:rsidRPr="005F7448">
        <w:rPr>
          <w:b/>
          <w:sz w:val="22"/>
          <w:lang w:eastAsia="en-US"/>
        </w:rPr>
        <w:t>Administradores.</w:t>
      </w:r>
    </w:p>
    <w:p w:rsidR="004F7877" w:rsidRPr="005F7448" w:rsidRDefault="004F7877" w:rsidP="005F7448">
      <w:pPr>
        <w:spacing w:line="276" w:lineRule="auto"/>
        <w:rPr>
          <w:sz w:val="22"/>
          <w:lang w:eastAsia="en-US"/>
        </w:rPr>
      </w:pPr>
      <w:r w:rsidRPr="005F7448">
        <w:rPr>
          <w:sz w:val="22"/>
          <w:lang w:eastAsia="en-US"/>
        </w:rPr>
        <w:t xml:space="preserve">Os </w:t>
      </w:r>
      <w:r w:rsidRPr="005F7448">
        <w:rPr>
          <w:b/>
          <w:sz w:val="22"/>
          <w:lang w:eastAsia="en-US"/>
        </w:rPr>
        <w:t>Médicos</w:t>
      </w:r>
      <w:r w:rsidRPr="005F7448">
        <w:rPr>
          <w:sz w:val="22"/>
          <w:lang w:eastAsia="en-US"/>
        </w:rPr>
        <w:t xml:space="preserve"> poderão ver suas consultas.</w:t>
      </w:r>
    </w:p>
    <w:p w:rsidR="004F7877" w:rsidRPr="005F7448" w:rsidRDefault="004F7877" w:rsidP="005F7448">
      <w:pPr>
        <w:spacing w:line="276" w:lineRule="auto"/>
        <w:rPr>
          <w:sz w:val="22"/>
          <w:lang w:val="en-US" w:eastAsia="en-US"/>
        </w:rPr>
      </w:pPr>
      <w:r w:rsidRPr="005F7448">
        <w:rPr>
          <w:sz w:val="22"/>
          <w:lang w:eastAsia="en-US"/>
        </w:rPr>
        <w:t xml:space="preserve">Os </w:t>
      </w:r>
      <w:r w:rsidRPr="005F7448">
        <w:rPr>
          <w:b/>
          <w:sz w:val="22"/>
          <w:lang w:eastAsia="en-US"/>
        </w:rPr>
        <w:t>Pacientes</w:t>
      </w:r>
      <w:r w:rsidRPr="005F7448">
        <w:rPr>
          <w:sz w:val="22"/>
          <w:lang w:eastAsia="en-US"/>
        </w:rPr>
        <w:t xml:space="preserve"> poderão ver suas consultas.</w:t>
      </w:r>
    </w:p>
    <w:p w:rsidR="006E0CD1" w:rsidRPr="005F7448" w:rsidRDefault="006E0CD1" w:rsidP="005F7448">
      <w:pPr>
        <w:spacing w:line="276" w:lineRule="auto"/>
        <w:rPr>
          <w:lang w:val="en-US" w:eastAsia="en-US"/>
        </w:rPr>
      </w:pPr>
    </w:p>
    <w:p w:rsidR="009A3F87" w:rsidRPr="005F7448" w:rsidRDefault="009A3F87" w:rsidP="005F7448">
      <w:pPr>
        <w:spacing w:line="276" w:lineRule="auto"/>
        <w:rPr>
          <w:lang w:val="en-US" w:eastAsia="en-US"/>
        </w:rPr>
      </w:pPr>
      <w:r w:rsidRPr="005F7448">
        <w:rPr>
          <w:lang w:val="en-US" w:eastAsia="en-US"/>
        </w:rPr>
        <w:br w:type="page"/>
      </w:r>
    </w:p>
    <w:p w:rsidR="006E0CD1" w:rsidRPr="005F7448" w:rsidRDefault="006E0CD1" w:rsidP="005F7448">
      <w:pPr>
        <w:pStyle w:val="cabealho1"/>
        <w:spacing w:line="276" w:lineRule="auto"/>
        <w:rPr>
          <w:lang w:val="en-US" w:eastAsia="en-US"/>
        </w:rPr>
      </w:pPr>
      <w:bookmarkStart w:id="13" w:name="_Toc533767855"/>
      <w:r w:rsidRPr="005F7448">
        <w:rPr>
          <w:lang w:val="en-US" w:eastAsia="en-US"/>
        </w:rPr>
        <w:lastRenderedPageBreak/>
        <w:t>Protótipos</w:t>
      </w:r>
      <w:bookmarkEnd w:id="13"/>
    </w:p>
    <w:p w:rsidR="006E0CD1" w:rsidRPr="005F7448" w:rsidRDefault="006E0CD1" w:rsidP="005F7448">
      <w:pPr>
        <w:spacing w:line="276" w:lineRule="auto"/>
        <w:rPr>
          <w:lang w:val="en-US" w:eastAsia="en-US"/>
        </w:rPr>
      </w:pPr>
    </w:p>
    <w:p w:rsidR="006E0CD1" w:rsidRPr="005F7448" w:rsidRDefault="006E0CD1" w:rsidP="005F7448">
      <w:pPr>
        <w:pStyle w:val="cabealho2"/>
        <w:spacing w:line="360" w:lineRule="auto"/>
      </w:pPr>
      <w:bookmarkStart w:id="14" w:name="_Toc533767856"/>
      <w:r w:rsidRPr="005F7448">
        <w:t>Web</w:t>
      </w:r>
      <w:bookmarkEnd w:id="14"/>
    </w:p>
    <w:p w:rsidR="006E0CD1" w:rsidRPr="005F7448" w:rsidRDefault="006E0CD1" w:rsidP="005F7448">
      <w:pPr>
        <w:spacing w:line="276" w:lineRule="auto"/>
        <w:rPr>
          <w:lang w:val="en-US" w:eastAsia="en-US"/>
        </w:rPr>
      </w:pPr>
    </w:p>
    <w:p w:rsidR="006E0CD1" w:rsidRPr="005F7448" w:rsidRDefault="006E0CD1" w:rsidP="005F7448">
      <w:pPr>
        <w:pStyle w:val="cabealho2"/>
        <w:spacing w:line="360" w:lineRule="auto"/>
      </w:pPr>
      <w:bookmarkStart w:id="15" w:name="_Toc533767857"/>
      <w:r w:rsidRPr="005F7448">
        <w:t>Mobile</w:t>
      </w:r>
      <w:bookmarkEnd w:id="15"/>
    </w:p>
    <w:p w:rsidR="006E0CD1" w:rsidRPr="005F7448" w:rsidRDefault="006E0CD1" w:rsidP="005F7448">
      <w:pPr>
        <w:spacing w:line="276" w:lineRule="auto"/>
        <w:rPr>
          <w:lang w:val="en-US" w:eastAsia="en-US"/>
        </w:rPr>
      </w:pPr>
    </w:p>
    <w:p w:rsidR="009A3F87" w:rsidRPr="005F7448" w:rsidRDefault="009A3F87" w:rsidP="005F7448">
      <w:pPr>
        <w:spacing w:line="276" w:lineRule="auto"/>
        <w:rPr>
          <w:rFonts w:eastAsiaTheme="minorHAnsi"/>
          <w:color w:val="FFFFFF" w:themeColor="background1"/>
          <w:sz w:val="22"/>
          <w:lang w:val="en-US" w:eastAsia="en-US"/>
        </w:rPr>
      </w:pPr>
      <w:r w:rsidRPr="005F7448">
        <w:rPr>
          <w:lang w:val="en-US"/>
        </w:rPr>
        <w:br w:type="page"/>
      </w:r>
    </w:p>
    <w:p w:rsidR="008A7F37" w:rsidRPr="005F7448" w:rsidRDefault="009A3F87" w:rsidP="005F7448">
      <w:pPr>
        <w:pStyle w:val="cabealho1"/>
        <w:spacing w:line="276" w:lineRule="auto"/>
        <w:rPr>
          <w:lang w:val="en-US"/>
        </w:rPr>
      </w:pPr>
      <w:bookmarkStart w:id="16" w:name="_Toc533767858"/>
      <w:r w:rsidRPr="005F7448">
        <w:rPr>
          <w:lang w:val="en-US"/>
        </w:rPr>
        <w:lastRenderedPageBreak/>
        <w:t>Front-End</w:t>
      </w:r>
      <w:bookmarkEnd w:id="16"/>
    </w:p>
    <w:p w:rsidR="009A3F87" w:rsidRPr="005F7448" w:rsidRDefault="009A3F87" w:rsidP="005F7448">
      <w:pPr>
        <w:spacing w:line="276" w:lineRule="auto"/>
        <w:rPr>
          <w:lang w:val="en-US"/>
        </w:rPr>
      </w:pPr>
    </w:p>
    <w:p w:rsidR="00AB5697" w:rsidRPr="005F7448" w:rsidRDefault="00AB5697" w:rsidP="005F7448">
      <w:pPr>
        <w:spacing w:line="276" w:lineRule="auto"/>
        <w:rPr>
          <w:sz w:val="22"/>
          <w:lang w:val="en-US"/>
        </w:rPr>
      </w:pPr>
      <w:r w:rsidRPr="005F7448">
        <w:rPr>
          <w:sz w:val="22"/>
          <w:lang w:val="en-US"/>
        </w:rPr>
        <w:t>Responsividade adequada para o celular</w:t>
      </w:r>
    </w:p>
    <w:p w:rsidR="00AB5697" w:rsidRPr="008808EE" w:rsidRDefault="00AB5697" w:rsidP="008808EE">
      <w:pPr>
        <w:pStyle w:val="cabealho2"/>
        <w:spacing w:line="360" w:lineRule="auto"/>
      </w:pPr>
      <w:r w:rsidRPr="008808EE">
        <w:t>Login / Home</w:t>
      </w:r>
    </w:p>
    <w:p w:rsidR="00AB5697" w:rsidRPr="005F7448" w:rsidRDefault="00AB5697" w:rsidP="005F7448">
      <w:pPr>
        <w:spacing w:line="276" w:lineRule="auto"/>
        <w:jc w:val="center"/>
        <w:rPr>
          <w:lang w:val="en-US"/>
        </w:rPr>
      </w:pPr>
      <w:r w:rsidRPr="005F7448">
        <w:rPr>
          <w:noProof/>
        </w:rPr>
        <w:drawing>
          <wp:inline distT="0" distB="0" distL="0" distR="0" wp14:anchorId="2088B63D" wp14:editId="37C3F796">
            <wp:extent cx="3600000" cy="6432000"/>
            <wp:effectExtent l="0" t="0" r="0" b="0"/>
            <wp:docPr id="28" name="Imagem 28" descr="C:\Users\50473694808\Desktop\Arquivos\senai-spmedicalgroup-webapi-react-mobile-ricardopaulo\_frontend\pranchetas\Web\Prancheta 1-1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50473694808\Desktop\Arquivos\senai-spmedicalgroup-webapi-react-mobile-ricardopaulo\_frontend\pranchetas\Web\Prancheta 1-100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64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5697" w:rsidRPr="005F7448" w:rsidRDefault="00AB5697" w:rsidP="005F7448">
      <w:pPr>
        <w:spacing w:line="276" w:lineRule="auto"/>
        <w:jc w:val="center"/>
        <w:rPr>
          <w:lang w:val="en-US"/>
        </w:rPr>
      </w:pPr>
    </w:p>
    <w:p w:rsidR="00AB5697" w:rsidRPr="005F7448" w:rsidRDefault="00AB5697" w:rsidP="005F7448">
      <w:pPr>
        <w:spacing w:line="276" w:lineRule="auto"/>
        <w:jc w:val="center"/>
        <w:rPr>
          <w:lang w:val="en-US"/>
        </w:rPr>
      </w:pPr>
    </w:p>
    <w:p w:rsidR="00AB5697" w:rsidRPr="005F7448" w:rsidRDefault="00AB5697" w:rsidP="005F7448">
      <w:pPr>
        <w:spacing w:line="276" w:lineRule="auto"/>
        <w:jc w:val="center"/>
        <w:rPr>
          <w:lang w:val="en-US"/>
        </w:rPr>
      </w:pPr>
    </w:p>
    <w:p w:rsidR="00AB5697" w:rsidRPr="005F7448" w:rsidRDefault="00AB5697" w:rsidP="005F7448">
      <w:pPr>
        <w:spacing w:line="276" w:lineRule="auto"/>
        <w:jc w:val="center"/>
        <w:rPr>
          <w:lang w:val="en-US"/>
        </w:rPr>
      </w:pPr>
    </w:p>
    <w:p w:rsidR="00AB5697" w:rsidRPr="008808EE" w:rsidRDefault="00595AE5" w:rsidP="008808EE">
      <w:pPr>
        <w:pStyle w:val="cabealho2"/>
        <w:spacing w:line="360" w:lineRule="auto"/>
        <w:sectPr w:rsidR="00AB5697" w:rsidRPr="008808EE" w:rsidSect="008A7F37">
          <w:pgSz w:w="11907" w:h="16839" w:code="9"/>
          <w:pgMar w:top="1080" w:right="1440" w:bottom="1080" w:left="1440" w:header="720" w:footer="720" w:gutter="0"/>
          <w:cols w:space="720"/>
          <w:docGrid w:linePitch="360"/>
        </w:sectPr>
      </w:pPr>
      <w:r w:rsidRPr="008808EE">
        <w:t>Lista de Consultas de Paciente  , Lista de Consultas de Médico</w:t>
      </w:r>
    </w:p>
    <w:p w:rsidR="00595AE5" w:rsidRPr="005F7448" w:rsidRDefault="00AB5697" w:rsidP="005F7448">
      <w:pPr>
        <w:spacing w:line="276" w:lineRule="auto"/>
        <w:jc w:val="center"/>
        <w:rPr>
          <w:noProof/>
        </w:rPr>
      </w:pPr>
      <w:r w:rsidRPr="005F7448">
        <w:rPr>
          <w:noProof/>
        </w:rPr>
        <w:lastRenderedPageBreak/>
        <w:drawing>
          <wp:inline distT="0" distB="0" distL="0" distR="0" wp14:anchorId="73C2E8EB" wp14:editId="176E729D">
            <wp:extent cx="2160000" cy="5716802"/>
            <wp:effectExtent l="0" t="0" r="0" b="0"/>
            <wp:docPr id="29" name="Imagem 29" descr="C:\Users\50473694808\Desktop\Arquivos\senai-spmedicalgroup-webapi-react-mobile-ricardopaulo\_frontend\pranchetas\Web\Prancheta 2-1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50473694808\Desktop\Arquivos\senai-spmedicalgroup-webapi-react-mobile-ricardopaulo\_frontend\pranchetas\Web\Prancheta 2-100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5716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5AE5" w:rsidRPr="005F7448">
        <w:rPr>
          <w:noProof/>
        </w:rPr>
        <w:tab/>
      </w:r>
      <w:r w:rsidR="00595AE5" w:rsidRPr="005F7448">
        <w:rPr>
          <w:noProof/>
        </w:rPr>
        <w:tab/>
      </w:r>
      <w:r w:rsidRPr="005F7448">
        <w:rPr>
          <w:noProof/>
        </w:rPr>
        <w:drawing>
          <wp:inline distT="0" distB="0" distL="0" distR="0" wp14:anchorId="16B7426F" wp14:editId="0F7C642F">
            <wp:extent cx="2160000" cy="4651200"/>
            <wp:effectExtent l="0" t="0" r="0" b="0"/>
            <wp:docPr id="30" name="Imagem 30" descr="C:\Users\50473694808\Desktop\Arquivos\senai-spmedicalgroup-webapi-react-mobile-ricardopaulo\_frontend\pranchetas\Web\Prancheta 3-1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50473694808\Desktop\Arquivos\senai-spmedicalgroup-webapi-react-mobile-ricardopaulo\_frontend\pranchetas\Web\Prancheta 3-100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46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AE5" w:rsidRPr="005F7448" w:rsidRDefault="00595AE5" w:rsidP="005F7448">
      <w:pPr>
        <w:spacing w:line="276" w:lineRule="auto"/>
        <w:rPr>
          <w:noProof/>
        </w:rPr>
      </w:pPr>
      <w:r w:rsidRPr="005F7448">
        <w:rPr>
          <w:noProof/>
        </w:rPr>
        <w:br w:type="page"/>
      </w:r>
    </w:p>
    <w:p w:rsidR="00AB5697" w:rsidRPr="008808EE" w:rsidRDefault="00595AE5" w:rsidP="008808EE">
      <w:pPr>
        <w:pStyle w:val="cabealho2"/>
        <w:spacing w:line="360" w:lineRule="auto"/>
      </w:pPr>
      <w:r w:rsidRPr="008808EE">
        <w:lastRenderedPageBreak/>
        <w:t>DashBoard Adminstrador</w:t>
      </w:r>
    </w:p>
    <w:p w:rsidR="00595AE5" w:rsidRPr="005F7448" w:rsidRDefault="00595AE5" w:rsidP="005F7448">
      <w:pPr>
        <w:spacing w:line="276" w:lineRule="auto"/>
        <w:jc w:val="center"/>
        <w:rPr>
          <w:noProof/>
        </w:rPr>
      </w:pPr>
      <w:r w:rsidRPr="005F7448">
        <w:rPr>
          <w:noProof/>
        </w:rPr>
        <w:drawing>
          <wp:inline distT="0" distB="0" distL="0" distR="0" wp14:anchorId="4CF374F0" wp14:editId="32D9EF09">
            <wp:extent cx="2268000" cy="8845948"/>
            <wp:effectExtent l="0" t="0" r="0" b="0"/>
            <wp:docPr id="31" name="Imagem 31" descr="C:\Users\50473694808\Desktop\Arquivos\senai-spmedicalgroup-webapi-react-mobile-ricardopaulo\_frontend\pranchetas\Web\Prancheta 10-1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50473694808\Desktop\Arquivos\senai-spmedicalgroup-webapi-react-mobile-ricardopaulo\_frontend\pranchetas\Web\Prancheta 10-100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0" cy="8845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AE5" w:rsidRPr="008808EE" w:rsidRDefault="00595AE5" w:rsidP="008808EE">
      <w:pPr>
        <w:pStyle w:val="cabealho2"/>
        <w:spacing w:line="360" w:lineRule="auto"/>
      </w:pPr>
      <w:r w:rsidRPr="008808EE">
        <w:lastRenderedPageBreak/>
        <w:t>Cadastar Consulta, Cadastrar Prontuário, Cadastrar Médico, Cadastrar Usuário</w:t>
      </w:r>
    </w:p>
    <w:p w:rsidR="00595AE5" w:rsidRPr="005F7448" w:rsidRDefault="00595AE5" w:rsidP="005F7448">
      <w:pPr>
        <w:spacing w:line="276" w:lineRule="auto"/>
        <w:jc w:val="center"/>
        <w:rPr>
          <w:noProof/>
        </w:rPr>
      </w:pPr>
      <w:r w:rsidRPr="005F7448">
        <w:rPr>
          <w:noProof/>
        </w:rPr>
        <w:drawing>
          <wp:inline distT="0" distB="0" distL="0" distR="0" wp14:anchorId="011B1C68" wp14:editId="081D8406">
            <wp:extent cx="2160000" cy="3329701"/>
            <wp:effectExtent l="0" t="0" r="0" b="0"/>
            <wp:docPr id="98" name="Imagem 98" descr="C:\Users\50473694808\Desktop\Arquivos\senai-spmedicalgroup-webapi-react-mobile-ricardopaulo\_frontend\pranchetas\Web\Prancheta 13-1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50473694808\Desktop\Arquivos\senai-spmedicalgroup-webapi-react-mobile-ricardopaulo\_frontend\pranchetas\Web\Prancheta 13-100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3329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7448">
        <w:rPr>
          <w:noProof/>
        </w:rPr>
        <w:t xml:space="preserve"> </w:t>
      </w:r>
      <w:r w:rsidRPr="005F7448">
        <w:rPr>
          <w:noProof/>
        </w:rPr>
        <w:tab/>
      </w:r>
      <w:r w:rsidRPr="005F7448">
        <w:rPr>
          <w:noProof/>
        </w:rPr>
        <w:tab/>
      </w:r>
      <w:r w:rsidRPr="005F7448">
        <w:rPr>
          <w:noProof/>
        </w:rPr>
        <w:drawing>
          <wp:inline distT="0" distB="0" distL="0" distR="0" wp14:anchorId="1FB0C3BF" wp14:editId="5B52455C">
            <wp:extent cx="2160000" cy="3319200"/>
            <wp:effectExtent l="0" t="0" r="0" b="0"/>
            <wp:docPr id="96" name="Imagem 96" descr="C:\Users\50473694808\Desktop\Arquivos\senai-spmedicalgroup-webapi-react-mobile-ricardopaulo\_frontend\pranchetas\Web\Prancheta 11-1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50473694808\Desktop\Arquivos\senai-spmedicalgroup-webapi-react-mobile-ricardopaulo\_frontend\pranchetas\Web\Prancheta 11-100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33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AE5" w:rsidRPr="005F7448" w:rsidRDefault="00595AE5" w:rsidP="005F7448">
      <w:pPr>
        <w:spacing w:line="276" w:lineRule="auto"/>
        <w:jc w:val="center"/>
        <w:rPr>
          <w:noProof/>
        </w:rPr>
      </w:pPr>
    </w:p>
    <w:p w:rsidR="00595AE5" w:rsidRPr="005F7448" w:rsidRDefault="00595AE5" w:rsidP="005F7448">
      <w:pPr>
        <w:spacing w:line="276" w:lineRule="auto"/>
        <w:jc w:val="center"/>
        <w:rPr>
          <w:noProof/>
        </w:rPr>
      </w:pPr>
      <w:r w:rsidRPr="005F7448">
        <w:rPr>
          <w:noProof/>
        </w:rPr>
        <w:drawing>
          <wp:inline distT="0" distB="0" distL="0" distR="0" wp14:anchorId="7E3BC57E" wp14:editId="56146244">
            <wp:extent cx="2160000" cy="4043721"/>
            <wp:effectExtent l="0" t="0" r="0" b="0"/>
            <wp:docPr id="97" name="Imagem 97" descr="C:\Users\50473694808\Desktop\Arquivos\senai-spmedicalgroup-webapi-react-mobile-ricardopaulo\_frontend\pranchetas\Web\Prancheta 12-1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50473694808\Desktop\Arquivos\senai-spmedicalgroup-webapi-react-mobile-ricardopaulo\_frontend\pranchetas\Web\Prancheta 12-100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404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7448">
        <w:rPr>
          <w:noProof/>
        </w:rPr>
        <w:t xml:space="preserve"> </w:t>
      </w:r>
      <w:r w:rsidRPr="005F7448">
        <w:rPr>
          <w:noProof/>
        </w:rPr>
        <w:tab/>
      </w:r>
      <w:r w:rsidRPr="005F7448">
        <w:rPr>
          <w:noProof/>
        </w:rPr>
        <w:tab/>
      </w:r>
      <w:r w:rsidRPr="005F7448">
        <w:rPr>
          <w:noProof/>
        </w:rPr>
        <w:drawing>
          <wp:inline distT="0" distB="0" distL="0" distR="0" wp14:anchorId="16E84319" wp14:editId="6762E23F">
            <wp:extent cx="2160000" cy="3031200"/>
            <wp:effectExtent l="0" t="0" r="0" b="0"/>
            <wp:docPr id="27" name="Imagem 27" descr="C:\Users\50473694808\Desktop\Arquivos\senai-spmedicalgroup-webapi-react-mobile-ricardopaulo\_frontend\pranchetas\Web\Prancheta 14-1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50473694808\Desktop\Arquivos\senai-spmedicalgroup-webapi-react-mobile-ricardopaulo\_frontend\pranchetas\Web\Prancheta 14-100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303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AE5" w:rsidRPr="005F7448" w:rsidRDefault="00595AE5" w:rsidP="005F7448">
      <w:pPr>
        <w:spacing w:line="276" w:lineRule="auto"/>
        <w:jc w:val="center"/>
        <w:rPr>
          <w:noProof/>
        </w:rPr>
      </w:pPr>
    </w:p>
    <w:p w:rsidR="00595AE5" w:rsidRPr="005F7448" w:rsidRDefault="00595AE5" w:rsidP="005F7448">
      <w:pPr>
        <w:spacing w:line="276" w:lineRule="auto"/>
        <w:jc w:val="center"/>
        <w:rPr>
          <w:noProof/>
        </w:rPr>
      </w:pPr>
    </w:p>
    <w:p w:rsidR="00595AE5" w:rsidRPr="008808EE" w:rsidRDefault="00595AE5" w:rsidP="008808EE">
      <w:pPr>
        <w:pStyle w:val="cabealho2"/>
        <w:spacing w:line="360" w:lineRule="auto"/>
      </w:pPr>
      <w:r w:rsidRPr="008808EE">
        <w:lastRenderedPageBreak/>
        <w:t>Cadastrar Localização</w:t>
      </w:r>
    </w:p>
    <w:p w:rsidR="00595AE5" w:rsidRPr="005F7448" w:rsidRDefault="00595AE5" w:rsidP="005F7448">
      <w:pPr>
        <w:spacing w:line="276" w:lineRule="auto"/>
        <w:jc w:val="center"/>
        <w:rPr>
          <w:noProof/>
        </w:rPr>
      </w:pPr>
      <w:r w:rsidRPr="005F7448">
        <w:rPr>
          <w:noProof/>
        </w:rPr>
        <w:drawing>
          <wp:inline distT="0" distB="0" distL="0" distR="0" wp14:anchorId="46BA2386" wp14:editId="6DF1A930">
            <wp:extent cx="2160000" cy="3744000"/>
            <wp:effectExtent l="0" t="0" r="0" b="0"/>
            <wp:docPr id="108" name="Imagem 108" descr="C:\Users\50473694808\Desktop\Arquivos\senai-spmedicalgroup-webapi-react-mobile-ricardopaulo\_frontend\pranchetas\Web\Prancheta 28-1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50473694808\Desktop\Arquivos\senai-spmedicalgroup-webapi-react-mobile-ricardopaulo\_frontend\pranchetas\Web\Prancheta 28-100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37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AE5" w:rsidRPr="005F7448" w:rsidRDefault="00595AE5" w:rsidP="005F7448">
      <w:pPr>
        <w:spacing w:line="276" w:lineRule="auto"/>
        <w:rPr>
          <w:noProof/>
        </w:rPr>
      </w:pPr>
      <w:r w:rsidRPr="005F7448">
        <w:rPr>
          <w:noProof/>
        </w:rPr>
        <w:br w:type="page"/>
      </w:r>
    </w:p>
    <w:p w:rsidR="00595AE5" w:rsidRPr="005F7448" w:rsidRDefault="00595AE5" w:rsidP="005F7448">
      <w:pPr>
        <w:spacing w:line="276" w:lineRule="auto"/>
        <w:rPr>
          <w:noProof/>
        </w:rPr>
      </w:pPr>
    </w:p>
    <w:p w:rsidR="00595AE5" w:rsidRPr="005F7448" w:rsidRDefault="00595AE5" w:rsidP="005F7448">
      <w:pPr>
        <w:spacing w:line="276" w:lineRule="auto"/>
        <w:rPr>
          <w:sz w:val="22"/>
          <w:lang w:val="en-US"/>
        </w:rPr>
      </w:pPr>
      <w:r w:rsidRPr="005F7448">
        <w:rPr>
          <w:sz w:val="22"/>
          <w:lang w:val="en-US"/>
        </w:rPr>
        <w:t>Responsividade adequada para o web, PC.</w:t>
      </w:r>
    </w:p>
    <w:p w:rsidR="00595AE5" w:rsidRPr="008808EE" w:rsidRDefault="00595AE5" w:rsidP="008808EE">
      <w:pPr>
        <w:pStyle w:val="cabealho2"/>
        <w:spacing w:line="360" w:lineRule="auto"/>
      </w:pPr>
      <w:r w:rsidRPr="008808EE">
        <w:t>Login</w:t>
      </w:r>
    </w:p>
    <w:p w:rsidR="00595AE5" w:rsidRPr="005F7448" w:rsidRDefault="00595AE5" w:rsidP="005F7448">
      <w:pPr>
        <w:spacing w:line="276" w:lineRule="auto"/>
        <w:rPr>
          <w:noProof/>
        </w:rPr>
      </w:pPr>
      <w:r w:rsidRPr="005F7448">
        <w:rPr>
          <w:noProof/>
        </w:rPr>
        <w:drawing>
          <wp:inline distT="0" distB="0" distL="0" distR="0" wp14:anchorId="761197B2" wp14:editId="1BF58313">
            <wp:extent cx="5400000" cy="3031579"/>
            <wp:effectExtent l="0" t="0" r="0" b="0"/>
            <wp:docPr id="104" name="Imagem 104" descr="C:\Users\50473694808\Desktop\Arquivos\senai-spmedicalgroup-webapi-react-mobile-ricardopaulo\_frontend\pranchetas\Web\Prancheta 16-1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50473694808\Desktop\Arquivos\senai-spmedicalgroup-webapi-react-mobile-ricardopaulo\_frontend\pranchetas\Web\Prancheta 16-100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1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AE5" w:rsidRPr="005F7448" w:rsidRDefault="00595AE5" w:rsidP="005F7448">
      <w:pPr>
        <w:spacing w:line="276" w:lineRule="auto"/>
        <w:rPr>
          <w:noProof/>
        </w:rPr>
      </w:pPr>
    </w:p>
    <w:p w:rsidR="00595AE5" w:rsidRPr="008808EE" w:rsidRDefault="00595AE5" w:rsidP="008808EE">
      <w:pPr>
        <w:pStyle w:val="cabealho2"/>
        <w:spacing w:line="360" w:lineRule="auto"/>
      </w:pPr>
      <w:r w:rsidRPr="008808EE">
        <w:t>Lista Consultas</w:t>
      </w:r>
    </w:p>
    <w:p w:rsidR="00595AE5" w:rsidRPr="005F7448" w:rsidRDefault="00595AE5" w:rsidP="005F7448">
      <w:pPr>
        <w:spacing w:line="276" w:lineRule="auto"/>
        <w:jc w:val="center"/>
        <w:rPr>
          <w:lang w:val="en-US"/>
        </w:rPr>
      </w:pPr>
      <w:r w:rsidRPr="005F7448">
        <w:rPr>
          <w:noProof/>
        </w:rPr>
        <w:drawing>
          <wp:inline distT="0" distB="0" distL="0" distR="0" wp14:anchorId="3365E2E3" wp14:editId="66BDE5F2">
            <wp:extent cx="4320000" cy="3315789"/>
            <wp:effectExtent l="0" t="0" r="0" b="0"/>
            <wp:docPr id="105" name="Imagem 105" descr="C:\Users\50473694808\Desktop\Arquivos\senai-spmedicalgroup-webapi-react-mobile-ricardopaulo\_frontend\pranchetas\Web\Prancheta 17-1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50473694808\Desktop\Arquivos\senai-spmedicalgroup-webapi-react-mobile-ricardopaulo\_frontend\pranchetas\Web\Prancheta 17-100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315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AE5" w:rsidRPr="005F7448" w:rsidRDefault="00595AE5" w:rsidP="005F7448">
      <w:pPr>
        <w:spacing w:line="276" w:lineRule="auto"/>
        <w:rPr>
          <w:lang w:val="en-US"/>
        </w:rPr>
      </w:pPr>
      <w:r w:rsidRPr="005F7448">
        <w:rPr>
          <w:lang w:val="en-US"/>
        </w:rPr>
        <w:br w:type="page"/>
      </w:r>
    </w:p>
    <w:p w:rsidR="00AB5697" w:rsidRPr="005F7448" w:rsidRDefault="00AB5697" w:rsidP="005F7448">
      <w:pPr>
        <w:spacing w:line="276" w:lineRule="auto"/>
        <w:rPr>
          <w:lang w:val="en-US"/>
        </w:rPr>
        <w:sectPr w:rsidR="00AB5697" w:rsidRPr="005F7448" w:rsidSect="00AB5697">
          <w:type w:val="continuous"/>
          <w:pgSz w:w="11907" w:h="16839" w:code="9"/>
          <w:pgMar w:top="1080" w:right="1440" w:bottom="1080" w:left="1440" w:header="720" w:footer="720" w:gutter="0"/>
          <w:cols w:space="720"/>
          <w:docGrid w:linePitch="360"/>
        </w:sectPr>
      </w:pPr>
    </w:p>
    <w:p w:rsidR="00595AE5" w:rsidRPr="008808EE" w:rsidRDefault="00595AE5" w:rsidP="008808EE">
      <w:pPr>
        <w:pStyle w:val="cabealho2"/>
        <w:spacing w:line="360" w:lineRule="auto"/>
      </w:pPr>
      <w:r w:rsidRPr="008808EE">
        <w:lastRenderedPageBreak/>
        <w:t>DashBoard Adminstrador</w:t>
      </w:r>
    </w:p>
    <w:p w:rsidR="00AB5697" w:rsidRPr="005F7448" w:rsidRDefault="00595AE5" w:rsidP="005F7448">
      <w:pPr>
        <w:spacing w:line="276" w:lineRule="auto"/>
        <w:jc w:val="center"/>
        <w:rPr>
          <w:lang w:val="en-US"/>
        </w:rPr>
        <w:sectPr w:rsidR="00AB5697" w:rsidRPr="005F7448" w:rsidSect="00AB5697">
          <w:type w:val="continuous"/>
          <w:pgSz w:w="11907" w:h="16839" w:code="9"/>
          <w:pgMar w:top="1080" w:right="1440" w:bottom="1080" w:left="1440" w:header="720" w:footer="720" w:gutter="0"/>
          <w:cols w:space="720"/>
          <w:docGrid w:linePitch="360"/>
        </w:sectPr>
      </w:pPr>
      <w:r w:rsidRPr="005F7448">
        <w:rPr>
          <w:noProof/>
        </w:rPr>
        <w:drawing>
          <wp:inline distT="0" distB="0" distL="0" distR="0" wp14:anchorId="44308EE4" wp14:editId="15E690E4">
            <wp:extent cx="4320000" cy="7578947"/>
            <wp:effectExtent l="0" t="0" r="0" b="0"/>
            <wp:docPr id="106" name="Imagem 106" descr="C:\Users\50473694808\Desktop\Arquivos\senai-spmedicalgroup-webapi-react-mobile-ricardopaulo\_frontend\pranchetas\Web\Prancheta 19-1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50473694808\Desktop\Arquivos\senai-spmedicalgroup-webapi-react-mobile-ricardopaulo\_frontend\pranchetas\Web\Prancheta 19-100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7578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7877" w:rsidRPr="005F7448" w:rsidRDefault="004F7877" w:rsidP="005F7448">
      <w:pPr>
        <w:spacing w:line="276" w:lineRule="auto"/>
        <w:rPr>
          <w:lang w:val="en-US"/>
        </w:rPr>
      </w:pPr>
    </w:p>
    <w:p w:rsidR="009A3F87" w:rsidRPr="005F7448" w:rsidRDefault="009A3F87" w:rsidP="005F7448">
      <w:pPr>
        <w:spacing w:line="276" w:lineRule="auto"/>
        <w:rPr>
          <w:lang w:val="en-US"/>
        </w:rPr>
      </w:pPr>
    </w:p>
    <w:p w:rsidR="009A3F87" w:rsidRPr="005F7448" w:rsidRDefault="009A3F87" w:rsidP="005F7448">
      <w:pPr>
        <w:pStyle w:val="cabealho1"/>
        <w:spacing w:line="276" w:lineRule="auto"/>
      </w:pPr>
      <w:bookmarkStart w:id="17" w:name="_Toc533767859"/>
      <w:r w:rsidRPr="005F7448">
        <w:lastRenderedPageBreak/>
        <w:t>Mobile</w:t>
      </w:r>
      <w:bookmarkEnd w:id="17"/>
    </w:p>
    <w:p w:rsidR="009A3F87" w:rsidRPr="005F7448" w:rsidRDefault="009A3F87" w:rsidP="005F7448">
      <w:pPr>
        <w:spacing w:line="276" w:lineRule="auto"/>
      </w:pPr>
    </w:p>
    <w:p w:rsidR="00595AE5" w:rsidRPr="008808EE" w:rsidRDefault="00595AE5" w:rsidP="008808EE">
      <w:pPr>
        <w:pStyle w:val="cabealho2"/>
        <w:spacing w:line="360" w:lineRule="auto"/>
      </w:pPr>
      <w:r w:rsidRPr="008808EE">
        <w:t>Login</w:t>
      </w:r>
    </w:p>
    <w:p w:rsidR="00E86E53" w:rsidRPr="005F7448" w:rsidRDefault="00595AE5" w:rsidP="005F7448">
      <w:pPr>
        <w:spacing w:line="276" w:lineRule="auto"/>
        <w:jc w:val="center"/>
      </w:pPr>
      <w:r w:rsidRPr="005F7448">
        <w:rPr>
          <w:noProof/>
        </w:rPr>
        <w:drawing>
          <wp:inline distT="0" distB="0" distL="0" distR="0" wp14:anchorId="01802F0F" wp14:editId="2D99F418">
            <wp:extent cx="2520000" cy="4200000"/>
            <wp:effectExtent l="0" t="0" r="0" b="0"/>
            <wp:docPr id="100" name="Imagem 100" descr="C:\Users\50473694808\Desktop\Arquivos\senai-spmedicalgroup-webapi-react-mobile-ricardopaulo\_frontend\pranchetas\Mobile\Prancheta 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50473694808\Desktop\Arquivos\senai-spmedicalgroup-webapi-react-mobile-ricardopaulo\_frontend\pranchetas\Mobile\Prancheta 21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6E53" w:rsidRPr="005F7448" w:rsidRDefault="00E86E53" w:rsidP="005F7448">
      <w:pPr>
        <w:spacing w:line="276" w:lineRule="auto"/>
      </w:pPr>
      <w:r w:rsidRPr="005F7448">
        <w:br w:type="page"/>
      </w:r>
    </w:p>
    <w:p w:rsidR="00E86E53" w:rsidRPr="008808EE" w:rsidRDefault="00E86E53" w:rsidP="008808EE">
      <w:pPr>
        <w:pStyle w:val="cabealho2"/>
        <w:spacing w:line="360" w:lineRule="auto"/>
      </w:pPr>
      <w:r w:rsidRPr="008808EE">
        <w:lastRenderedPageBreak/>
        <w:t>Lista Consultas de Paciente, Lista Consultas de Médico</w:t>
      </w:r>
    </w:p>
    <w:p w:rsidR="009A3F87" w:rsidRPr="005F7448" w:rsidRDefault="00E86E53" w:rsidP="005F7448">
      <w:pPr>
        <w:spacing w:line="276" w:lineRule="auto"/>
        <w:jc w:val="center"/>
      </w:pPr>
      <w:r w:rsidRPr="005F7448">
        <w:rPr>
          <w:noProof/>
        </w:rPr>
        <w:drawing>
          <wp:inline distT="0" distB="0" distL="0" distR="0" wp14:anchorId="0B12CC47" wp14:editId="6B33767D">
            <wp:extent cx="2520000" cy="5376935"/>
            <wp:effectExtent l="0" t="0" r="0" b="0"/>
            <wp:docPr id="102" name="Imagem 102" descr="C:\Users\50473694808\Desktop\Arquivos\senai-spmedicalgroup-webapi-react-mobile-ricardopaulo\_frontend\pranchetas\Mobile\Prancheta 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50473694808\Desktop\Arquivos\senai-spmedicalgroup-webapi-react-mobile-ricardopaulo\_frontend\pranchetas\Mobile\Prancheta 25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37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7448">
        <w:rPr>
          <w:noProof/>
        </w:rPr>
        <w:t xml:space="preserve"> </w:t>
      </w:r>
      <w:r w:rsidRPr="005F7448">
        <w:rPr>
          <w:noProof/>
        </w:rPr>
        <w:tab/>
      </w:r>
      <w:r w:rsidRPr="005F7448">
        <w:rPr>
          <w:noProof/>
        </w:rPr>
        <w:tab/>
      </w:r>
      <w:r w:rsidRPr="005F7448">
        <w:rPr>
          <w:noProof/>
        </w:rPr>
        <w:drawing>
          <wp:inline distT="0" distB="0" distL="0" distR="0" wp14:anchorId="3A2A7A2C" wp14:editId="0A9DCCF8">
            <wp:extent cx="2520000" cy="5354127"/>
            <wp:effectExtent l="0" t="0" r="0" b="0"/>
            <wp:docPr id="101" name="Imagem 101" descr="C:\Users\50473694808\Desktop\Arquivos\senai-spmedicalgroup-webapi-react-mobile-ricardopaulo\_frontend\pranchetas\Mobile\Prancheta 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50473694808\Desktop\Arquivos\senai-spmedicalgroup-webapi-react-mobile-ricardopaulo\_frontend\pranchetas\Mobile\Prancheta 24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354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3F87" w:rsidRPr="005F7448">
        <w:br w:type="page"/>
      </w:r>
    </w:p>
    <w:p w:rsidR="009A3F87" w:rsidRPr="005F7448" w:rsidRDefault="009A3F87" w:rsidP="005F7448">
      <w:pPr>
        <w:pStyle w:val="cabealho1"/>
        <w:spacing w:line="276" w:lineRule="auto"/>
      </w:pPr>
      <w:bookmarkStart w:id="18" w:name="_Toc533767860"/>
      <w:r w:rsidRPr="005F7448">
        <w:lastRenderedPageBreak/>
        <w:t>Arquitetura do Projeto</w:t>
      </w:r>
      <w:bookmarkEnd w:id="18"/>
    </w:p>
    <w:p w:rsidR="009A3F87" w:rsidRPr="005F7448" w:rsidRDefault="009A3F87" w:rsidP="005F7448">
      <w:pPr>
        <w:spacing w:line="276" w:lineRule="auto"/>
      </w:pPr>
    </w:p>
    <w:p w:rsidR="009A3F87" w:rsidRPr="005F7448" w:rsidRDefault="009A3F87" w:rsidP="005F7448">
      <w:pPr>
        <w:spacing w:line="276" w:lineRule="auto"/>
      </w:pPr>
      <w:r w:rsidRPr="005F7448">
        <w:br w:type="page"/>
      </w:r>
    </w:p>
    <w:p w:rsidR="009A3F87" w:rsidRPr="005F7448" w:rsidRDefault="009A3F87" w:rsidP="005F7448">
      <w:pPr>
        <w:pStyle w:val="cabealho1"/>
        <w:spacing w:line="276" w:lineRule="auto"/>
      </w:pPr>
      <w:bookmarkStart w:id="19" w:name="_Toc533767861"/>
      <w:r w:rsidRPr="005F7448">
        <w:lastRenderedPageBreak/>
        <w:t>Referências</w:t>
      </w:r>
      <w:bookmarkEnd w:id="19"/>
    </w:p>
    <w:p w:rsidR="00F03B38" w:rsidRPr="005F7448" w:rsidRDefault="00F03B38" w:rsidP="005F7448">
      <w:pPr>
        <w:spacing w:line="276" w:lineRule="auto"/>
      </w:pPr>
    </w:p>
    <w:p w:rsidR="00F03B38" w:rsidRPr="005F7448" w:rsidRDefault="00F03B38" w:rsidP="008808EE">
      <w:pPr>
        <w:pStyle w:val="cabealho2"/>
        <w:spacing w:line="360" w:lineRule="auto"/>
      </w:pPr>
      <w:bookmarkStart w:id="20" w:name="_Toc533767862"/>
      <w:r w:rsidRPr="005F7448">
        <w:t>Links</w:t>
      </w:r>
      <w:bookmarkEnd w:id="20"/>
    </w:p>
    <w:p w:rsidR="00F03B38" w:rsidRPr="005F7448" w:rsidRDefault="00F03B38" w:rsidP="005F7448">
      <w:pPr>
        <w:spacing w:line="276" w:lineRule="auto"/>
      </w:pPr>
    </w:p>
    <w:p w:rsidR="00F03B38" w:rsidRPr="005F7448" w:rsidRDefault="00F03B38" w:rsidP="008808EE">
      <w:pPr>
        <w:pStyle w:val="cabealho2"/>
        <w:spacing w:line="360" w:lineRule="auto"/>
      </w:pPr>
      <w:bookmarkStart w:id="21" w:name="_Toc533767863"/>
      <w:r w:rsidRPr="005F7448">
        <w:t>Livros</w:t>
      </w:r>
      <w:bookmarkEnd w:id="21"/>
    </w:p>
    <w:sectPr w:rsidR="00F03B38" w:rsidRPr="005F7448" w:rsidSect="00AB5697">
      <w:type w:val="continuous"/>
      <w:pgSz w:w="11907" w:h="16839" w:code="9"/>
      <w:pgMar w:top="1080" w:right="1440" w:bottom="108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C4AE1" w:rsidRDefault="001C4AE1">
      <w:pPr>
        <w:spacing w:after="0" w:line="240" w:lineRule="auto"/>
      </w:pPr>
      <w:r>
        <w:separator/>
      </w:r>
    </w:p>
  </w:endnote>
  <w:endnote w:type="continuationSeparator" w:id="0">
    <w:p w:rsidR="001C4AE1" w:rsidRDefault="001C4A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86E53" w:rsidRDefault="001C4AE1">
    <w:pPr>
      <w:pStyle w:val="rodap"/>
    </w:pPr>
    <w:sdt>
      <w:sdtPr>
        <w:alias w:val="Título"/>
        <w:tag w:val=""/>
        <w:id w:val="571389693"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E86E53">
          <w:t>Documentação</w:t>
        </w:r>
      </w:sdtContent>
    </w:sdt>
    <w:r w:rsidR="00E86E53">
      <w:t xml:space="preserve"> - </w:t>
    </w:r>
    <w:sdt>
      <w:sdtPr>
        <w:alias w:val="Data"/>
        <w:tag w:val=""/>
        <w:id w:val="2085497669"/>
        <w:dataBinding w:prefixMappings="xmlns:ns0='http://schemas.microsoft.com/office/2006/coverPageProps' " w:xpath="/ns0:CoverPageProperties[1]/ns0:PublishDate[1]" w:storeItemID="{55AF091B-3C7A-41E3-B477-F2FDAA23CFDA}"/>
        <w:date w:fullDate="2019-01-01T00:00:00Z">
          <w:dateFormat w:val="MMMM' de 'yyyy"/>
          <w:lid w:val="pt-BR"/>
          <w:storeMappedDataAs w:val="dateTime"/>
          <w:calendar w:val="gregorian"/>
        </w:date>
      </w:sdtPr>
      <w:sdtEndPr/>
      <w:sdtContent>
        <w:r w:rsidR="00E86E53">
          <w:t>janeiro de 2019</w:t>
        </w:r>
      </w:sdtContent>
    </w:sdt>
    <w:r w:rsidR="00E86E53">
      <w:ptab w:relativeTo="margin" w:alignment="right" w:leader="none"/>
    </w:r>
    <w:r w:rsidR="00E86E53">
      <w:fldChar w:fldCharType="begin"/>
    </w:r>
    <w:r w:rsidR="00E86E53">
      <w:instrText>PAGE   \* MERGEFORMAT</w:instrText>
    </w:r>
    <w:r w:rsidR="00E86E53">
      <w:fldChar w:fldCharType="separate"/>
    </w:r>
    <w:r w:rsidR="00D23AA9">
      <w:rPr>
        <w:noProof/>
      </w:rPr>
      <w:t>37</w:t>
    </w:r>
    <w:r w:rsidR="00E86E53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C4AE1" w:rsidRDefault="001C4AE1">
      <w:pPr>
        <w:spacing w:after="0" w:line="240" w:lineRule="auto"/>
      </w:pPr>
      <w:r>
        <w:separator/>
      </w:r>
    </w:p>
  </w:footnote>
  <w:footnote w:type="continuationSeparator" w:id="0">
    <w:p w:rsidR="001C4AE1" w:rsidRDefault="001C4A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3300D"/>
    <w:multiLevelType w:val="hybridMultilevel"/>
    <w:tmpl w:val="C8CAA684"/>
    <w:lvl w:ilvl="0" w:tplc="845C4FCA">
      <w:start w:val="1"/>
      <w:numFmt w:val="decimal"/>
      <w:lvlText w:val="%1-"/>
      <w:lvlJc w:val="left"/>
      <w:pPr>
        <w:ind w:left="1080" w:hanging="360"/>
      </w:pPr>
      <w:rPr>
        <w:rFonts w:asciiTheme="minorHAnsi" w:eastAsiaTheme="minorEastAsia" w:hAnsiTheme="minorHAnsi" w:cstheme="minorBidi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0962C1E"/>
    <w:multiLevelType w:val="hybridMultilevel"/>
    <w:tmpl w:val="618492C4"/>
    <w:lvl w:ilvl="0" w:tplc="C0CAA5E2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5BC2699"/>
    <w:multiLevelType w:val="hybridMultilevel"/>
    <w:tmpl w:val="EDA09A5E"/>
    <w:lvl w:ilvl="0" w:tplc="AFD85F2E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631287F"/>
    <w:multiLevelType w:val="hybridMultilevel"/>
    <w:tmpl w:val="E856DF1A"/>
    <w:lvl w:ilvl="0" w:tplc="4BB84ED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1B7BB9"/>
    <w:multiLevelType w:val="hybridMultilevel"/>
    <w:tmpl w:val="7C0EC004"/>
    <w:lvl w:ilvl="0" w:tplc="D228BE2E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78172A1"/>
    <w:multiLevelType w:val="hybridMultilevel"/>
    <w:tmpl w:val="98CC3B52"/>
    <w:lvl w:ilvl="0" w:tplc="92A4129E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B3858C4"/>
    <w:multiLevelType w:val="hybridMultilevel"/>
    <w:tmpl w:val="5B0E8DA6"/>
    <w:lvl w:ilvl="0" w:tplc="85EC3E0A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D835B5A"/>
    <w:multiLevelType w:val="hybridMultilevel"/>
    <w:tmpl w:val="1C0C43EA"/>
    <w:lvl w:ilvl="0" w:tplc="A7B6A1D6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7E49B2"/>
    <w:multiLevelType w:val="hybridMultilevel"/>
    <w:tmpl w:val="581A6B8A"/>
    <w:lvl w:ilvl="0" w:tplc="EAB01D8E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237C015D"/>
    <w:multiLevelType w:val="hybridMultilevel"/>
    <w:tmpl w:val="B8E80E5C"/>
    <w:lvl w:ilvl="0" w:tplc="2FDEE654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4EC3A87"/>
    <w:multiLevelType w:val="hybridMultilevel"/>
    <w:tmpl w:val="B596DCCC"/>
    <w:lvl w:ilvl="0" w:tplc="ACF6E8B2">
      <w:start w:val="8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7CF5B10"/>
    <w:multiLevelType w:val="hybridMultilevel"/>
    <w:tmpl w:val="11C61E34"/>
    <w:lvl w:ilvl="0" w:tplc="447A5AF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D98689B"/>
    <w:multiLevelType w:val="hybridMultilevel"/>
    <w:tmpl w:val="3076A67E"/>
    <w:lvl w:ilvl="0" w:tplc="A7D66F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1E72CD1"/>
    <w:multiLevelType w:val="hybridMultilevel"/>
    <w:tmpl w:val="FD74D73A"/>
    <w:lvl w:ilvl="0" w:tplc="3BE06BD4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8F542CB"/>
    <w:multiLevelType w:val="hybridMultilevel"/>
    <w:tmpl w:val="3E2A22BA"/>
    <w:lvl w:ilvl="0" w:tplc="DC0412D8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6352A4B"/>
    <w:multiLevelType w:val="hybridMultilevel"/>
    <w:tmpl w:val="61FEDC9A"/>
    <w:lvl w:ilvl="0" w:tplc="B1801614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49D128C1"/>
    <w:multiLevelType w:val="hybridMultilevel"/>
    <w:tmpl w:val="7E72691E"/>
    <w:lvl w:ilvl="0" w:tplc="6BB6B3E2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4A8E6480"/>
    <w:multiLevelType w:val="hybridMultilevel"/>
    <w:tmpl w:val="9456259C"/>
    <w:lvl w:ilvl="0" w:tplc="6BB6B3E2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AE56C24"/>
    <w:multiLevelType w:val="hybridMultilevel"/>
    <w:tmpl w:val="C8B68AA6"/>
    <w:lvl w:ilvl="0" w:tplc="7FFA4152">
      <w:start w:val="1"/>
      <w:numFmt w:val="upperRoman"/>
      <w:pStyle w:val="ndice1"/>
      <w:lvlText w:val="%1."/>
      <w:lvlJc w:val="left"/>
      <w:pPr>
        <w:ind w:left="57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06F0051"/>
    <w:multiLevelType w:val="hybridMultilevel"/>
    <w:tmpl w:val="9D72C9F8"/>
    <w:lvl w:ilvl="0" w:tplc="D928578C">
      <w:start w:val="1"/>
      <w:numFmt w:val="upperRoman"/>
      <w:pStyle w:val="Sumrio1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597B1561"/>
    <w:multiLevelType w:val="hybridMultilevel"/>
    <w:tmpl w:val="959854F8"/>
    <w:lvl w:ilvl="0" w:tplc="7FA8CFDA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5C8E0597"/>
    <w:multiLevelType w:val="hybridMultilevel"/>
    <w:tmpl w:val="3106267E"/>
    <w:lvl w:ilvl="0" w:tplc="004259DE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5D250E5F"/>
    <w:multiLevelType w:val="hybridMultilevel"/>
    <w:tmpl w:val="7180BDD4"/>
    <w:lvl w:ilvl="0" w:tplc="6F8A961E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6B7494C"/>
    <w:multiLevelType w:val="hybridMultilevel"/>
    <w:tmpl w:val="9456259C"/>
    <w:lvl w:ilvl="0" w:tplc="6BB6B3E2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6739448E"/>
    <w:multiLevelType w:val="hybridMultilevel"/>
    <w:tmpl w:val="D5ACAB28"/>
    <w:lvl w:ilvl="0" w:tplc="D9622B62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6C2A456A"/>
    <w:multiLevelType w:val="hybridMultilevel"/>
    <w:tmpl w:val="926E211E"/>
    <w:lvl w:ilvl="0" w:tplc="38F0A416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711D4261"/>
    <w:multiLevelType w:val="hybridMultilevel"/>
    <w:tmpl w:val="D83ACABA"/>
    <w:lvl w:ilvl="0" w:tplc="6BC0FFE0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745A6178"/>
    <w:multiLevelType w:val="hybridMultilevel"/>
    <w:tmpl w:val="06AA18F2"/>
    <w:lvl w:ilvl="0" w:tplc="E1306BD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B3C1303"/>
    <w:multiLevelType w:val="hybridMultilevel"/>
    <w:tmpl w:val="39BE92C8"/>
    <w:lvl w:ilvl="0" w:tplc="378C52A0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7D02044C"/>
    <w:multiLevelType w:val="hybridMultilevel"/>
    <w:tmpl w:val="466E80BE"/>
    <w:lvl w:ilvl="0" w:tplc="1060BA44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8"/>
  </w:num>
  <w:num w:numId="2">
    <w:abstractNumId w:val="7"/>
  </w:num>
  <w:num w:numId="3">
    <w:abstractNumId w:val="12"/>
  </w:num>
  <w:num w:numId="4">
    <w:abstractNumId w:val="19"/>
  </w:num>
  <w:num w:numId="5">
    <w:abstractNumId w:val="24"/>
  </w:num>
  <w:num w:numId="6">
    <w:abstractNumId w:val="17"/>
  </w:num>
  <w:num w:numId="7">
    <w:abstractNumId w:val="5"/>
  </w:num>
  <w:num w:numId="8">
    <w:abstractNumId w:val="0"/>
  </w:num>
  <w:num w:numId="9">
    <w:abstractNumId w:val="21"/>
  </w:num>
  <w:num w:numId="10">
    <w:abstractNumId w:val="25"/>
  </w:num>
  <w:num w:numId="11">
    <w:abstractNumId w:val="28"/>
  </w:num>
  <w:num w:numId="12">
    <w:abstractNumId w:val="14"/>
  </w:num>
  <w:num w:numId="13">
    <w:abstractNumId w:val="13"/>
  </w:num>
  <w:num w:numId="14">
    <w:abstractNumId w:val="1"/>
  </w:num>
  <w:num w:numId="15">
    <w:abstractNumId w:val="2"/>
  </w:num>
  <w:num w:numId="16">
    <w:abstractNumId w:val="23"/>
  </w:num>
  <w:num w:numId="17">
    <w:abstractNumId w:val="16"/>
  </w:num>
  <w:num w:numId="18">
    <w:abstractNumId w:val="29"/>
  </w:num>
  <w:num w:numId="19">
    <w:abstractNumId w:val="10"/>
  </w:num>
  <w:num w:numId="20">
    <w:abstractNumId w:val="11"/>
  </w:num>
  <w:num w:numId="21">
    <w:abstractNumId w:val="27"/>
  </w:num>
  <w:num w:numId="22">
    <w:abstractNumId w:val="3"/>
  </w:num>
  <w:num w:numId="23">
    <w:abstractNumId w:val="15"/>
  </w:num>
  <w:num w:numId="24">
    <w:abstractNumId w:val="4"/>
  </w:num>
  <w:num w:numId="25">
    <w:abstractNumId w:val="8"/>
  </w:num>
  <w:num w:numId="26">
    <w:abstractNumId w:val="22"/>
  </w:num>
  <w:num w:numId="27">
    <w:abstractNumId w:val="26"/>
  </w:num>
  <w:num w:numId="28">
    <w:abstractNumId w:val="6"/>
  </w:num>
  <w:num w:numId="29">
    <w:abstractNumId w:val="9"/>
  </w:num>
  <w:num w:numId="3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8D4D82"/>
    <w:rsid w:val="0001427C"/>
    <w:rsid w:val="00046B04"/>
    <w:rsid w:val="000C3257"/>
    <w:rsid w:val="000C4200"/>
    <w:rsid w:val="00135B7B"/>
    <w:rsid w:val="00146621"/>
    <w:rsid w:val="00154216"/>
    <w:rsid w:val="0017389D"/>
    <w:rsid w:val="00174236"/>
    <w:rsid w:val="001777A6"/>
    <w:rsid w:val="001C4AE1"/>
    <w:rsid w:val="001E4D6E"/>
    <w:rsid w:val="00260FE8"/>
    <w:rsid w:val="00291721"/>
    <w:rsid w:val="002C440D"/>
    <w:rsid w:val="002C700E"/>
    <w:rsid w:val="002D7E3E"/>
    <w:rsid w:val="002E0003"/>
    <w:rsid w:val="00362822"/>
    <w:rsid w:val="00376460"/>
    <w:rsid w:val="00394565"/>
    <w:rsid w:val="003A1B68"/>
    <w:rsid w:val="003B6311"/>
    <w:rsid w:val="003F3B62"/>
    <w:rsid w:val="004147AC"/>
    <w:rsid w:val="00431E74"/>
    <w:rsid w:val="00435E06"/>
    <w:rsid w:val="00456E37"/>
    <w:rsid w:val="0046629B"/>
    <w:rsid w:val="00491C0C"/>
    <w:rsid w:val="00493D5C"/>
    <w:rsid w:val="004A0592"/>
    <w:rsid w:val="004C53D5"/>
    <w:rsid w:val="004D6B6F"/>
    <w:rsid w:val="004F7877"/>
    <w:rsid w:val="005177BA"/>
    <w:rsid w:val="005218FE"/>
    <w:rsid w:val="00524B9A"/>
    <w:rsid w:val="00584838"/>
    <w:rsid w:val="00585F9D"/>
    <w:rsid w:val="00586760"/>
    <w:rsid w:val="005868F8"/>
    <w:rsid w:val="00595AE5"/>
    <w:rsid w:val="005D3041"/>
    <w:rsid w:val="005D487D"/>
    <w:rsid w:val="005F379E"/>
    <w:rsid w:val="005F7448"/>
    <w:rsid w:val="006031F6"/>
    <w:rsid w:val="00635365"/>
    <w:rsid w:val="00653014"/>
    <w:rsid w:val="006556D0"/>
    <w:rsid w:val="00657A13"/>
    <w:rsid w:val="00674BE9"/>
    <w:rsid w:val="00695C1D"/>
    <w:rsid w:val="006B30AB"/>
    <w:rsid w:val="006C0060"/>
    <w:rsid w:val="006E0CD1"/>
    <w:rsid w:val="006F3AFC"/>
    <w:rsid w:val="00723849"/>
    <w:rsid w:val="00730217"/>
    <w:rsid w:val="00792337"/>
    <w:rsid w:val="007B1956"/>
    <w:rsid w:val="007C4A7A"/>
    <w:rsid w:val="007C7D98"/>
    <w:rsid w:val="007F3CBC"/>
    <w:rsid w:val="0087797C"/>
    <w:rsid w:val="008808EE"/>
    <w:rsid w:val="00894B11"/>
    <w:rsid w:val="008A7F37"/>
    <w:rsid w:val="008B137F"/>
    <w:rsid w:val="008B594E"/>
    <w:rsid w:val="008D104B"/>
    <w:rsid w:val="008D4D82"/>
    <w:rsid w:val="009021C9"/>
    <w:rsid w:val="0091194F"/>
    <w:rsid w:val="00952E23"/>
    <w:rsid w:val="00960174"/>
    <w:rsid w:val="00985D85"/>
    <w:rsid w:val="00997D7D"/>
    <w:rsid w:val="009A3F87"/>
    <w:rsid w:val="009E2D84"/>
    <w:rsid w:val="00A25A88"/>
    <w:rsid w:val="00A25BD2"/>
    <w:rsid w:val="00A52D17"/>
    <w:rsid w:val="00A93B1E"/>
    <w:rsid w:val="00A967A8"/>
    <w:rsid w:val="00AB5697"/>
    <w:rsid w:val="00B36547"/>
    <w:rsid w:val="00B47F84"/>
    <w:rsid w:val="00B60EE6"/>
    <w:rsid w:val="00BA444B"/>
    <w:rsid w:val="00BA5905"/>
    <w:rsid w:val="00BB5B9E"/>
    <w:rsid w:val="00BD3832"/>
    <w:rsid w:val="00BD46A5"/>
    <w:rsid w:val="00C26497"/>
    <w:rsid w:val="00C542DA"/>
    <w:rsid w:val="00C56034"/>
    <w:rsid w:val="00C86073"/>
    <w:rsid w:val="00C92BD1"/>
    <w:rsid w:val="00CC0D03"/>
    <w:rsid w:val="00D0024A"/>
    <w:rsid w:val="00D23AA9"/>
    <w:rsid w:val="00D3185B"/>
    <w:rsid w:val="00D47EBB"/>
    <w:rsid w:val="00D53416"/>
    <w:rsid w:val="00D96303"/>
    <w:rsid w:val="00DA19B6"/>
    <w:rsid w:val="00DB36EB"/>
    <w:rsid w:val="00DB563A"/>
    <w:rsid w:val="00DE24D3"/>
    <w:rsid w:val="00DE3EA9"/>
    <w:rsid w:val="00DE6A4E"/>
    <w:rsid w:val="00E16D52"/>
    <w:rsid w:val="00E21615"/>
    <w:rsid w:val="00E43E78"/>
    <w:rsid w:val="00E6531E"/>
    <w:rsid w:val="00E86E53"/>
    <w:rsid w:val="00E95AA4"/>
    <w:rsid w:val="00EA097C"/>
    <w:rsid w:val="00EB66D8"/>
    <w:rsid w:val="00EF39F0"/>
    <w:rsid w:val="00F03B38"/>
    <w:rsid w:val="00F04C6F"/>
    <w:rsid w:val="00F25D60"/>
    <w:rsid w:val="00F400AB"/>
    <w:rsid w:val="00FD58E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66092493"/>
  <w15:docId w15:val="{9B3F743F-001A-4AED-84EA-9BADE26349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color w:val="4C483D" w:themeColor="text2"/>
        <w:lang w:val="pt-BR" w:eastAsia="pt-BR" w:bidi="ar-SA"/>
      </w:rPr>
    </w:rPrDefault>
    <w:pPrDefault>
      <w:pPr>
        <w:spacing w:after="320" w:line="30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7389D"/>
  </w:style>
  <w:style w:type="paragraph" w:styleId="Ttulo1">
    <w:name w:val="heading 1"/>
    <w:basedOn w:val="Normal"/>
    <w:next w:val="Normal"/>
    <w:link w:val="Ttulo1Char"/>
    <w:uiPriority w:val="9"/>
    <w:qFormat/>
    <w:rsid w:val="00A25BD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7030A0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25BD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7030A0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cabealho1">
    <w:name w:val="cabeçalho 1"/>
    <w:basedOn w:val="Normal"/>
    <w:next w:val="Normal"/>
    <w:link w:val="Caracteresdocabealho1"/>
    <w:uiPriority w:val="9"/>
    <w:qFormat/>
    <w:rsid w:val="00952E23"/>
    <w:pPr>
      <w:keepNext/>
      <w:keepLines/>
      <w:pBdr>
        <w:bottom w:val="single" w:sz="8" w:space="1" w:color="auto"/>
      </w:pBdr>
      <w:spacing w:after="200"/>
      <w:outlineLvl w:val="0"/>
    </w:pPr>
    <w:rPr>
      <w:rFonts w:asciiTheme="majorHAnsi" w:eastAsiaTheme="majorEastAsia" w:hAnsiTheme="majorHAnsi" w:cstheme="majorBidi"/>
      <w:color w:val="7030A0"/>
      <w:sz w:val="36"/>
      <w:szCs w:val="36"/>
    </w:rPr>
  </w:style>
  <w:style w:type="paragraph" w:customStyle="1" w:styleId="cabealho2">
    <w:name w:val="cabeçalho 2"/>
    <w:basedOn w:val="Normal"/>
    <w:next w:val="Normal"/>
    <w:link w:val="Caracteresdocabealho2"/>
    <w:uiPriority w:val="9"/>
    <w:unhideWhenUsed/>
    <w:qFormat/>
    <w:rsid w:val="0017389D"/>
    <w:pPr>
      <w:keepNext/>
      <w:keepLines/>
      <w:spacing w:before="120" w:after="120" w:line="240" w:lineRule="auto"/>
      <w:outlineLvl w:val="1"/>
    </w:pPr>
    <w:rPr>
      <w:b/>
      <w:bCs/>
      <w:sz w:val="26"/>
      <w:szCs w:val="26"/>
    </w:rPr>
  </w:style>
  <w:style w:type="paragraph" w:customStyle="1" w:styleId="cabealho3">
    <w:name w:val="cabeçalho 3"/>
    <w:basedOn w:val="Normal"/>
    <w:next w:val="Normal"/>
    <w:link w:val="Caracteresdocabealho3"/>
    <w:uiPriority w:val="9"/>
    <w:unhideWhenUsed/>
    <w:qFormat/>
    <w:rsid w:val="0017389D"/>
    <w:pPr>
      <w:keepNext/>
      <w:keepLines/>
      <w:spacing w:before="40" w:after="0"/>
      <w:outlineLvl w:val="2"/>
    </w:pPr>
    <w:rPr>
      <w:b/>
      <w:bCs/>
      <w:i/>
      <w:iCs/>
      <w:sz w:val="24"/>
      <w:szCs w:val="24"/>
    </w:rPr>
  </w:style>
  <w:style w:type="paragraph" w:customStyle="1" w:styleId="cabealho4">
    <w:name w:val="cabeçalho 4"/>
    <w:basedOn w:val="Normal"/>
    <w:next w:val="Normal"/>
    <w:link w:val="Caracteresdocabealho4"/>
    <w:uiPriority w:val="9"/>
    <w:semiHidden/>
    <w:unhideWhenUsed/>
    <w:qFormat/>
    <w:rsid w:val="0017389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DF1010" w:themeColor="accent1" w:themeShade="BF"/>
    </w:rPr>
  </w:style>
  <w:style w:type="paragraph" w:customStyle="1" w:styleId="Logotipo">
    <w:name w:val="Logotipo"/>
    <w:basedOn w:val="Normal"/>
    <w:uiPriority w:val="99"/>
    <w:unhideWhenUsed/>
    <w:rsid w:val="0017389D"/>
    <w:pPr>
      <w:spacing w:before="600"/>
    </w:pPr>
  </w:style>
  <w:style w:type="character" w:customStyle="1" w:styleId="Espaoreservadoparatexto">
    <w:name w:val="Espaço reservado para texto"/>
    <w:basedOn w:val="Fontepargpadro"/>
    <w:uiPriority w:val="99"/>
    <w:semiHidden/>
    <w:rsid w:val="0017389D"/>
    <w:rPr>
      <w:color w:val="808080"/>
    </w:rPr>
  </w:style>
  <w:style w:type="paragraph" w:styleId="Ttulo">
    <w:name w:val="Title"/>
    <w:basedOn w:val="Normal"/>
    <w:next w:val="Normal"/>
    <w:link w:val="TtuloChar"/>
    <w:uiPriority w:val="10"/>
    <w:qFormat/>
    <w:rsid w:val="00A25BD2"/>
    <w:pPr>
      <w:spacing w:after="600" w:line="240" w:lineRule="auto"/>
      <w:contextualSpacing/>
    </w:pPr>
    <w:rPr>
      <w:rFonts w:asciiTheme="majorHAnsi" w:eastAsiaTheme="majorEastAsia" w:hAnsiTheme="majorHAnsi" w:cstheme="majorBidi"/>
      <w:color w:val="7030A0"/>
      <w:kern w:val="28"/>
      <w:sz w:val="96"/>
      <w:szCs w:val="96"/>
    </w:rPr>
  </w:style>
  <w:style w:type="character" w:customStyle="1" w:styleId="TtuloChar">
    <w:name w:val="Título Char"/>
    <w:basedOn w:val="Fontepargpadro"/>
    <w:link w:val="Ttulo"/>
    <w:uiPriority w:val="10"/>
    <w:rsid w:val="00A25BD2"/>
    <w:rPr>
      <w:rFonts w:asciiTheme="majorHAnsi" w:eastAsiaTheme="majorEastAsia" w:hAnsiTheme="majorHAnsi" w:cstheme="majorBidi"/>
      <w:color w:val="7030A0"/>
      <w:kern w:val="28"/>
      <w:sz w:val="96"/>
      <w:szCs w:val="96"/>
    </w:rPr>
  </w:style>
  <w:style w:type="paragraph" w:styleId="Subttulo">
    <w:name w:val="Subtitle"/>
    <w:basedOn w:val="Normal"/>
    <w:next w:val="Normal"/>
    <w:link w:val="SubttuloChar"/>
    <w:uiPriority w:val="11"/>
    <w:qFormat/>
    <w:rsid w:val="0017389D"/>
    <w:pPr>
      <w:numPr>
        <w:ilvl w:val="1"/>
      </w:numPr>
      <w:spacing w:after="0" w:line="240" w:lineRule="auto"/>
    </w:pPr>
    <w:rPr>
      <w:sz w:val="32"/>
      <w:szCs w:val="32"/>
    </w:rPr>
  </w:style>
  <w:style w:type="character" w:customStyle="1" w:styleId="SubttuloChar">
    <w:name w:val="Subtítulo Char"/>
    <w:basedOn w:val="Fontepargpadro"/>
    <w:link w:val="Subttulo"/>
    <w:uiPriority w:val="11"/>
    <w:rsid w:val="0017389D"/>
    <w:rPr>
      <w:sz w:val="32"/>
      <w:szCs w:val="32"/>
    </w:rPr>
  </w:style>
  <w:style w:type="paragraph" w:customStyle="1" w:styleId="Semespaos">
    <w:name w:val="Sem espaços"/>
    <w:uiPriority w:val="1"/>
    <w:qFormat/>
    <w:rsid w:val="0017389D"/>
    <w:pPr>
      <w:spacing w:after="0" w:line="240" w:lineRule="auto"/>
    </w:pPr>
  </w:style>
  <w:style w:type="table" w:customStyle="1" w:styleId="Gradedatabela">
    <w:name w:val="Grade da tabela"/>
    <w:basedOn w:val="Tabelanormal"/>
    <w:uiPriority w:val="39"/>
    <w:rsid w:val="001738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Informaesdecontato">
    <w:name w:val="Informações de contato"/>
    <w:basedOn w:val="Semespaos"/>
    <w:qFormat/>
    <w:rsid w:val="0017389D"/>
    <w:rPr>
      <w:color w:val="FFFFFF" w:themeColor="background1"/>
      <w:sz w:val="22"/>
      <w:szCs w:val="22"/>
    </w:rPr>
  </w:style>
  <w:style w:type="paragraph" w:customStyle="1" w:styleId="Espaodatabela">
    <w:name w:val="Espaço da tabela"/>
    <w:basedOn w:val="Semespaos"/>
    <w:uiPriority w:val="99"/>
    <w:rsid w:val="0017389D"/>
    <w:pPr>
      <w:spacing w:line="14" w:lineRule="exact"/>
    </w:pPr>
  </w:style>
  <w:style w:type="paragraph" w:customStyle="1" w:styleId="cabealho">
    <w:name w:val="cabeçalho"/>
    <w:basedOn w:val="Normal"/>
    <w:link w:val="Caracteresdocabealho"/>
    <w:uiPriority w:val="99"/>
    <w:unhideWhenUsed/>
    <w:rsid w:val="0017389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racteresdocabealho">
    <w:name w:val="Caracteres do cabeçalho"/>
    <w:basedOn w:val="Fontepargpadro"/>
    <w:link w:val="cabealho"/>
    <w:uiPriority w:val="99"/>
    <w:rsid w:val="0017389D"/>
  </w:style>
  <w:style w:type="paragraph" w:customStyle="1" w:styleId="rodap">
    <w:name w:val="rodapé"/>
    <w:basedOn w:val="Normal"/>
    <w:link w:val="Caracteresdorodap"/>
    <w:uiPriority w:val="99"/>
    <w:unhideWhenUsed/>
    <w:qFormat/>
    <w:rsid w:val="00A25BD2"/>
    <w:pPr>
      <w:spacing w:after="0" w:line="240" w:lineRule="auto"/>
    </w:pPr>
    <w:rPr>
      <w:rFonts w:asciiTheme="majorHAnsi" w:eastAsiaTheme="majorEastAsia" w:hAnsiTheme="majorHAnsi" w:cstheme="majorBidi"/>
      <w:caps/>
      <w:color w:val="7030A0"/>
      <w:sz w:val="16"/>
      <w:szCs w:val="16"/>
    </w:rPr>
  </w:style>
  <w:style w:type="character" w:customStyle="1" w:styleId="Caracteresdorodap">
    <w:name w:val="Caracteres do rodapé"/>
    <w:basedOn w:val="Fontepargpadro"/>
    <w:link w:val="rodap"/>
    <w:uiPriority w:val="99"/>
    <w:rsid w:val="00A25BD2"/>
    <w:rPr>
      <w:rFonts w:asciiTheme="majorHAnsi" w:eastAsiaTheme="majorEastAsia" w:hAnsiTheme="majorHAnsi" w:cstheme="majorBidi"/>
      <w:caps/>
      <w:color w:val="7030A0"/>
      <w:sz w:val="16"/>
      <w:szCs w:val="16"/>
    </w:rPr>
  </w:style>
  <w:style w:type="character" w:customStyle="1" w:styleId="Caracteresdocabealho1">
    <w:name w:val="Caracteres do cabeçalho 1"/>
    <w:basedOn w:val="Fontepargpadro"/>
    <w:link w:val="cabealho1"/>
    <w:uiPriority w:val="9"/>
    <w:rsid w:val="00952E23"/>
    <w:rPr>
      <w:rFonts w:asciiTheme="majorHAnsi" w:eastAsiaTheme="majorEastAsia" w:hAnsiTheme="majorHAnsi" w:cstheme="majorBidi"/>
      <w:color w:val="7030A0"/>
      <w:sz w:val="36"/>
      <w:szCs w:val="36"/>
    </w:rPr>
  </w:style>
  <w:style w:type="character" w:customStyle="1" w:styleId="Caracteresdocabealho2">
    <w:name w:val="Caracteres do cabeçalho 2"/>
    <w:basedOn w:val="Fontepargpadro"/>
    <w:link w:val="cabealho2"/>
    <w:uiPriority w:val="9"/>
    <w:rsid w:val="0017389D"/>
    <w:rPr>
      <w:b/>
      <w:bCs/>
      <w:sz w:val="26"/>
      <w:szCs w:val="26"/>
    </w:rPr>
  </w:style>
  <w:style w:type="paragraph" w:customStyle="1" w:styleId="Cabealhodondice">
    <w:name w:val="Cabeçalho do índice"/>
    <w:basedOn w:val="cabealho1"/>
    <w:next w:val="Normal"/>
    <w:uiPriority w:val="39"/>
    <w:unhideWhenUsed/>
    <w:qFormat/>
    <w:rsid w:val="00A25BD2"/>
    <w:pPr>
      <w:pBdr>
        <w:bottom w:val="none" w:sz="0" w:space="0" w:color="auto"/>
      </w:pBdr>
      <w:spacing w:after="400"/>
      <w:outlineLvl w:val="9"/>
    </w:pPr>
    <w:rPr>
      <w:sz w:val="72"/>
      <w:szCs w:val="72"/>
    </w:rPr>
  </w:style>
  <w:style w:type="paragraph" w:customStyle="1" w:styleId="ndice1">
    <w:name w:val="índice 1"/>
    <w:basedOn w:val="Normal"/>
    <w:next w:val="Normal"/>
    <w:autoRedefine/>
    <w:uiPriority w:val="39"/>
    <w:unhideWhenUsed/>
    <w:rsid w:val="0017389D"/>
    <w:pPr>
      <w:numPr>
        <w:numId w:val="1"/>
      </w:numPr>
      <w:spacing w:after="140" w:line="240" w:lineRule="auto"/>
      <w:ind w:right="3240"/>
    </w:pPr>
    <w:rPr>
      <w:b/>
      <w:bCs/>
      <w:sz w:val="26"/>
      <w:szCs w:val="26"/>
    </w:rPr>
  </w:style>
  <w:style w:type="paragraph" w:customStyle="1" w:styleId="ndice2">
    <w:name w:val="índice 2"/>
    <w:basedOn w:val="Normal"/>
    <w:next w:val="Normal"/>
    <w:autoRedefine/>
    <w:uiPriority w:val="39"/>
    <w:unhideWhenUsed/>
    <w:rsid w:val="0017389D"/>
    <w:pPr>
      <w:tabs>
        <w:tab w:val="right" w:leader="dot" w:pos="9350"/>
      </w:tabs>
      <w:spacing w:after="100" w:line="240" w:lineRule="auto"/>
      <w:ind w:left="720" w:right="3240"/>
    </w:pPr>
    <w:rPr>
      <w:sz w:val="22"/>
      <w:szCs w:val="22"/>
    </w:rPr>
  </w:style>
  <w:style w:type="character" w:styleId="Hyperlink">
    <w:name w:val="Hyperlink"/>
    <w:basedOn w:val="Fontepargpadro"/>
    <w:uiPriority w:val="99"/>
    <w:unhideWhenUsed/>
    <w:rsid w:val="0017389D"/>
    <w:rPr>
      <w:color w:val="4C483D" w:themeColor="hyperlink"/>
      <w:u w:val="single"/>
    </w:rPr>
  </w:style>
  <w:style w:type="character" w:customStyle="1" w:styleId="Caracteresdocabealho3">
    <w:name w:val="Caracteres do cabeçalho 3"/>
    <w:basedOn w:val="Fontepargpadro"/>
    <w:link w:val="cabealho3"/>
    <w:uiPriority w:val="9"/>
    <w:rsid w:val="0017389D"/>
    <w:rPr>
      <w:b/>
      <w:bCs/>
      <w:i/>
      <w:iCs/>
      <w:sz w:val="24"/>
      <w:szCs w:val="24"/>
    </w:rPr>
  </w:style>
  <w:style w:type="paragraph" w:customStyle="1" w:styleId="Logotipoalternativo">
    <w:name w:val="Logotipo alternativo"/>
    <w:basedOn w:val="Normal"/>
    <w:uiPriority w:val="99"/>
    <w:unhideWhenUsed/>
    <w:rsid w:val="0017389D"/>
    <w:pPr>
      <w:spacing w:before="720" w:line="240" w:lineRule="auto"/>
      <w:ind w:left="720"/>
    </w:pPr>
  </w:style>
  <w:style w:type="paragraph" w:customStyle="1" w:styleId="Rodapalternativo">
    <w:name w:val="Rodapé alternativo"/>
    <w:basedOn w:val="Normal"/>
    <w:uiPriority w:val="99"/>
    <w:unhideWhenUsed/>
    <w:qFormat/>
    <w:rsid w:val="0017389D"/>
    <w:pPr>
      <w:spacing w:after="0" w:line="240" w:lineRule="auto"/>
    </w:pPr>
    <w:rPr>
      <w:i/>
      <w:iCs/>
      <w:sz w:val="18"/>
      <w:szCs w:val="18"/>
    </w:rPr>
  </w:style>
  <w:style w:type="table" w:customStyle="1" w:styleId="Dicadetabela">
    <w:name w:val="Dica de tabela"/>
    <w:basedOn w:val="Tabelanormal"/>
    <w:uiPriority w:val="99"/>
    <w:rsid w:val="0017389D"/>
    <w:pPr>
      <w:spacing w:after="0" w:line="240" w:lineRule="auto"/>
    </w:pPr>
    <w:rPr>
      <w:color w:val="404040" w:themeColor="text1" w:themeTint="BF"/>
      <w:sz w:val="18"/>
      <w:szCs w:val="18"/>
    </w:rPr>
    <w:tblPr>
      <w:tblCellMar>
        <w:top w:w="144" w:type="dxa"/>
        <w:left w:w="0" w:type="dxa"/>
        <w:right w:w="0" w:type="dxa"/>
      </w:tblCellMar>
    </w:tblPr>
    <w:tcPr>
      <w:shd w:val="clear" w:color="auto" w:fill="FCDBDB" w:themeFill="accent1" w:themeFillTint="33"/>
    </w:tcPr>
    <w:tblStylePr w:type="firstCol">
      <w:pPr>
        <w:wordWrap/>
        <w:jc w:val="center"/>
      </w:pPr>
    </w:tblStylePr>
  </w:style>
  <w:style w:type="paragraph" w:customStyle="1" w:styleId="Dicadetexto">
    <w:name w:val="Dica de texto"/>
    <w:basedOn w:val="Normal"/>
    <w:uiPriority w:val="99"/>
    <w:rsid w:val="0017389D"/>
    <w:pPr>
      <w:spacing w:before="160" w:after="160" w:line="264" w:lineRule="auto"/>
      <w:ind w:right="576"/>
    </w:pPr>
    <w:rPr>
      <w:rFonts w:asciiTheme="majorHAnsi" w:eastAsiaTheme="majorEastAsia" w:hAnsiTheme="majorHAnsi" w:cstheme="majorBidi"/>
      <w:i/>
      <w:iCs/>
      <w:sz w:val="16"/>
      <w:szCs w:val="16"/>
    </w:rPr>
  </w:style>
  <w:style w:type="paragraph" w:customStyle="1" w:styleId="cone">
    <w:name w:val="Ícone"/>
    <w:basedOn w:val="Normal"/>
    <w:uiPriority w:val="99"/>
    <w:unhideWhenUsed/>
    <w:qFormat/>
    <w:rsid w:val="0017389D"/>
    <w:pPr>
      <w:spacing w:before="160" w:after="160" w:line="240" w:lineRule="auto"/>
      <w:jc w:val="center"/>
    </w:pPr>
  </w:style>
  <w:style w:type="character" w:customStyle="1" w:styleId="Caracteresdocabealho4">
    <w:name w:val="Caracteres do cabeçalho 4"/>
    <w:basedOn w:val="Fontepargpadro"/>
    <w:link w:val="cabealho4"/>
    <w:uiPriority w:val="9"/>
    <w:semiHidden/>
    <w:rsid w:val="0017389D"/>
    <w:rPr>
      <w:rFonts w:asciiTheme="majorHAnsi" w:eastAsiaTheme="majorEastAsia" w:hAnsiTheme="majorHAnsi" w:cstheme="majorBidi"/>
      <w:i/>
      <w:iCs/>
      <w:color w:val="DF1010" w:themeColor="accent1" w:themeShade="BF"/>
    </w:rPr>
  </w:style>
  <w:style w:type="table" w:customStyle="1" w:styleId="Tabelafinanceira">
    <w:name w:val="Tabela financeira"/>
    <w:basedOn w:val="Tabelanormal"/>
    <w:uiPriority w:val="99"/>
    <w:rsid w:val="0017389D"/>
    <w:pPr>
      <w:spacing w:before="60" w:after="60" w:line="240" w:lineRule="auto"/>
    </w:pPr>
    <w:tblPr>
      <w:tblStyleRowBandSize w:val="1"/>
      <w:tblBorders>
        <w:top w:val="single" w:sz="4" w:space="0" w:color="BCB8AC" w:themeColor="text2" w:themeTint="66"/>
        <w:left w:val="single" w:sz="4" w:space="0" w:color="BCB8AC" w:themeColor="text2" w:themeTint="66"/>
        <w:bottom w:val="single" w:sz="4" w:space="0" w:color="BCB8AC" w:themeColor="text2" w:themeTint="66"/>
        <w:right w:val="single" w:sz="4" w:space="0" w:color="BCB8AC" w:themeColor="text2" w:themeTint="66"/>
        <w:insideV w:val="single" w:sz="4" w:space="0" w:color="BCB8AC" w:themeColor="text2" w:themeTint="66"/>
      </w:tblBorders>
    </w:tblPr>
    <w:tblStylePr w:type="firstRow">
      <w:rPr>
        <w:rFonts w:asciiTheme="majorHAnsi" w:hAnsiTheme="majorHAnsi"/>
        <w:color w:val="FFFFFF" w:themeColor="background1"/>
        <w:sz w:val="16"/>
      </w:rPr>
      <w:tblPr/>
      <w:tcPr>
        <w:shd w:val="clear" w:color="auto" w:fill="F24F4F" w:themeFill="accent1"/>
      </w:tcPr>
    </w:tblStylePr>
    <w:tblStylePr w:type="lastRow">
      <w:rPr>
        <w:rFonts w:asciiTheme="majorHAnsi" w:hAnsiTheme="majorHAnsi"/>
        <w:b/>
        <w:caps/>
        <w:smallCaps w:val="0"/>
        <w:color w:val="F24F4F" w:themeColor="accent1"/>
        <w:sz w:val="16"/>
      </w:rPr>
      <w:tblPr/>
      <w:tcPr>
        <w:tcBorders>
          <w:top w:val="nil"/>
        </w:tcBorders>
      </w:tcPr>
    </w:tblStylePr>
    <w:tblStylePr w:type="firstCol">
      <w:rPr>
        <w:rFonts w:asciiTheme="majorHAnsi" w:hAnsiTheme="majorHAnsi"/>
        <w:sz w:val="16"/>
      </w:rPr>
    </w:tblStylePr>
    <w:tblStylePr w:type="band2Horz">
      <w:tblPr/>
      <w:tcPr>
        <w:shd w:val="clear" w:color="auto" w:fill="DDDBD5" w:themeFill="text2" w:themeFillTint="33"/>
      </w:tcPr>
    </w:tblStylePr>
  </w:style>
  <w:style w:type="paragraph" w:customStyle="1" w:styleId="ndice3">
    <w:name w:val="índice 3"/>
    <w:basedOn w:val="Normal"/>
    <w:next w:val="Normal"/>
    <w:autoRedefine/>
    <w:uiPriority w:val="39"/>
    <w:semiHidden/>
    <w:unhideWhenUsed/>
    <w:rsid w:val="0017389D"/>
    <w:pPr>
      <w:spacing w:after="100"/>
      <w:ind w:left="720" w:right="3240"/>
    </w:pPr>
  </w:style>
  <w:style w:type="paragraph" w:customStyle="1" w:styleId="ndice4">
    <w:name w:val="índice 4"/>
    <w:basedOn w:val="Normal"/>
    <w:next w:val="Normal"/>
    <w:autoRedefine/>
    <w:uiPriority w:val="39"/>
    <w:semiHidden/>
    <w:unhideWhenUsed/>
    <w:rsid w:val="0017389D"/>
    <w:pPr>
      <w:spacing w:after="100"/>
      <w:ind w:left="720" w:right="3240"/>
    </w:pPr>
  </w:style>
  <w:style w:type="character" w:customStyle="1" w:styleId="Ttulo1Char">
    <w:name w:val="Título 1 Char"/>
    <w:basedOn w:val="Fontepargpadro"/>
    <w:link w:val="Ttulo1"/>
    <w:uiPriority w:val="9"/>
    <w:rsid w:val="00A25BD2"/>
    <w:rPr>
      <w:rFonts w:asciiTheme="majorHAnsi" w:eastAsiaTheme="majorEastAsia" w:hAnsiTheme="majorHAnsi" w:cstheme="majorBidi"/>
      <w:color w:val="7030A0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7C7D98"/>
    <w:pPr>
      <w:spacing w:line="259" w:lineRule="auto"/>
      <w:outlineLvl w:val="9"/>
    </w:pPr>
    <w:rPr>
      <w:kern w:val="2"/>
      <w:szCs w:val="22"/>
    </w:rPr>
  </w:style>
  <w:style w:type="paragraph" w:styleId="Sumrio1">
    <w:name w:val="toc 1"/>
    <w:basedOn w:val="Normal"/>
    <w:next w:val="Normal"/>
    <w:autoRedefine/>
    <w:uiPriority w:val="39"/>
    <w:unhideWhenUsed/>
    <w:rsid w:val="00DE3EA9"/>
    <w:pPr>
      <w:numPr>
        <w:numId w:val="4"/>
      </w:numPr>
      <w:tabs>
        <w:tab w:val="right" w:leader="dot" w:pos="9346"/>
      </w:tabs>
      <w:spacing w:after="100" w:line="240" w:lineRule="auto"/>
      <w:ind w:left="648" w:right="1584"/>
    </w:pPr>
    <w:rPr>
      <w:b/>
      <w:sz w:val="26"/>
    </w:rPr>
  </w:style>
  <w:style w:type="paragraph" w:styleId="Sumrio2">
    <w:name w:val="toc 2"/>
    <w:basedOn w:val="Normal"/>
    <w:next w:val="Normal"/>
    <w:autoRedefine/>
    <w:uiPriority w:val="39"/>
    <w:unhideWhenUsed/>
    <w:rsid w:val="00DE3EA9"/>
    <w:pPr>
      <w:tabs>
        <w:tab w:val="right" w:leader="dot" w:pos="9346"/>
      </w:tabs>
      <w:spacing w:after="100" w:line="240" w:lineRule="auto"/>
      <w:ind w:left="1858" w:hanging="850"/>
    </w:pPr>
    <w:rPr>
      <w:sz w:val="22"/>
    </w:rPr>
  </w:style>
  <w:style w:type="paragraph" w:styleId="Sumrio3">
    <w:name w:val="toc 3"/>
    <w:basedOn w:val="Normal"/>
    <w:next w:val="Normal"/>
    <w:autoRedefine/>
    <w:uiPriority w:val="39"/>
    <w:unhideWhenUsed/>
    <w:rsid w:val="007C7D98"/>
    <w:pPr>
      <w:spacing w:after="100"/>
      <w:ind w:left="400"/>
    </w:pPr>
  </w:style>
  <w:style w:type="paragraph" w:styleId="Cabealho0">
    <w:name w:val="header"/>
    <w:basedOn w:val="Normal"/>
    <w:link w:val="CabealhoChar"/>
    <w:uiPriority w:val="99"/>
    <w:unhideWhenUsed/>
    <w:rsid w:val="007C7D9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0"/>
    <w:uiPriority w:val="99"/>
    <w:rsid w:val="007C7D98"/>
  </w:style>
  <w:style w:type="paragraph" w:styleId="Rodap0">
    <w:name w:val="footer"/>
    <w:basedOn w:val="Normal"/>
    <w:link w:val="RodapChar"/>
    <w:unhideWhenUsed/>
    <w:qFormat/>
    <w:rsid w:val="00A25BD2"/>
    <w:pPr>
      <w:tabs>
        <w:tab w:val="center" w:pos="4252"/>
        <w:tab w:val="right" w:pos="8504"/>
      </w:tabs>
      <w:spacing w:after="0" w:line="240" w:lineRule="auto"/>
    </w:pPr>
    <w:rPr>
      <w:rFonts w:asciiTheme="majorHAnsi" w:hAnsiTheme="majorHAnsi"/>
      <w:caps/>
      <w:color w:val="7030A0"/>
      <w:sz w:val="16"/>
    </w:rPr>
  </w:style>
  <w:style w:type="character" w:customStyle="1" w:styleId="RodapChar">
    <w:name w:val="Rodapé Char"/>
    <w:basedOn w:val="Fontepargpadro"/>
    <w:link w:val="Rodap0"/>
    <w:rsid w:val="00A25BD2"/>
    <w:rPr>
      <w:rFonts w:asciiTheme="majorHAnsi" w:hAnsiTheme="majorHAnsi"/>
      <w:caps/>
      <w:color w:val="7030A0"/>
      <w:sz w:val="16"/>
    </w:rPr>
  </w:style>
  <w:style w:type="character" w:styleId="TextodoEspaoReservado">
    <w:name w:val="Placeholder Text"/>
    <w:basedOn w:val="Fontepargpadro"/>
    <w:uiPriority w:val="99"/>
    <w:semiHidden/>
    <w:rsid w:val="00C86073"/>
    <w:rPr>
      <w:color w:val="808080"/>
    </w:rPr>
  </w:style>
  <w:style w:type="paragraph" w:customStyle="1" w:styleId="Ttulo10">
    <w:name w:val="Título1"/>
    <w:basedOn w:val="Normal"/>
    <w:next w:val="Normal"/>
    <w:link w:val="CaracteredoTtulo"/>
    <w:uiPriority w:val="10"/>
    <w:qFormat/>
    <w:rsid w:val="00A25BD2"/>
    <w:pPr>
      <w:spacing w:after="600" w:line="240" w:lineRule="auto"/>
      <w:contextualSpacing/>
    </w:pPr>
    <w:rPr>
      <w:rFonts w:asciiTheme="majorHAnsi" w:eastAsiaTheme="majorEastAsia" w:hAnsiTheme="majorHAnsi" w:cstheme="majorBidi"/>
      <w:color w:val="7030A0"/>
      <w:kern w:val="28"/>
      <w:sz w:val="96"/>
      <w:szCs w:val="96"/>
      <w:lang w:eastAsia="en-US"/>
    </w:rPr>
  </w:style>
  <w:style w:type="character" w:customStyle="1" w:styleId="CaracteredoTtulo">
    <w:name w:val="Caractere do Título"/>
    <w:basedOn w:val="Fontepargpadro"/>
    <w:link w:val="Ttulo10"/>
    <w:uiPriority w:val="10"/>
    <w:rsid w:val="00A25BD2"/>
    <w:rPr>
      <w:rFonts w:asciiTheme="majorHAnsi" w:eastAsiaTheme="majorEastAsia" w:hAnsiTheme="majorHAnsi" w:cstheme="majorBidi"/>
      <w:color w:val="7030A0"/>
      <w:kern w:val="28"/>
      <w:sz w:val="96"/>
      <w:szCs w:val="96"/>
      <w:lang w:eastAsia="en-US"/>
    </w:rPr>
  </w:style>
  <w:style w:type="paragraph" w:customStyle="1" w:styleId="Subttulo1">
    <w:name w:val="Subtítulo1"/>
    <w:basedOn w:val="Normal"/>
    <w:next w:val="Normal"/>
    <w:link w:val="CaracteredoSubttulo"/>
    <w:uiPriority w:val="11"/>
    <w:qFormat/>
    <w:rsid w:val="00DB563A"/>
    <w:pPr>
      <w:numPr>
        <w:ilvl w:val="1"/>
      </w:numPr>
      <w:spacing w:after="0" w:line="240" w:lineRule="auto"/>
    </w:pPr>
    <w:rPr>
      <w:sz w:val="32"/>
      <w:szCs w:val="32"/>
      <w:lang w:eastAsia="en-US"/>
    </w:rPr>
  </w:style>
  <w:style w:type="character" w:customStyle="1" w:styleId="CaracteredoSubttulo">
    <w:name w:val="Caractere do Subtítulo"/>
    <w:basedOn w:val="Fontepargpadro"/>
    <w:link w:val="Subttulo1"/>
    <w:uiPriority w:val="11"/>
    <w:rsid w:val="00DB563A"/>
    <w:rPr>
      <w:sz w:val="32"/>
      <w:szCs w:val="32"/>
      <w:lang w:eastAsia="en-US"/>
    </w:rPr>
  </w:style>
  <w:style w:type="paragraph" w:customStyle="1" w:styleId="InformaesdeContato0">
    <w:name w:val="Informações de Contato"/>
    <w:basedOn w:val="Normal"/>
    <w:qFormat/>
    <w:rsid w:val="00DB563A"/>
    <w:pPr>
      <w:spacing w:after="0" w:line="240" w:lineRule="auto"/>
    </w:pPr>
    <w:rPr>
      <w:rFonts w:eastAsiaTheme="minorHAnsi"/>
      <w:color w:val="FFFFFF" w:themeColor="background1"/>
      <w:sz w:val="22"/>
      <w:lang w:eastAsia="en-US"/>
    </w:rPr>
  </w:style>
  <w:style w:type="paragraph" w:customStyle="1" w:styleId="EspaodaTabela0">
    <w:name w:val="Espaço da Tabela"/>
    <w:basedOn w:val="Normal"/>
    <w:uiPriority w:val="99"/>
    <w:rsid w:val="00DB563A"/>
    <w:pPr>
      <w:spacing w:after="0" w:line="14" w:lineRule="exact"/>
    </w:pPr>
    <w:rPr>
      <w:rFonts w:eastAsiaTheme="minorHAnsi"/>
      <w:lang w:eastAsia="en-US"/>
    </w:rPr>
  </w:style>
  <w:style w:type="paragraph" w:customStyle="1" w:styleId="AltLogotipo">
    <w:name w:val="Alt. Logotipo"/>
    <w:basedOn w:val="Normal"/>
    <w:uiPriority w:val="99"/>
    <w:unhideWhenUsed/>
    <w:rsid w:val="00362822"/>
    <w:pPr>
      <w:spacing w:before="720" w:line="240" w:lineRule="auto"/>
      <w:ind w:left="720"/>
    </w:pPr>
    <w:rPr>
      <w:rFonts w:eastAsiaTheme="minorHAnsi"/>
      <w:lang w:eastAsia="en-US"/>
    </w:rPr>
  </w:style>
  <w:style w:type="character" w:customStyle="1" w:styleId="Ttulo2Char">
    <w:name w:val="Título 2 Char"/>
    <w:basedOn w:val="Fontepargpadro"/>
    <w:link w:val="Ttulo2"/>
    <w:uiPriority w:val="9"/>
    <w:semiHidden/>
    <w:rsid w:val="00A25BD2"/>
    <w:rPr>
      <w:rFonts w:asciiTheme="majorHAnsi" w:eastAsiaTheme="majorEastAsia" w:hAnsiTheme="majorHAnsi" w:cstheme="majorBidi"/>
      <w:color w:val="7030A0"/>
      <w:sz w:val="26"/>
      <w:szCs w:val="26"/>
    </w:rPr>
  </w:style>
  <w:style w:type="paragraph" w:styleId="PargrafodaLista">
    <w:name w:val="List Paragraph"/>
    <w:basedOn w:val="Normal"/>
    <w:uiPriority w:val="34"/>
    <w:unhideWhenUsed/>
    <w:qFormat/>
    <w:rsid w:val="005868F8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260FE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60FE8"/>
    <w:rPr>
      <w:rFonts w:ascii="Tahoma" w:hAnsi="Tahoma" w:cs="Tahoma"/>
      <w:sz w:val="16"/>
      <w:szCs w:val="16"/>
    </w:rPr>
  </w:style>
  <w:style w:type="character" w:styleId="HiperlinkVisitado">
    <w:name w:val="FollowedHyperlink"/>
    <w:basedOn w:val="Fontepargpadro"/>
    <w:uiPriority w:val="99"/>
    <w:semiHidden/>
    <w:unhideWhenUsed/>
    <w:rsid w:val="004C53D5"/>
    <w:rPr>
      <w:color w:val="A3648B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5803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87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70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06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65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46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09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166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8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84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3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37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3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6.jpeg"/><Relationship Id="rId26" Type="http://schemas.openxmlformats.org/officeDocument/2006/relationships/image" Target="media/image14.jpeg"/><Relationship Id="rId39" Type="http://schemas.openxmlformats.org/officeDocument/2006/relationships/image" Target="media/image26.png"/><Relationship Id="rId21" Type="http://schemas.openxmlformats.org/officeDocument/2006/relationships/image" Target="media/image9.png"/><Relationship Id="rId34" Type="http://schemas.openxmlformats.org/officeDocument/2006/relationships/image" Target="media/image21.png"/><Relationship Id="rId42" Type="http://schemas.openxmlformats.org/officeDocument/2006/relationships/hyperlink" Target="https://apispmedgroup.azurewebsites.net" TargetMode="External"/><Relationship Id="rId47" Type="http://schemas.openxmlformats.org/officeDocument/2006/relationships/image" Target="media/image33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image" Target="media/image47.jpeg"/><Relationship Id="rId68" Type="http://schemas.openxmlformats.org/officeDocument/2006/relationships/image" Target="media/image52.jpeg"/><Relationship Id="rId76" Type="http://schemas.openxmlformats.org/officeDocument/2006/relationships/theme" Target="theme/theme1.xml"/><Relationship Id="rId7" Type="http://schemas.openxmlformats.org/officeDocument/2006/relationships/webSettings" Target="webSettings.xml"/><Relationship Id="rId71" Type="http://schemas.openxmlformats.org/officeDocument/2006/relationships/image" Target="media/image55.jpeg"/><Relationship Id="rId2" Type="http://schemas.openxmlformats.org/officeDocument/2006/relationships/customXml" Target="../customXml/item2.xml"/><Relationship Id="rId16" Type="http://schemas.openxmlformats.org/officeDocument/2006/relationships/hyperlink" Target="https://trello.com/b/QsyTLYOU/layouts-do-site-spmedgroup" TargetMode="External"/><Relationship Id="rId29" Type="http://schemas.openxmlformats.org/officeDocument/2006/relationships/image" Target="media/image16.jpeg"/><Relationship Id="rId11" Type="http://schemas.openxmlformats.org/officeDocument/2006/relationships/image" Target="media/image2.jpeg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1.png"/><Relationship Id="rId53" Type="http://schemas.openxmlformats.org/officeDocument/2006/relationships/image" Target="media/image38.png"/><Relationship Id="rId58" Type="http://schemas.openxmlformats.org/officeDocument/2006/relationships/image" Target="media/image42.png"/><Relationship Id="rId66" Type="http://schemas.openxmlformats.org/officeDocument/2006/relationships/image" Target="media/image50.jpeg"/><Relationship Id="rId74" Type="http://schemas.openxmlformats.org/officeDocument/2006/relationships/image" Target="media/image58.png"/><Relationship Id="rId5" Type="http://schemas.openxmlformats.org/officeDocument/2006/relationships/styles" Target="styles.xml"/><Relationship Id="rId15" Type="http://schemas.openxmlformats.org/officeDocument/2006/relationships/hyperlink" Target="https://trello.com/b/AKR53dP4/api-spmedicalgroup" TargetMode="External"/><Relationship Id="rId23" Type="http://schemas.openxmlformats.org/officeDocument/2006/relationships/image" Target="media/image11.jpe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hyperlink" Target="http://localhost:3000/" TargetMode="External"/><Relationship Id="rId57" Type="http://schemas.openxmlformats.org/officeDocument/2006/relationships/image" Target="media/image41.png"/><Relationship Id="rId61" Type="http://schemas.openxmlformats.org/officeDocument/2006/relationships/image" Target="media/image45.jpeg"/><Relationship Id="rId10" Type="http://schemas.openxmlformats.org/officeDocument/2006/relationships/image" Target="media/image1.png"/><Relationship Id="rId19" Type="http://schemas.openxmlformats.org/officeDocument/2006/relationships/image" Target="media/image7.png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52" Type="http://schemas.openxmlformats.org/officeDocument/2006/relationships/image" Target="media/image37.png"/><Relationship Id="rId60" Type="http://schemas.openxmlformats.org/officeDocument/2006/relationships/image" Target="media/image44.jpeg"/><Relationship Id="rId65" Type="http://schemas.openxmlformats.org/officeDocument/2006/relationships/image" Target="media/image49.jpeg"/><Relationship Id="rId73" Type="http://schemas.openxmlformats.org/officeDocument/2006/relationships/image" Target="media/image57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hyperlink" Target="http://localhost:5000/swagger" TargetMode="External"/><Relationship Id="rId30" Type="http://schemas.openxmlformats.org/officeDocument/2006/relationships/image" Target="media/image17.jpeg"/><Relationship Id="rId35" Type="http://schemas.openxmlformats.org/officeDocument/2006/relationships/image" Target="media/image22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hyperlink" Target="https://apispmedgroup.azurewebsites.net" TargetMode="External"/><Relationship Id="rId64" Type="http://schemas.openxmlformats.org/officeDocument/2006/relationships/image" Target="media/image48.jpeg"/><Relationship Id="rId69" Type="http://schemas.openxmlformats.org/officeDocument/2006/relationships/image" Target="media/image53.jpeg"/><Relationship Id="rId8" Type="http://schemas.openxmlformats.org/officeDocument/2006/relationships/footnotes" Target="footnotes.xml"/><Relationship Id="rId51" Type="http://schemas.openxmlformats.org/officeDocument/2006/relationships/image" Target="media/image36.png"/><Relationship Id="rId72" Type="http://schemas.openxmlformats.org/officeDocument/2006/relationships/image" Target="media/image56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5.jpe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2.png"/><Relationship Id="rId59" Type="http://schemas.openxmlformats.org/officeDocument/2006/relationships/image" Target="media/image43.png"/><Relationship Id="rId67" Type="http://schemas.openxmlformats.org/officeDocument/2006/relationships/image" Target="media/image51.jpeg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54" Type="http://schemas.openxmlformats.org/officeDocument/2006/relationships/image" Target="media/image39.png"/><Relationship Id="rId62" Type="http://schemas.openxmlformats.org/officeDocument/2006/relationships/image" Target="media/image46.jpeg"/><Relationship Id="rId70" Type="http://schemas.openxmlformats.org/officeDocument/2006/relationships/image" Target="media/image54.jpe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elena.strada\AppData\Roaming\Microsoft\Modelos\Plano%20de%20neg&#243;cios.dotx" TargetMode="External"/></Relationships>
</file>

<file path=word/theme/theme1.xml><?xml version="1.0" encoding="utf-8"?>
<a:theme xmlns:a="http://schemas.openxmlformats.org/drawingml/2006/main" name="Red Business Set">
  <a:themeElements>
    <a:clrScheme name="Business Invoice">
      <a:dk1>
        <a:sysClr val="windowText" lastClr="000000"/>
      </a:dk1>
      <a:lt1>
        <a:sysClr val="window" lastClr="FFFFFF"/>
      </a:lt1>
      <a:dk2>
        <a:srgbClr val="4C483D"/>
      </a:dk2>
      <a:lt2>
        <a:srgbClr val="E4E3E2"/>
      </a:lt2>
      <a:accent1>
        <a:srgbClr val="F24F4F"/>
      </a:accent1>
      <a:accent2>
        <a:srgbClr val="8DBB70"/>
      </a:accent2>
      <a:accent3>
        <a:srgbClr val="F0BB44"/>
      </a:accent3>
      <a:accent4>
        <a:srgbClr val="61ADBF"/>
      </a:accent4>
      <a:accent5>
        <a:srgbClr val="A3648B"/>
      </a:accent5>
      <a:accent6>
        <a:srgbClr val="F8943F"/>
      </a:accent6>
      <a:hlink>
        <a:srgbClr val="4C483D"/>
      </a:hlink>
      <a:folHlink>
        <a:srgbClr val="A3648B"/>
      </a:folHlink>
    </a:clrScheme>
    <a:fontScheme name="Business Invoice">
      <a:majorFont>
        <a:latin typeface="Century Gothic"/>
        <a:ea typeface=""/>
        <a:cs typeface=""/>
      </a:majorFont>
      <a:minorFont>
        <a:latin typeface="Garamond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2019-01-01T00:00:00</PublishDate>
  <Abstract/>
  <CompanyAddress>Alameda Barão de Limeira, 539 – São Paulo/SP</CompanyAddress>
  <CompanyPhone/>
  <CompanyFax/>
  <CompanyEmail/>
</CoverPageProperties>
</file>

<file path=customXml/item2.xml><?xml version="1.0" encoding="utf-8"?>
<?mso-contentType encoding="utf-8"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EAC9B9C-39C7-442D-A2C6-BC21F3368F0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469361C-03D4-4560-913E-8146D70E24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Plano de negócios.dotx</Template>
  <TotalTime>742</TotalTime>
  <Pages>1</Pages>
  <Words>2106</Words>
  <Characters>11377</Characters>
  <Application>Microsoft Office Word</Application>
  <DocSecurity>0</DocSecurity>
  <Lines>94</Lines>
  <Paragraphs>26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Documentação</vt:lpstr>
      <vt:lpstr/>
    </vt:vector>
  </TitlesOfParts>
  <Company/>
  <LinksUpToDate>false</LinksUpToDate>
  <CharactersWithSpaces>13457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Documentação</dc:title>
  <dc:subject>SP Medical Group</dc:subject>
  <dc:creator>Helena Strada</dc:creator>
  <cp:keywords/>
  <dc:description/>
  <cp:lastModifiedBy>Ricardo Paulo Da Cunha</cp:lastModifiedBy>
  <cp:revision>27</cp:revision>
  <dcterms:created xsi:type="dcterms:W3CDTF">2019-02-12T12:33:00Z</dcterms:created>
  <dcterms:modified xsi:type="dcterms:W3CDTF">2019-06-17T14:17:00Z</dcterms:modified>
  <cp:contentStatus>sp.senai.br</cp:contentStatus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TC038436609991</vt:lpwstr>
  </property>
</Properties>
</file>